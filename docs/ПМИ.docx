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0A0" w:firstRow="1" w:lastRow="0" w:firstColumn="1" w:lastColumn="0" w:noHBand="0" w:noVBand="0"/>
      </w:tblPr>
      <w:tblGrid>
        <w:gridCol w:w="9571"/>
      </w:tblGrid>
      <w:tr w:rsidR="00B366F7" w:rsidRPr="0037581F" w14:paraId="57870FE2" w14:textId="77777777">
        <w:trPr>
          <w:trHeight w:hRule="exact" w:val="1617"/>
        </w:trPr>
        <w:tc>
          <w:tcPr>
            <w:tcW w:w="9571" w:type="dxa"/>
            <w:vAlign w:val="center"/>
          </w:tcPr>
          <w:p w14:paraId="06FA9DDE" w14:textId="77777777" w:rsidR="00B366F7" w:rsidRPr="0037581F" w:rsidRDefault="00B366F7" w:rsidP="0061435B">
            <w:pPr>
              <w:jc w:val="center"/>
            </w:pPr>
            <w:r w:rsidRPr="0037581F">
              <w:t>КАФЕДРА КОМПЬЮТЕРНЫЕ СИСТЕМЫ И ТЕХНОЛОГИИ (№ 12)</w:t>
            </w:r>
          </w:p>
        </w:tc>
      </w:tr>
      <w:tr w:rsidR="00B366F7" w:rsidRPr="0037581F" w14:paraId="3C2262F2" w14:textId="77777777">
        <w:trPr>
          <w:trHeight w:hRule="exact" w:val="5744"/>
        </w:trPr>
        <w:tc>
          <w:tcPr>
            <w:tcW w:w="9571" w:type="dxa"/>
            <w:vAlign w:val="center"/>
          </w:tcPr>
          <w:p w14:paraId="737940D1" w14:textId="77777777" w:rsidR="00B366F7" w:rsidRPr="0037581F" w:rsidRDefault="000A4264" w:rsidP="000A4264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  <w:rPr>
                <w:caps/>
                <w:sz w:val="28"/>
                <w:szCs w:val="28"/>
              </w:rPr>
            </w:pPr>
            <w:r w:rsidRPr="0037581F">
              <w:t>Управление проектами и задачами</w:t>
            </w:r>
          </w:p>
          <w:p w14:paraId="0DB88B76" w14:textId="77777777" w:rsidR="00B366F7" w:rsidRPr="0037581F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Cs w:val="32"/>
              </w:rPr>
            </w:pPr>
            <w:r w:rsidRPr="0037581F">
              <w:rPr>
                <w:caps/>
                <w:szCs w:val="32"/>
              </w:rPr>
              <w:t xml:space="preserve">ПРОГРАММА И МЕТОДИКА </w:t>
            </w:r>
            <w:r w:rsidRPr="0037581F">
              <w:rPr>
                <w:caps/>
                <w:szCs w:val="32"/>
              </w:rPr>
              <w:br w:type="textWrapping" w:clear="all"/>
              <w:t>ПРЕДВАРИТЕЛЬНЫХ ИСПЫТАНИЙ</w:t>
            </w:r>
          </w:p>
          <w:p w14:paraId="7BCAF951" w14:textId="77777777" w:rsidR="00B366F7" w:rsidRPr="00ED3436" w:rsidRDefault="00B366F7" w:rsidP="0061435B">
            <w:pPr>
              <w:pStyle w:val="DocumentName"/>
              <w:tabs>
                <w:tab w:val="left" w:pos="1605"/>
              </w:tabs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  <w:lang w:val="en-US"/>
              </w:rPr>
            </w:pPr>
            <w:r w:rsidRPr="0037581F">
              <w:rPr>
                <w:b w:val="0"/>
                <w:sz w:val="24"/>
                <w:szCs w:val="24"/>
              </w:rPr>
              <w:t xml:space="preserve">Листов </w:t>
            </w:r>
            <w:r w:rsidR="00265903">
              <w:rPr>
                <w:b w:val="0"/>
                <w:sz w:val="24"/>
                <w:szCs w:val="24"/>
                <w:lang w:val="en-US"/>
              </w:rPr>
              <w:t>24</w:t>
            </w:r>
          </w:p>
          <w:p w14:paraId="34CB9542" w14:textId="77777777" w:rsidR="00B366F7" w:rsidRPr="0037581F" w:rsidRDefault="00B366F7" w:rsidP="0061435B">
            <w:pPr>
              <w:pStyle w:val="DocumentName"/>
              <w:spacing w:line="360" w:lineRule="auto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37581F">
              <w:rPr>
                <w:b w:val="0"/>
                <w:sz w:val="24"/>
                <w:szCs w:val="24"/>
              </w:rPr>
              <w:t>Версия 1.0</w:t>
            </w:r>
          </w:p>
          <w:p w14:paraId="0129D022" w14:textId="77777777" w:rsidR="00B366F7" w:rsidRPr="0037581F" w:rsidRDefault="00B366F7" w:rsidP="0061435B">
            <w:pPr>
              <w:jc w:val="center"/>
            </w:pPr>
          </w:p>
        </w:tc>
      </w:tr>
      <w:tr w:rsidR="00B366F7" w:rsidRPr="0037581F" w14:paraId="7DE78167" w14:textId="77777777">
        <w:trPr>
          <w:trHeight w:hRule="exact" w:val="5478"/>
        </w:trPr>
        <w:tc>
          <w:tcPr>
            <w:tcW w:w="9571" w:type="dxa"/>
          </w:tcPr>
          <w:p w14:paraId="0E3AB968" w14:textId="77777777" w:rsidR="00B366F7" w:rsidRPr="0037581F" w:rsidRDefault="00B366F7" w:rsidP="0061435B">
            <w:pPr>
              <w:pStyle w:val="DocumentName"/>
              <w:tabs>
                <w:tab w:val="left" w:pos="3252"/>
                <w:tab w:val="center" w:pos="4853"/>
              </w:tabs>
              <w:spacing w:line="360" w:lineRule="auto"/>
              <w:ind w:left="0" w:right="0"/>
              <w:contextualSpacing/>
            </w:pPr>
          </w:p>
        </w:tc>
      </w:tr>
      <w:tr w:rsidR="00B366F7" w:rsidRPr="0037581F" w14:paraId="2D98C81A" w14:textId="77777777">
        <w:trPr>
          <w:trHeight w:hRule="exact" w:val="718"/>
        </w:trPr>
        <w:tc>
          <w:tcPr>
            <w:tcW w:w="9571" w:type="dxa"/>
          </w:tcPr>
          <w:p w14:paraId="355C3638" w14:textId="77777777" w:rsidR="00B366F7" w:rsidRPr="0037581F" w:rsidRDefault="00B366F7" w:rsidP="00D61F75">
            <w:pPr>
              <w:jc w:val="center"/>
            </w:pPr>
            <w:r w:rsidRPr="0037581F">
              <w:t>Москва, 20</w:t>
            </w:r>
            <w:r w:rsidR="00D61F75" w:rsidRPr="0037581F">
              <w:t>_</w:t>
            </w:r>
          </w:p>
        </w:tc>
      </w:tr>
    </w:tbl>
    <w:p w14:paraId="59416B67" w14:textId="77777777" w:rsidR="00B366F7" w:rsidRPr="0037581F" w:rsidRDefault="00B366F7" w:rsidP="00B366F7"/>
    <w:p w14:paraId="3DC24614" w14:textId="77777777" w:rsidR="00373ADD" w:rsidRPr="0037581F" w:rsidRDefault="0062089C" w:rsidP="0013570F">
      <w:pPr>
        <w:jc w:val="center"/>
        <w:outlineLvl w:val="0"/>
        <w:rPr>
          <w:b/>
          <w:sz w:val="28"/>
          <w:szCs w:val="28"/>
        </w:rPr>
      </w:pPr>
      <w:r w:rsidRPr="0037581F">
        <w:br w:type="page"/>
      </w:r>
      <w:r w:rsidR="00FA4BF1" w:rsidRPr="0037581F">
        <w:rPr>
          <w:b/>
          <w:sz w:val="28"/>
          <w:szCs w:val="28"/>
        </w:rPr>
        <w:lastRenderedPageBreak/>
        <w:t>СОДЕРЖАНИЕ</w:t>
      </w:r>
    </w:p>
    <w:p w14:paraId="61074A2D" w14:textId="77777777" w:rsidR="0061435B" w:rsidRPr="0037581F" w:rsidRDefault="00172E58">
      <w:pPr>
        <w:pStyle w:val="15"/>
        <w:rPr>
          <w:b w:val="0"/>
          <w:caps w:val="0"/>
          <w:noProof/>
          <w:sz w:val="24"/>
        </w:rPr>
      </w:pPr>
      <w:r w:rsidRPr="0037581F">
        <w:fldChar w:fldCharType="begin"/>
      </w:r>
      <w:r w:rsidRPr="0037581F">
        <w:instrText xml:space="preserve"> TOC \h \z \t "Приложение;1;Ненумерованные заголовки;1;РазделСодержание;1;ПодразделСод;2" </w:instrText>
      </w:r>
      <w:r w:rsidRPr="0037581F">
        <w:fldChar w:fldCharType="separate"/>
      </w:r>
      <w:hyperlink w:anchor="_Toc467069644" w:history="1">
        <w:r w:rsidR="0061435B" w:rsidRPr="0037581F">
          <w:rPr>
            <w:rStyle w:val="aff1"/>
            <w:noProof/>
          </w:rPr>
          <w:t>Введение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_Toc467069644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6FB5832D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45" w:history="1">
        <w:r w:rsidR="0061435B" w:rsidRPr="0037581F">
          <w:rPr>
            <w:rStyle w:val="aff1"/>
            <w:noProof/>
          </w:rPr>
          <w:t>1.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Объект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6</w:t>
        </w:r>
        <w:r w:rsidR="0061435B" w:rsidRPr="0037581F">
          <w:rPr>
            <w:noProof/>
            <w:webHidden/>
          </w:rPr>
          <w:fldChar w:fldCharType="end"/>
        </w:r>
      </w:hyperlink>
    </w:p>
    <w:p w14:paraId="21764598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46" w:history="1">
        <w:r w:rsidR="0061435B" w:rsidRPr="0037581F">
          <w:rPr>
            <w:rStyle w:val="aff1"/>
          </w:rPr>
          <w:t>1.1.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Полное наименование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_Toc467069646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51588F97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47" w:history="1">
        <w:r w:rsidR="0061435B" w:rsidRPr="0037581F">
          <w:rPr>
            <w:rStyle w:val="aff1"/>
          </w:rPr>
          <w:t>1.2.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Обозначение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4D89769C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48" w:history="1">
        <w:r w:rsidR="0061435B" w:rsidRPr="0037581F">
          <w:rPr>
            <w:rStyle w:val="aff1"/>
          </w:rPr>
          <w:t>1.3.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Комплектность испытательной Системы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_Toc467069648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6</w:t>
        </w:r>
        <w:r w:rsidR="0061435B" w:rsidRPr="0037581F">
          <w:rPr>
            <w:webHidden/>
          </w:rPr>
          <w:fldChar w:fldCharType="end"/>
        </w:r>
      </w:hyperlink>
    </w:p>
    <w:p w14:paraId="2D9827F3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49" w:history="1">
        <w:r w:rsidR="0061435B" w:rsidRPr="0037581F">
          <w:rPr>
            <w:rStyle w:val="aff1"/>
            <w:noProof/>
          </w:rPr>
          <w:t>2.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цель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_Toc467069649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7</w:t>
        </w:r>
        <w:r w:rsidR="0061435B" w:rsidRPr="0037581F">
          <w:rPr>
            <w:noProof/>
            <w:webHidden/>
          </w:rPr>
          <w:fldChar w:fldCharType="end"/>
        </w:r>
      </w:hyperlink>
    </w:p>
    <w:p w14:paraId="4141509F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50" w:history="1">
        <w:r w:rsidR="0061435B" w:rsidRPr="0037581F">
          <w:rPr>
            <w:rStyle w:val="aff1"/>
            <w:noProof/>
          </w:rPr>
          <w:t>3.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Общие положения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8</w:t>
        </w:r>
        <w:r w:rsidR="0061435B" w:rsidRPr="0037581F">
          <w:rPr>
            <w:noProof/>
            <w:webHidden/>
          </w:rPr>
          <w:fldChar w:fldCharType="end"/>
        </w:r>
      </w:hyperlink>
    </w:p>
    <w:p w14:paraId="01BEB836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1" w:history="1">
        <w:r w:rsidR="0061435B" w:rsidRPr="0037581F">
          <w:rPr>
            <w:rStyle w:val="aff1"/>
          </w:rPr>
          <w:t>3.1.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руководящих документов, на основании которых проводят испытания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_Toc467069651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0CAD97EF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2" w:history="1">
        <w:r w:rsidR="0061435B" w:rsidRPr="0037581F">
          <w:rPr>
            <w:rStyle w:val="aff1"/>
          </w:rPr>
          <w:t>3.2.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Место и продолжительность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AAA54A9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3" w:history="1">
        <w:r w:rsidR="0061435B" w:rsidRPr="0037581F">
          <w:rPr>
            <w:rStyle w:val="aff1"/>
          </w:rPr>
          <w:t>3.3.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Участники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737EC800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4" w:history="1">
        <w:r w:rsidR="0061435B" w:rsidRPr="0037581F">
          <w:rPr>
            <w:rStyle w:val="aff1"/>
          </w:rPr>
          <w:t>3.4.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ранее проведенных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8</w:t>
        </w:r>
        <w:r w:rsidR="0061435B" w:rsidRPr="0037581F">
          <w:rPr>
            <w:webHidden/>
          </w:rPr>
          <w:fldChar w:fldCharType="end"/>
        </w:r>
      </w:hyperlink>
    </w:p>
    <w:p w14:paraId="61CB9937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5" w:history="1">
        <w:r w:rsidR="0061435B" w:rsidRPr="0037581F">
          <w:rPr>
            <w:rStyle w:val="aff1"/>
          </w:rPr>
          <w:t>3.5.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предъявляемых на испытания документов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_Toc467069655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5AC1BE80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56" w:history="1">
        <w:r w:rsidR="0061435B" w:rsidRPr="0037581F">
          <w:rPr>
            <w:rStyle w:val="aff1"/>
            <w:noProof/>
          </w:rPr>
          <w:t>4.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Объем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_Toc467069656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9</w:t>
        </w:r>
        <w:r w:rsidR="0061435B" w:rsidRPr="0037581F">
          <w:rPr>
            <w:noProof/>
            <w:webHidden/>
          </w:rPr>
          <w:fldChar w:fldCharType="end"/>
        </w:r>
      </w:hyperlink>
    </w:p>
    <w:p w14:paraId="55B62770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7" w:history="1">
        <w:r w:rsidR="0061435B" w:rsidRPr="0037581F">
          <w:rPr>
            <w:rStyle w:val="aff1"/>
          </w:rPr>
          <w:t>4.1.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испытаний и проверок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_Toc467069657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9</w:t>
        </w:r>
        <w:r w:rsidR="0061435B" w:rsidRPr="0037581F">
          <w:rPr>
            <w:webHidden/>
          </w:rPr>
          <w:fldChar w:fldCharType="end"/>
        </w:r>
      </w:hyperlink>
    </w:p>
    <w:p w14:paraId="4813E5F4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8" w:history="1">
        <w:r w:rsidR="0061435B" w:rsidRPr="0037581F">
          <w:rPr>
            <w:rStyle w:val="aff1"/>
          </w:rPr>
          <w:t>4.2.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Последовательность проведения и режима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_Toc467069658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10</w:t>
        </w:r>
        <w:r w:rsidR="0061435B" w:rsidRPr="0037581F">
          <w:rPr>
            <w:webHidden/>
          </w:rPr>
          <w:fldChar w:fldCharType="end"/>
        </w:r>
      </w:hyperlink>
    </w:p>
    <w:p w14:paraId="3E699B8E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59" w:history="1">
        <w:r w:rsidR="0061435B" w:rsidRPr="0037581F">
          <w:rPr>
            <w:rStyle w:val="aff1"/>
          </w:rPr>
          <w:t>4.3.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по испытаниям программных средств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_Toc467069659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74816F39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60" w:history="1">
        <w:r w:rsidR="0061435B" w:rsidRPr="0037581F">
          <w:rPr>
            <w:rStyle w:val="aff1"/>
          </w:rPr>
          <w:t>4.4.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Перечень работ, проводимых после завершения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_Toc467069660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2494D957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61" w:history="1">
        <w:r w:rsidR="0061435B" w:rsidRPr="0037581F">
          <w:rPr>
            <w:rStyle w:val="aff1"/>
            <w:noProof/>
          </w:rPr>
          <w:t>5.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Условия и порядок проведения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_Toc467069661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11</w:t>
        </w:r>
        <w:r w:rsidR="0061435B" w:rsidRPr="0037581F">
          <w:rPr>
            <w:noProof/>
            <w:webHidden/>
          </w:rPr>
          <w:fldChar w:fldCharType="end"/>
        </w:r>
      </w:hyperlink>
    </w:p>
    <w:p w14:paraId="7D62AD5A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62" w:history="1">
        <w:r w:rsidR="0061435B" w:rsidRPr="0037581F">
          <w:rPr>
            <w:rStyle w:val="aff1"/>
          </w:rPr>
          <w:t>5.1.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Условия проведения испытаний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_Toc467069662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11</w:t>
        </w:r>
        <w:r w:rsidR="0061435B" w:rsidRPr="0037581F">
          <w:rPr>
            <w:webHidden/>
          </w:rPr>
          <w:fldChar w:fldCharType="end"/>
        </w:r>
      </w:hyperlink>
    </w:p>
    <w:p w14:paraId="4DA1523A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63" w:history="1">
        <w:r w:rsidR="0061435B" w:rsidRPr="0037581F">
          <w:rPr>
            <w:rStyle w:val="aff1"/>
          </w:rPr>
          <w:t>5.2.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Порядок взаимодействия организаций, участвующих в предварительных испытаниях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_Toc467069663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40DC50B7" w14:textId="77777777" w:rsidR="0061435B" w:rsidRPr="0037581F" w:rsidRDefault="00CC3DD4">
      <w:pPr>
        <w:pStyle w:val="24"/>
        <w:rPr>
          <w:b w:val="0"/>
          <w:sz w:val="24"/>
        </w:rPr>
      </w:pPr>
      <w:hyperlink w:anchor="_Toc467069664" w:history="1">
        <w:r w:rsidR="0061435B" w:rsidRPr="0037581F">
          <w:rPr>
            <w:rStyle w:val="aff1"/>
          </w:rPr>
          <w:t>5.3.</w:t>
        </w:r>
        <w:r w:rsidR="0061435B" w:rsidRPr="0037581F">
          <w:rPr>
            <w:b w:val="0"/>
            <w:sz w:val="24"/>
          </w:rPr>
          <w:tab/>
        </w:r>
        <w:r w:rsidR="0061435B" w:rsidRPr="0037581F">
          <w:rPr>
            <w:rStyle w:val="aff1"/>
          </w:rPr>
          <w:t>Требования к персоналу, проводящему предварительные испытания, и порядок его допуска к испытаниям</w:t>
        </w:r>
        <w:r w:rsidR="0061435B" w:rsidRPr="0037581F">
          <w:rPr>
            <w:webHidden/>
          </w:rPr>
          <w:tab/>
        </w:r>
        <w:r w:rsidR="0061435B" w:rsidRPr="0037581F">
          <w:rPr>
            <w:webHidden/>
          </w:rPr>
          <w:fldChar w:fldCharType="begin"/>
        </w:r>
        <w:r w:rsidR="0061435B" w:rsidRPr="0037581F">
          <w:rPr>
            <w:webHidden/>
          </w:rPr>
          <w:instrText xml:space="preserve"> PAGEREF _Toc467069664 \h </w:instrText>
        </w:r>
        <w:r w:rsidR="0061435B" w:rsidRPr="0037581F">
          <w:rPr>
            <w:webHidden/>
          </w:rPr>
        </w:r>
        <w:r w:rsidR="0061435B" w:rsidRPr="0037581F">
          <w:rPr>
            <w:webHidden/>
          </w:rPr>
          <w:fldChar w:fldCharType="separate"/>
        </w:r>
        <w:r w:rsidR="0061435B" w:rsidRPr="0037581F">
          <w:rPr>
            <w:webHidden/>
          </w:rPr>
          <w:t>12</w:t>
        </w:r>
        <w:r w:rsidR="0061435B" w:rsidRPr="0037581F">
          <w:rPr>
            <w:webHidden/>
          </w:rPr>
          <w:fldChar w:fldCharType="end"/>
        </w:r>
      </w:hyperlink>
    </w:p>
    <w:p w14:paraId="5F11478F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65" w:history="1">
        <w:r w:rsidR="0061435B" w:rsidRPr="0037581F">
          <w:rPr>
            <w:rStyle w:val="aff1"/>
            <w:noProof/>
          </w:rPr>
          <w:t>6.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Материально-техническое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_Toc467069665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12</w:t>
        </w:r>
        <w:r w:rsidR="0061435B" w:rsidRPr="0037581F">
          <w:rPr>
            <w:noProof/>
            <w:webHidden/>
          </w:rPr>
          <w:fldChar w:fldCharType="end"/>
        </w:r>
      </w:hyperlink>
    </w:p>
    <w:p w14:paraId="34F312F0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66" w:history="1">
        <w:r w:rsidR="0061435B" w:rsidRPr="0037581F">
          <w:rPr>
            <w:rStyle w:val="aff1"/>
            <w:noProof/>
          </w:rPr>
          <w:t>7.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Метрологическое обеспечение предварительных испытаний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_Toc467069666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6C2A60CB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67" w:history="1">
        <w:r w:rsidR="0061435B" w:rsidRPr="0037581F">
          <w:rPr>
            <w:rStyle w:val="aff1"/>
            <w:noProof/>
          </w:rPr>
          <w:t>8.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Отчетность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_Toc467069667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13</w:t>
        </w:r>
        <w:r w:rsidR="0061435B" w:rsidRPr="0037581F">
          <w:rPr>
            <w:noProof/>
            <w:webHidden/>
          </w:rPr>
          <w:fldChar w:fldCharType="end"/>
        </w:r>
      </w:hyperlink>
    </w:p>
    <w:p w14:paraId="30D04342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68" w:history="1">
        <w:r w:rsidR="0061435B" w:rsidRPr="0037581F">
          <w:rPr>
            <w:rStyle w:val="aff1"/>
            <w:noProof/>
          </w:rPr>
          <w:t>Список использованных источников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_Toc467069668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14</w:t>
        </w:r>
        <w:r w:rsidR="0061435B" w:rsidRPr="0037581F">
          <w:rPr>
            <w:noProof/>
            <w:webHidden/>
          </w:rPr>
          <w:fldChar w:fldCharType="end"/>
        </w:r>
      </w:hyperlink>
    </w:p>
    <w:p w14:paraId="40B10A07" w14:textId="77777777" w:rsidR="0061435B" w:rsidRPr="0037581F" w:rsidRDefault="00CC3DD4">
      <w:pPr>
        <w:pStyle w:val="15"/>
        <w:tabs>
          <w:tab w:val="left" w:pos="2887"/>
        </w:tabs>
        <w:rPr>
          <w:b w:val="0"/>
          <w:caps w:val="0"/>
          <w:noProof/>
          <w:sz w:val="24"/>
        </w:rPr>
      </w:pPr>
      <w:hyperlink w:anchor="_Toc467069669" w:history="1">
        <w:r w:rsidR="0061435B" w:rsidRPr="0037581F">
          <w:rPr>
            <w:rStyle w:val="aff1"/>
            <w:noProof/>
          </w:rPr>
          <w:t>Приложение А.</w:t>
        </w:r>
        <w:r w:rsidR="0061435B" w:rsidRPr="0037581F">
          <w:rPr>
            <w:b w:val="0"/>
            <w:caps w:val="0"/>
            <w:noProof/>
            <w:sz w:val="24"/>
          </w:rPr>
          <w:tab/>
        </w:r>
        <w:r w:rsidR="0061435B" w:rsidRPr="0037581F">
          <w:rPr>
            <w:rStyle w:val="aff1"/>
            <w:noProof/>
          </w:rPr>
          <w:t>Описание Тестов проверки функций Системы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_Toc467069669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15</w:t>
        </w:r>
        <w:r w:rsidR="0061435B" w:rsidRPr="0037581F">
          <w:rPr>
            <w:noProof/>
            <w:webHidden/>
          </w:rPr>
          <w:fldChar w:fldCharType="end"/>
        </w:r>
      </w:hyperlink>
    </w:p>
    <w:p w14:paraId="62DA7A38" w14:textId="77777777" w:rsidR="0061435B" w:rsidRPr="0037581F" w:rsidRDefault="00CC3DD4">
      <w:pPr>
        <w:pStyle w:val="15"/>
        <w:rPr>
          <w:b w:val="0"/>
          <w:caps w:val="0"/>
          <w:noProof/>
          <w:sz w:val="24"/>
        </w:rPr>
      </w:pPr>
      <w:hyperlink w:anchor="_Toc467069670" w:history="1">
        <w:r w:rsidR="0061435B" w:rsidRPr="0037581F">
          <w:rPr>
            <w:rStyle w:val="aff1"/>
            <w:noProof/>
          </w:rPr>
          <w:t>Список изменений</w:t>
        </w:r>
        <w:r w:rsidR="0061435B" w:rsidRPr="0037581F">
          <w:rPr>
            <w:noProof/>
            <w:webHidden/>
          </w:rPr>
          <w:tab/>
        </w:r>
        <w:r w:rsidR="0061435B" w:rsidRPr="0037581F">
          <w:rPr>
            <w:noProof/>
            <w:webHidden/>
          </w:rPr>
          <w:fldChar w:fldCharType="begin"/>
        </w:r>
        <w:r w:rsidR="0061435B" w:rsidRPr="0037581F">
          <w:rPr>
            <w:noProof/>
            <w:webHidden/>
          </w:rPr>
          <w:instrText xml:space="preserve"> PAGEREF _Toc467069670 \h </w:instrText>
        </w:r>
        <w:r w:rsidR="0061435B" w:rsidRPr="0037581F">
          <w:rPr>
            <w:noProof/>
            <w:webHidden/>
          </w:rPr>
        </w:r>
        <w:r w:rsidR="0061435B" w:rsidRPr="0037581F">
          <w:rPr>
            <w:noProof/>
            <w:webHidden/>
          </w:rPr>
          <w:fldChar w:fldCharType="separate"/>
        </w:r>
        <w:r w:rsidR="0061435B" w:rsidRPr="0037581F">
          <w:rPr>
            <w:noProof/>
            <w:webHidden/>
          </w:rPr>
          <w:t>17</w:t>
        </w:r>
        <w:r w:rsidR="0061435B" w:rsidRPr="0037581F">
          <w:rPr>
            <w:noProof/>
            <w:webHidden/>
          </w:rPr>
          <w:fldChar w:fldCharType="end"/>
        </w:r>
      </w:hyperlink>
    </w:p>
    <w:p w14:paraId="728FA1B7" w14:textId="77777777" w:rsidR="0061435B" w:rsidRPr="0037581F" w:rsidRDefault="00172E58" w:rsidP="0061435B">
      <w:pPr>
        <w:jc w:val="center"/>
        <w:outlineLvl w:val="0"/>
        <w:rPr>
          <w:sz w:val="28"/>
        </w:rPr>
      </w:pPr>
      <w:r w:rsidRPr="0037581F">
        <w:rPr>
          <w:sz w:val="28"/>
        </w:rPr>
        <w:fldChar w:fldCharType="end"/>
      </w:r>
    </w:p>
    <w:p w14:paraId="0B3BCE7D" w14:textId="77777777" w:rsidR="0034055D" w:rsidRPr="0037581F" w:rsidRDefault="0061435B" w:rsidP="0061435B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sz w:val="28"/>
        </w:rPr>
        <w:br w:type="page"/>
      </w:r>
      <w:r w:rsidR="0034055D" w:rsidRPr="0037581F">
        <w:rPr>
          <w:b/>
          <w:caps/>
          <w:sz w:val="28"/>
          <w:szCs w:val="28"/>
        </w:rPr>
        <w:lastRenderedPageBreak/>
        <w:t>Термины и определения</w:t>
      </w:r>
    </w:p>
    <w:tbl>
      <w:tblPr>
        <w:tblW w:w="9781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3544"/>
        <w:gridCol w:w="6237"/>
      </w:tblGrid>
      <w:tr w:rsidR="004211AB" w:rsidRPr="0037581F" w14:paraId="7EF0CA69" w14:textId="77777777">
        <w:tc>
          <w:tcPr>
            <w:tcW w:w="3544" w:type="dxa"/>
          </w:tcPr>
          <w:p w14:paraId="106D3F32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Авторизация</w:t>
            </w:r>
          </w:p>
        </w:tc>
        <w:tc>
          <w:tcPr>
            <w:tcW w:w="6237" w:type="dxa"/>
            <w:vAlign w:val="center"/>
          </w:tcPr>
          <w:p w14:paraId="4A1E13F7" w14:textId="77777777" w:rsidR="004211AB" w:rsidRPr="0037581F" w:rsidRDefault="004211AB" w:rsidP="00EC768C">
            <w:r w:rsidRPr="0037581F">
              <w:t>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</w:t>
            </w:r>
          </w:p>
        </w:tc>
      </w:tr>
      <w:tr w:rsidR="004211AB" w:rsidRPr="0037581F" w14:paraId="48099258" w14:textId="77777777">
        <w:tc>
          <w:tcPr>
            <w:tcW w:w="3544" w:type="dxa"/>
          </w:tcPr>
          <w:p w14:paraId="76921C9F" w14:textId="77777777" w:rsidR="004211AB" w:rsidRPr="0037581F" w:rsidRDefault="004211AB" w:rsidP="00EC768C">
            <w:pPr>
              <w:rPr>
                <w:b/>
                <w:caps/>
              </w:rPr>
            </w:pPr>
            <w:r w:rsidRPr="0037581F">
              <w:rPr>
                <w:b/>
                <w:caps/>
              </w:rPr>
              <w:t>Аутентификация</w:t>
            </w:r>
          </w:p>
        </w:tc>
        <w:tc>
          <w:tcPr>
            <w:tcW w:w="6237" w:type="dxa"/>
            <w:vAlign w:val="center"/>
          </w:tcPr>
          <w:p w14:paraId="5E60F0FA" w14:textId="77777777" w:rsidR="004211AB" w:rsidRPr="0037581F" w:rsidRDefault="004211AB" w:rsidP="00EC768C">
            <w:r w:rsidRPr="0037581F">
              <w:t xml:space="preserve">Процедура проверки подлинности и принадлежности идентификатора субъекту доступа </w:t>
            </w:r>
          </w:p>
        </w:tc>
      </w:tr>
    </w:tbl>
    <w:p w14:paraId="3240068C" w14:textId="77777777" w:rsidR="0061435B" w:rsidRPr="0037581F" w:rsidRDefault="0061435B" w:rsidP="00D84A97">
      <w:pPr>
        <w:jc w:val="center"/>
        <w:outlineLvl w:val="0"/>
        <w:rPr>
          <w:b/>
          <w:caps/>
          <w:sz w:val="28"/>
          <w:szCs w:val="28"/>
        </w:rPr>
      </w:pPr>
    </w:p>
    <w:p w14:paraId="5D47F4C3" w14:textId="77777777" w:rsidR="00D84A97" w:rsidRPr="0037581F" w:rsidRDefault="00D84A97" w:rsidP="00D84A97">
      <w:pPr>
        <w:jc w:val="center"/>
        <w:outlineLvl w:val="0"/>
        <w:rPr>
          <w:b/>
          <w:caps/>
          <w:sz w:val="28"/>
          <w:szCs w:val="28"/>
        </w:rPr>
      </w:pPr>
      <w:r w:rsidRPr="0037581F">
        <w:rPr>
          <w:b/>
          <w:caps/>
          <w:sz w:val="28"/>
          <w:szCs w:val="28"/>
        </w:rPr>
        <w:t>Обозначения и сокращения</w:t>
      </w:r>
    </w:p>
    <w:tbl>
      <w:tblPr>
        <w:tblW w:w="9639" w:type="dxa"/>
        <w:tblInd w:w="250" w:type="dxa"/>
        <w:tblLook w:val="00A0" w:firstRow="1" w:lastRow="0" w:firstColumn="1" w:lastColumn="0" w:noHBand="0" w:noVBand="0"/>
      </w:tblPr>
      <w:tblGrid>
        <w:gridCol w:w="2268"/>
        <w:gridCol w:w="7371"/>
      </w:tblGrid>
      <w:tr w:rsidR="00A8214E" w:rsidRPr="0037581F" w14:paraId="22C7DB62" w14:textId="77777777">
        <w:tc>
          <w:tcPr>
            <w:tcW w:w="2268" w:type="dxa"/>
          </w:tcPr>
          <w:p w14:paraId="2C85B6C1" w14:textId="77777777" w:rsidR="00A8214E" w:rsidRPr="0037581F" w:rsidRDefault="00A8214E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БД</w:t>
            </w:r>
          </w:p>
        </w:tc>
        <w:tc>
          <w:tcPr>
            <w:tcW w:w="7371" w:type="dxa"/>
            <w:vAlign w:val="center"/>
          </w:tcPr>
          <w:p w14:paraId="20C0E2C1" w14:textId="77777777" w:rsidR="00A8214E" w:rsidRPr="0037581F" w:rsidRDefault="00A8214E" w:rsidP="00EC768C">
            <w:r w:rsidRPr="0037581F">
              <w:t>База данных</w:t>
            </w:r>
          </w:p>
        </w:tc>
      </w:tr>
      <w:tr w:rsidR="00EC768C" w:rsidRPr="0037581F" w14:paraId="67F81EFF" w14:textId="77777777">
        <w:tc>
          <w:tcPr>
            <w:tcW w:w="2268" w:type="dxa"/>
          </w:tcPr>
          <w:p w14:paraId="68380D33" w14:textId="77777777" w:rsidR="00EC768C" w:rsidRPr="0037581F" w:rsidRDefault="00EC768C" w:rsidP="00D934E0">
            <w:pPr>
              <w:pStyle w:val="afff5"/>
              <w:spacing w:line="276" w:lineRule="auto"/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</w:pPr>
            <w:r w:rsidRPr="0037581F">
              <w:rPr>
                <w:rFonts w:eastAsia="Calibri"/>
                <w:b/>
                <w:bCs w:val="0"/>
                <w:caps/>
                <w:sz w:val="24"/>
                <w:szCs w:val="22"/>
                <w:lang w:eastAsia="en-US"/>
              </w:rPr>
              <w:t>ГОСТ</w:t>
            </w:r>
          </w:p>
        </w:tc>
        <w:tc>
          <w:tcPr>
            <w:tcW w:w="7371" w:type="dxa"/>
            <w:vAlign w:val="center"/>
          </w:tcPr>
          <w:p w14:paraId="495F4C1F" w14:textId="77777777" w:rsidR="00EC768C" w:rsidRPr="0037581F" w:rsidRDefault="00EC768C" w:rsidP="00EC768C">
            <w:r w:rsidRPr="0037581F">
              <w:t>Государственный общесоюзный стандарт</w:t>
            </w:r>
          </w:p>
        </w:tc>
      </w:tr>
    </w:tbl>
    <w:p w14:paraId="34C9FF65" w14:textId="77777777" w:rsidR="009A1E5F" w:rsidRPr="0037581F" w:rsidRDefault="00F30381" w:rsidP="00046392">
      <w:pPr>
        <w:pStyle w:val="aff0"/>
      </w:pPr>
      <w:r w:rsidRPr="0037581F">
        <w:br w:type="page"/>
      </w:r>
      <w:bookmarkStart w:id="0" w:name="_Toc467069644"/>
      <w:r w:rsidR="001656EF" w:rsidRPr="0037581F">
        <w:lastRenderedPageBreak/>
        <w:t>Введение</w:t>
      </w:r>
      <w:bookmarkEnd w:id="0"/>
    </w:p>
    <w:p w14:paraId="4457889A" w14:textId="77777777" w:rsidR="00145443" w:rsidRPr="0037581F" w:rsidRDefault="00352419" w:rsidP="00025EFC">
      <w:r w:rsidRPr="0037581F">
        <w:t xml:space="preserve">Программа и методика </w:t>
      </w:r>
      <w:r w:rsidR="00513A13" w:rsidRPr="0037581F">
        <w:t>предварительных</w:t>
      </w:r>
      <w:r w:rsidR="00025EFC" w:rsidRPr="0037581F">
        <w:t xml:space="preserve"> испытаний </w:t>
      </w:r>
      <w:r w:rsidRPr="0037581F">
        <w:t>(П</w:t>
      </w:r>
      <w:r w:rsidR="003E30ED" w:rsidRPr="0037581F">
        <w:t>МИ)</w:t>
      </w:r>
      <w:r w:rsidR="00A923A6" w:rsidRPr="0037581F">
        <w:t xml:space="preserve"> автоматизированной системы (АС) «</w:t>
      </w:r>
      <w:r w:rsidR="000A4264" w:rsidRPr="0037581F">
        <w:t>Управление проектами и задачами</w:t>
      </w:r>
      <w:r w:rsidR="00A923A6" w:rsidRPr="0037581F">
        <w:t xml:space="preserve">» (Система) </w:t>
      </w:r>
      <w:r w:rsidR="003E30ED" w:rsidRPr="0037581F">
        <w:t>разрабатывается для определения</w:t>
      </w:r>
      <w:r w:rsidRPr="0037581F">
        <w:t xml:space="preserve"> работоспособности </w:t>
      </w:r>
      <w:r w:rsidR="00A923A6" w:rsidRPr="0037581F">
        <w:t xml:space="preserve">Системы </w:t>
      </w:r>
      <w:r w:rsidRPr="0037581F">
        <w:t>и решения вопрос</w:t>
      </w:r>
      <w:r w:rsidR="003E30ED" w:rsidRPr="0037581F">
        <w:t>а</w:t>
      </w:r>
      <w:r w:rsidRPr="0037581F">
        <w:t xml:space="preserve"> о возможности </w:t>
      </w:r>
      <w:r w:rsidR="00A923A6" w:rsidRPr="0037581F">
        <w:t xml:space="preserve">ее </w:t>
      </w:r>
      <w:r w:rsidR="00513A13" w:rsidRPr="0037581F">
        <w:t>передачи</w:t>
      </w:r>
      <w:r w:rsidRPr="0037581F">
        <w:t xml:space="preserve"> в опытную эксплуатацию.</w:t>
      </w:r>
    </w:p>
    <w:p w14:paraId="6D205DA6" w14:textId="77777777" w:rsidR="00D84A97" w:rsidRPr="0037581F" w:rsidRDefault="00D84A97" w:rsidP="00D84A97">
      <w:r w:rsidRPr="0037581F">
        <w:t>Тип проводимых испытаний</w:t>
      </w:r>
      <w:r w:rsidR="00A923A6" w:rsidRPr="0037581F">
        <w:t xml:space="preserve"> – </w:t>
      </w:r>
      <w:r w:rsidR="00513A13" w:rsidRPr="0037581F">
        <w:t>предварительные</w:t>
      </w:r>
      <w:r w:rsidR="00A923A6" w:rsidRPr="0037581F">
        <w:t xml:space="preserve"> испытания</w:t>
      </w:r>
      <w:r w:rsidRPr="0037581F">
        <w:t>.</w:t>
      </w:r>
    </w:p>
    <w:p w14:paraId="0DB5A41E" w14:textId="77777777" w:rsidR="001656EF" w:rsidRPr="0037581F" w:rsidRDefault="0078347C" w:rsidP="00172E58">
      <w:pPr>
        <w:pStyle w:val="a1"/>
      </w:pPr>
      <w:bookmarkStart w:id="1" w:name="_Toc467069645"/>
      <w:r w:rsidRPr="0037581F">
        <w:t>Объект испытаний</w:t>
      </w:r>
      <w:bookmarkEnd w:id="1"/>
    </w:p>
    <w:p w14:paraId="0C65BB4A" w14:textId="77777777" w:rsidR="005363CD" w:rsidRPr="0037581F" w:rsidRDefault="005363CD" w:rsidP="00006BC0">
      <w:pPr>
        <w:pStyle w:val="a2"/>
      </w:pPr>
      <w:bookmarkStart w:id="2" w:name="_Toc151268307"/>
      <w:bookmarkStart w:id="3" w:name="_Toc467069646"/>
      <w:r w:rsidRPr="0037581F">
        <w:t xml:space="preserve">Полное наименование </w:t>
      </w:r>
      <w:bookmarkEnd w:id="2"/>
      <w:r w:rsidR="0009242D" w:rsidRPr="0037581F">
        <w:rPr>
          <w:lang w:val="ru-RU"/>
        </w:rPr>
        <w:t>Системы</w:t>
      </w:r>
      <w:bookmarkEnd w:id="3"/>
    </w:p>
    <w:p w14:paraId="35CEB5B0" w14:textId="77777777" w:rsidR="005363CD" w:rsidRPr="0037581F" w:rsidRDefault="000A4264" w:rsidP="00025EFC">
      <w:r w:rsidRPr="0037581F">
        <w:t>Подсистемы управления проектами и задачами в рамках системы поддержки разработки автоматизированных систем.</w:t>
      </w:r>
    </w:p>
    <w:p w14:paraId="561CF66E" w14:textId="77777777" w:rsidR="005363CD" w:rsidRPr="0037581F" w:rsidRDefault="005363CD" w:rsidP="00006BC0">
      <w:pPr>
        <w:pStyle w:val="a2"/>
      </w:pPr>
      <w:bookmarkStart w:id="4" w:name="_Toc151268308"/>
      <w:bookmarkStart w:id="5" w:name="_Toc467069647"/>
      <w:r w:rsidRPr="0037581F">
        <w:t xml:space="preserve">Обозначение </w:t>
      </w:r>
      <w:bookmarkEnd w:id="4"/>
      <w:r w:rsidR="0009242D" w:rsidRPr="0037581F">
        <w:rPr>
          <w:lang w:val="ru-RU"/>
        </w:rPr>
        <w:t>Системы</w:t>
      </w:r>
      <w:bookmarkEnd w:id="5"/>
    </w:p>
    <w:p w14:paraId="3026BD78" w14:textId="77777777" w:rsidR="005363CD" w:rsidRPr="0037581F" w:rsidRDefault="001D1C46" w:rsidP="005F7EBC">
      <w:proofErr w:type="spellStart"/>
      <w:r w:rsidRPr="0037581F">
        <w:t>УПиЗ</w:t>
      </w:r>
      <w:proofErr w:type="spellEnd"/>
    </w:p>
    <w:p w14:paraId="593F6076" w14:textId="77777777" w:rsidR="00D84A97" w:rsidRPr="0037581F" w:rsidRDefault="00D84A97" w:rsidP="00006BC0">
      <w:pPr>
        <w:pStyle w:val="a2"/>
      </w:pPr>
      <w:bookmarkStart w:id="6" w:name="_Toc444131808"/>
      <w:bookmarkStart w:id="7" w:name="_Ref461631160"/>
      <w:bookmarkStart w:id="8" w:name="_Toc467069648"/>
      <w:bookmarkStart w:id="9" w:name="_Toc151268309"/>
      <w:bookmarkStart w:id="10" w:name="_Ref337556678"/>
      <w:r w:rsidRPr="0037581F">
        <w:t xml:space="preserve">Комплектность испытательной </w:t>
      </w:r>
      <w:bookmarkEnd w:id="6"/>
      <w:r w:rsidR="0009242D" w:rsidRPr="0037581F">
        <w:rPr>
          <w:lang w:val="ru-RU"/>
        </w:rPr>
        <w:t>Системы</w:t>
      </w:r>
      <w:bookmarkEnd w:id="7"/>
      <w:bookmarkEnd w:id="8"/>
    </w:p>
    <w:bookmarkEnd w:id="9"/>
    <w:bookmarkEnd w:id="10"/>
    <w:p w14:paraId="6F646DB9" w14:textId="77777777" w:rsidR="00C920AA" w:rsidRPr="0037581F" w:rsidRDefault="005363CD" w:rsidP="00333B48">
      <w:pPr>
        <w:pStyle w:val="aff2"/>
        <w:rPr>
          <w:lang w:val="ru-RU"/>
        </w:rPr>
      </w:pPr>
      <w:r w:rsidRPr="0037581F">
        <w:t>Объектом испытаний является</w:t>
      </w:r>
      <w:r w:rsidR="00513A13" w:rsidRPr="0037581F">
        <w:rPr>
          <w:lang w:val="ru-RU"/>
        </w:rPr>
        <w:t xml:space="preserve"> </w:t>
      </w:r>
      <w:r w:rsidR="00F73F36" w:rsidRPr="0037581F">
        <w:t>«</w:t>
      </w:r>
      <w:r w:rsidR="001D1C46" w:rsidRPr="0037581F">
        <w:rPr>
          <w:lang w:val="ru-RU"/>
        </w:rPr>
        <w:t xml:space="preserve">Система </w:t>
      </w:r>
      <w:r w:rsidR="001D1C46" w:rsidRPr="0037581F">
        <w:t>управления проектами и задачами</w:t>
      </w:r>
      <w:r w:rsidR="00F73F36" w:rsidRPr="0037581F">
        <w:t>»</w:t>
      </w:r>
      <w:r w:rsidR="00265041" w:rsidRPr="0037581F">
        <w:rPr>
          <w:lang w:val="ru-RU"/>
        </w:rPr>
        <w:t>.</w:t>
      </w:r>
    </w:p>
    <w:p w14:paraId="7AD250C2" w14:textId="77777777" w:rsidR="00D84A97" w:rsidRPr="0037581F" w:rsidRDefault="00006BC0" w:rsidP="00D84A97">
      <w:r w:rsidRPr="0037581F">
        <w:t>В с</w:t>
      </w:r>
      <w:r w:rsidR="00D84A97" w:rsidRPr="0037581F">
        <w:t>остав комплекта поставки Системы входят:</w:t>
      </w:r>
    </w:p>
    <w:p w14:paraId="71711ABC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программные средства, используемые во время </w:t>
      </w:r>
      <w:r w:rsidR="00960D47" w:rsidRPr="0037581F">
        <w:rPr>
          <w:sz w:val="24"/>
          <w:szCs w:val="24"/>
          <w:lang w:val="ru-RU"/>
        </w:rPr>
        <w:t>предварительных</w:t>
      </w:r>
      <w:r w:rsidR="00960D47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испытаний;</w:t>
      </w:r>
    </w:p>
    <w:p w14:paraId="1B1B8CAB" w14:textId="77777777" w:rsidR="00D84A97" w:rsidRPr="0037581F" w:rsidRDefault="00D84A97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 xml:space="preserve">перечень документов, предъявляемых на </w:t>
      </w:r>
      <w:r w:rsidR="00960D47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испытания.</w:t>
      </w:r>
    </w:p>
    <w:p w14:paraId="0AF04508" w14:textId="77777777" w:rsidR="00AE36BC" w:rsidRPr="0037581F" w:rsidRDefault="00AE36BC" w:rsidP="000F4BF8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="00F73F36"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3E94ED44" w14:textId="77777777" w:rsidR="000F537C" w:rsidRPr="0037581F" w:rsidRDefault="000F537C" w:rsidP="002A356B">
      <w:pPr>
        <w:pStyle w:val="35"/>
        <w:numPr>
          <w:ilvl w:val="2"/>
          <w:numId w:val="6"/>
        </w:numPr>
      </w:pPr>
      <w:bookmarkStart w:id="11" w:name="_Ref461631027"/>
      <w:r w:rsidRPr="0037581F">
        <w:rPr>
          <w:lang w:val="ru-RU"/>
        </w:rPr>
        <w:t>Технические средства, используемые во время испытаний</w:t>
      </w:r>
      <w:bookmarkEnd w:id="11"/>
    </w:p>
    <w:p w14:paraId="725F2DBB" w14:textId="77777777" w:rsidR="000F537C" w:rsidRPr="0037581F" w:rsidRDefault="000F537C" w:rsidP="000F4BF8">
      <w:pPr>
        <w:pStyle w:val="aff2"/>
      </w:pPr>
      <w:r w:rsidRPr="0037581F">
        <w:t>Состав компонентов комплекса технических средств</w:t>
      </w:r>
      <w:r w:rsidRPr="0037581F">
        <w:rPr>
          <w:lang w:val="ru-RU"/>
        </w:rPr>
        <w:t xml:space="preserve"> (КТС)</w:t>
      </w:r>
      <w:r w:rsidRPr="0037581F">
        <w:t xml:space="preserve">, используемых во время </w:t>
      </w:r>
      <w:r w:rsidRPr="0037581F">
        <w:rPr>
          <w:lang w:val="ru-RU"/>
        </w:rPr>
        <w:t xml:space="preserve">предварительных </w:t>
      </w:r>
      <w:r w:rsidRPr="0037581F">
        <w:t xml:space="preserve">испытаний Системы, приведен в таблице </w:t>
      </w:r>
      <w:r w:rsidRPr="0037581F">
        <w:rPr>
          <w:lang w:val="ru-RU"/>
        </w:rPr>
        <w:t>ниже</w:t>
      </w:r>
      <w:r w:rsidR="00265041" w:rsidRPr="0037581F">
        <w:rPr>
          <w:lang w:val="ru-RU"/>
        </w:rPr>
        <w:t xml:space="preserve"> </w:t>
      </w:r>
      <w:r w:rsidRPr="0037581F">
        <w:t>(см.</w:t>
      </w:r>
      <w:r w:rsidR="008872CE" w:rsidRPr="0037581F">
        <w:t xml:space="preserve"> </w:t>
      </w:r>
      <w:r w:rsidR="008872CE" w:rsidRPr="0037581F">
        <w:rPr>
          <w:lang w:val="ru-RU"/>
        </w:rPr>
        <w:t>Таблица 1</w:t>
      </w:r>
      <w:r w:rsidRPr="0037581F">
        <w:t>).</w:t>
      </w:r>
    </w:p>
    <w:p w14:paraId="486A4B94" w14:textId="77777777" w:rsidR="000F537C" w:rsidRPr="0037581F" w:rsidRDefault="000F537C" w:rsidP="000F537C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1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компонентов КТС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3464"/>
        <w:gridCol w:w="5633"/>
      </w:tblGrid>
      <w:tr w:rsidR="00F73F36" w:rsidRPr="0037581F" w14:paraId="0DF01C73" w14:textId="77777777">
        <w:trPr>
          <w:trHeight w:val="623"/>
        </w:trPr>
        <w:tc>
          <w:tcPr>
            <w:tcW w:w="534" w:type="dxa"/>
            <w:shd w:val="clear" w:color="auto" w:fill="auto"/>
            <w:vAlign w:val="center"/>
          </w:tcPr>
          <w:p w14:paraId="30E2554B" w14:textId="77777777" w:rsidR="00F73F36" w:rsidRPr="0037581F" w:rsidRDefault="00F73F36" w:rsidP="00F73F36">
            <w:pPr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534" w:type="dxa"/>
            <w:shd w:val="clear" w:color="auto" w:fill="auto"/>
            <w:vAlign w:val="center"/>
          </w:tcPr>
          <w:p w14:paraId="75EEE0A1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Назначение оборудования</w:t>
            </w:r>
          </w:p>
        </w:tc>
        <w:tc>
          <w:tcPr>
            <w:tcW w:w="5786" w:type="dxa"/>
            <w:shd w:val="clear" w:color="auto" w:fill="auto"/>
            <w:vAlign w:val="center"/>
          </w:tcPr>
          <w:p w14:paraId="682C7E24" w14:textId="77777777" w:rsidR="00F73F36" w:rsidRPr="0037581F" w:rsidRDefault="00F73F36" w:rsidP="00F73F36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характеристик оборудования</w:t>
            </w:r>
          </w:p>
        </w:tc>
      </w:tr>
      <w:tr w:rsidR="00F73F36" w:rsidRPr="0037581F" w14:paraId="585AE6ED" w14:textId="77777777">
        <w:trPr>
          <w:trHeight w:val="443"/>
        </w:trPr>
        <w:tc>
          <w:tcPr>
            <w:tcW w:w="534" w:type="dxa"/>
            <w:shd w:val="clear" w:color="auto" w:fill="auto"/>
          </w:tcPr>
          <w:p w14:paraId="4F80146F" w14:textId="77777777" w:rsidR="00F73F36" w:rsidRPr="0037581F" w:rsidRDefault="00B54CF2" w:rsidP="00F73F36">
            <w:r w:rsidRPr="0037581F">
              <w:t>1</w:t>
            </w:r>
          </w:p>
        </w:tc>
        <w:tc>
          <w:tcPr>
            <w:tcW w:w="3534" w:type="dxa"/>
            <w:shd w:val="clear" w:color="auto" w:fill="auto"/>
          </w:tcPr>
          <w:p w14:paraId="7F9CCA0D" w14:textId="77777777" w:rsidR="00F73F36" w:rsidRPr="0037581F" w:rsidRDefault="00B54CF2" w:rsidP="00F73F36">
            <w:r w:rsidRPr="0037581F">
              <w:t>Исполнение</w:t>
            </w:r>
            <w:r w:rsidR="007463C3" w:rsidRPr="0037581F">
              <w:t xml:space="preserve"> СУБД,</w:t>
            </w:r>
            <w:r w:rsidRPr="0037581F">
              <w:t xml:space="preserve"> серверного кода и кода фронта</w:t>
            </w:r>
          </w:p>
        </w:tc>
        <w:tc>
          <w:tcPr>
            <w:tcW w:w="5786" w:type="dxa"/>
            <w:shd w:val="clear" w:color="auto" w:fill="auto"/>
          </w:tcPr>
          <w:p w14:paraId="3D004BDC" w14:textId="77777777" w:rsidR="00F73F36" w:rsidRPr="00A03325" w:rsidRDefault="007463C3" w:rsidP="00F73F36">
            <w:pPr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</w:pPr>
            <w:r w:rsidRPr="0037581F">
              <w:t>ЦП</w:t>
            </w:r>
            <w:r w:rsidRPr="00A03325">
              <w:t xml:space="preserve">: 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2,6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GHz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6‑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ядерный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процессор</w:t>
            </w:r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Intel Core 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 w:rsidRPr="00A03325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7</w:t>
            </w:r>
          </w:p>
          <w:p w14:paraId="4F6B0991" w14:textId="77777777" w:rsidR="007463C3" w:rsidRPr="00A03325" w:rsidRDefault="007463C3" w:rsidP="007463C3">
            <w:r w:rsidRPr="0037581F">
              <w:t xml:space="preserve">ОП: </w:t>
            </w:r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16 ГБ 2667 </w:t>
            </w:r>
            <w:proofErr w:type="spellStart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>MHz</w:t>
            </w:r>
            <w:proofErr w:type="spellEnd"/>
            <w:r w:rsidRPr="0037581F">
              <w:rPr>
                <w:rFonts w:ascii="Helvetica Neue" w:eastAsia="Calibri" w:hAnsi="Helvetica Neue" w:cs="Helvetica Neue"/>
                <w:color w:val="000000"/>
                <w:sz w:val="22"/>
                <w:szCs w:val="22"/>
              </w:rPr>
              <w:t xml:space="preserve"> DDR4</w:t>
            </w:r>
          </w:p>
        </w:tc>
      </w:tr>
    </w:tbl>
    <w:p w14:paraId="3259F77A" w14:textId="77777777" w:rsidR="00F73F36" w:rsidRPr="0037581F" w:rsidRDefault="00F73F36" w:rsidP="00F73F36">
      <w:pPr>
        <w:pStyle w:val="aff2"/>
      </w:pPr>
    </w:p>
    <w:p w14:paraId="4077D3F2" w14:textId="77777777" w:rsidR="0097338D" w:rsidRPr="0037581F" w:rsidRDefault="0097338D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Программные средства, используемые во время испытаний</w:t>
      </w:r>
    </w:p>
    <w:p w14:paraId="500AAF79" w14:textId="77777777" w:rsidR="0097338D" w:rsidRPr="0037581F" w:rsidRDefault="0097338D" w:rsidP="00F73F36">
      <w:pPr>
        <w:pStyle w:val="aff2"/>
        <w:keepNext/>
      </w:pPr>
      <w:r w:rsidRPr="0037581F">
        <w:t>В состав программных средств, используемых во время испытаний, входит:</w:t>
      </w:r>
    </w:p>
    <w:p w14:paraId="44FA9684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с</w:t>
      </w:r>
      <w:proofErr w:type="spellStart"/>
      <w:r w:rsidRPr="0037581F">
        <w:rPr>
          <w:sz w:val="24"/>
          <w:szCs w:val="24"/>
        </w:rPr>
        <w:t>истемное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(СПО)</w:t>
      </w:r>
      <w:r w:rsidRPr="0037581F">
        <w:rPr>
          <w:sz w:val="24"/>
          <w:szCs w:val="24"/>
        </w:rPr>
        <w:t>;</w:t>
      </w:r>
    </w:p>
    <w:p w14:paraId="5C6D0C76" w14:textId="77777777" w:rsidR="0097338D" w:rsidRPr="0037581F" w:rsidRDefault="0097338D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</w:t>
      </w:r>
      <w:proofErr w:type="spellStart"/>
      <w:r w:rsidRPr="0037581F">
        <w:rPr>
          <w:sz w:val="24"/>
          <w:szCs w:val="24"/>
        </w:rPr>
        <w:t>рикладное</w:t>
      </w:r>
      <w:proofErr w:type="spellEnd"/>
      <w:r w:rsidRPr="0037581F">
        <w:rPr>
          <w:sz w:val="24"/>
          <w:szCs w:val="24"/>
        </w:rPr>
        <w:t xml:space="preserve"> программное обеспечение</w:t>
      </w:r>
      <w:r w:rsidR="00CE3C43" w:rsidRPr="0037581F">
        <w:rPr>
          <w:sz w:val="24"/>
          <w:szCs w:val="24"/>
          <w:lang w:val="ru-RU"/>
        </w:rPr>
        <w:t xml:space="preserve"> (ППО)</w:t>
      </w:r>
      <w:r w:rsidRPr="0037581F">
        <w:rPr>
          <w:sz w:val="24"/>
          <w:szCs w:val="24"/>
        </w:rPr>
        <w:t>.</w:t>
      </w:r>
    </w:p>
    <w:p w14:paraId="5E83E1C8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СПО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</w:t>
      </w:r>
      <w:r w:rsidR="00265041" w:rsidRPr="0037581F">
        <w:rPr>
          <w:lang w:val="ru-RU"/>
        </w:rPr>
        <w:t>Таблица 2</w:t>
      </w:r>
      <w:r w:rsidR="00265041" w:rsidRPr="0037581F">
        <w:t>).</w:t>
      </w:r>
    </w:p>
    <w:p w14:paraId="0479AA79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2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СПО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5"/>
        <w:gridCol w:w="2430"/>
        <w:gridCol w:w="3038"/>
        <w:gridCol w:w="3535"/>
      </w:tblGrid>
      <w:tr w:rsidR="00F73F36" w:rsidRPr="0037581F" w14:paraId="5E6727E5" w14:textId="77777777">
        <w:tc>
          <w:tcPr>
            <w:tcW w:w="636" w:type="dxa"/>
            <w:shd w:val="clear" w:color="auto" w:fill="auto"/>
          </w:tcPr>
          <w:p w14:paraId="4A8D9E4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35FCE33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41A60A1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19DD6B39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3251DD23" w14:textId="77777777">
        <w:tc>
          <w:tcPr>
            <w:tcW w:w="636" w:type="dxa"/>
            <w:shd w:val="clear" w:color="auto" w:fill="auto"/>
          </w:tcPr>
          <w:p w14:paraId="36727341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5FBC5024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Операционная система</w:t>
            </w:r>
          </w:p>
        </w:tc>
        <w:tc>
          <w:tcPr>
            <w:tcW w:w="3118" w:type="dxa"/>
            <w:shd w:val="clear" w:color="auto" w:fill="auto"/>
          </w:tcPr>
          <w:p w14:paraId="565B5283" w14:textId="77777777" w:rsidR="00F73F36" w:rsidRPr="0037581F" w:rsidRDefault="000D7DA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MacOS Catalina</w:t>
            </w:r>
          </w:p>
        </w:tc>
        <w:tc>
          <w:tcPr>
            <w:tcW w:w="3626" w:type="dxa"/>
          </w:tcPr>
          <w:p w14:paraId="087958D7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Комплекс программ, предназначенных для </w:t>
            </w: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управления ресурсами компьютера</w:t>
            </w:r>
          </w:p>
        </w:tc>
      </w:tr>
      <w:tr w:rsidR="00F73F36" w:rsidRPr="0037581F" w14:paraId="483E57BC" w14:textId="77777777">
        <w:tc>
          <w:tcPr>
            <w:tcW w:w="636" w:type="dxa"/>
            <w:shd w:val="clear" w:color="auto" w:fill="auto"/>
          </w:tcPr>
          <w:p w14:paraId="099D67ED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lastRenderedPageBreak/>
              <w:t>…</w:t>
            </w:r>
          </w:p>
        </w:tc>
        <w:tc>
          <w:tcPr>
            <w:tcW w:w="2474" w:type="dxa"/>
            <w:shd w:val="clear" w:color="auto" w:fill="auto"/>
          </w:tcPr>
          <w:p w14:paraId="76A8AB4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</w:p>
        </w:tc>
        <w:tc>
          <w:tcPr>
            <w:tcW w:w="3118" w:type="dxa"/>
            <w:shd w:val="clear" w:color="auto" w:fill="auto"/>
          </w:tcPr>
          <w:p w14:paraId="3FBF241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3626" w:type="dxa"/>
          </w:tcPr>
          <w:p w14:paraId="22D7B4C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eastAsia="en-US"/>
              </w:rPr>
            </w:pPr>
          </w:p>
        </w:tc>
      </w:tr>
    </w:tbl>
    <w:p w14:paraId="1AB8984C" w14:textId="77777777" w:rsidR="0097338D" w:rsidRPr="0037581F" w:rsidRDefault="0097338D" w:rsidP="000F4BF8">
      <w:pPr>
        <w:pStyle w:val="aff2"/>
      </w:pPr>
    </w:p>
    <w:p w14:paraId="36B75CA6" w14:textId="77777777" w:rsidR="0097338D" w:rsidRPr="0037581F" w:rsidRDefault="0097338D" w:rsidP="000F4BF8">
      <w:pPr>
        <w:pStyle w:val="aff2"/>
      </w:pPr>
      <w:r w:rsidRPr="0037581F">
        <w:t xml:space="preserve">Состав </w:t>
      </w:r>
      <w:r w:rsidR="00CE3C43" w:rsidRPr="0037581F">
        <w:rPr>
          <w:lang w:val="ru-RU"/>
        </w:rPr>
        <w:t>ППО</w:t>
      </w:r>
      <w:r w:rsidRPr="0037581F">
        <w:t>, используемого во время испытаний Системы, приведен в таблице</w:t>
      </w:r>
      <w:r w:rsidR="00265041" w:rsidRPr="0037581F">
        <w:rPr>
          <w:lang w:val="ru-RU"/>
        </w:rPr>
        <w:t xml:space="preserve"> ниже</w:t>
      </w:r>
      <w:r w:rsidRPr="0037581F">
        <w:t xml:space="preserve"> (см.</w:t>
      </w:r>
      <w:r w:rsidR="00265041" w:rsidRPr="0037581F">
        <w:t xml:space="preserve"> Таб</w:t>
      </w:r>
      <w:r w:rsidR="00265041" w:rsidRPr="0037581F">
        <w:rPr>
          <w:lang w:val="ru-RU"/>
        </w:rPr>
        <w:t>лица 3</w:t>
      </w:r>
      <w:r w:rsidRPr="0037581F">
        <w:t xml:space="preserve">). </w:t>
      </w:r>
    </w:p>
    <w:p w14:paraId="336A1942" w14:textId="77777777" w:rsidR="00CE3C43" w:rsidRPr="0037581F" w:rsidRDefault="00CE3C43" w:rsidP="00CE3C43">
      <w:pPr>
        <w:pStyle w:val="af1"/>
        <w:keepNext/>
        <w:jc w:val="left"/>
        <w:rPr>
          <w:i/>
          <w:color w:val="000000"/>
          <w:lang w:val="ru-RU"/>
        </w:rPr>
      </w:pPr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3</w:t>
      </w:r>
      <w:r w:rsidRPr="0037581F">
        <w:rPr>
          <w:i/>
          <w:color w:val="000000"/>
        </w:rPr>
        <w:fldChar w:fldCharType="end"/>
      </w:r>
      <w:r w:rsidRPr="0037581F">
        <w:rPr>
          <w:i/>
          <w:color w:val="000000"/>
          <w:lang w:val="ru-RU"/>
        </w:rPr>
        <w:t xml:space="preserve"> –  Состав ППО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3"/>
        <w:gridCol w:w="2419"/>
        <w:gridCol w:w="3022"/>
        <w:gridCol w:w="3564"/>
      </w:tblGrid>
      <w:tr w:rsidR="00F73F36" w:rsidRPr="0037581F" w14:paraId="18157D5A" w14:textId="77777777">
        <w:tc>
          <w:tcPr>
            <w:tcW w:w="636" w:type="dxa"/>
            <w:shd w:val="clear" w:color="auto" w:fill="auto"/>
          </w:tcPr>
          <w:p w14:paraId="0857C15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№</w:t>
            </w:r>
          </w:p>
        </w:tc>
        <w:tc>
          <w:tcPr>
            <w:tcW w:w="2474" w:type="dxa"/>
            <w:shd w:val="clear" w:color="auto" w:fill="auto"/>
          </w:tcPr>
          <w:p w14:paraId="29A1ABBB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Тип программного обеспечения</w:t>
            </w:r>
          </w:p>
        </w:tc>
        <w:tc>
          <w:tcPr>
            <w:tcW w:w="3118" w:type="dxa"/>
            <w:shd w:val="clear" w:color="auto" w:fill="auto"/>
          </w:tcPr>
          <w:p w14:paraId="3A45FF73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Наименование</w:t>
            </w:r>
          </w:p>
        </w:tc>
        <w:tc>
          <w:tcPr>
            <w:tcW w:w="3626" w:type="dxa"/>
          </w:tcPr>
          <w:p w14:paraId="2A65A270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center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Описание</w:t>
            </w:r>
          </w:p>
        </w:tc>
      </w:tr>
      <w:tr w:rsidR="00F73F36" w:rsidRPr="0037581F" w14:paraId="77DA41F4" w14:textId="77777777">
        <w:tc>
          <w:tcPr>
            <w:tcW w:w="636" w:type="dxa"/>
            <w:shd w:val="clear" w:color="auto" w:fill="auto"/>
          </w:tcPr>
          <w:p w14:paraId="0B76B74C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1</w:t>
            </w:r>
          </w:p>
        </w:tc>
        <w:tc>
          <w:tcPr>
            <w:tcW w:w="2474" w:type="dxa"/>
            <w:shd w:val="clear" w:color="auto" w:fill="auto"/>
          </w:tcPr>
          <w:p w14:paraId="64628AAA" w14:textId="77777777" w:rsidR="00F73F36" w:rsidRPr="0037581F" w:rsidRDefault="00F73F36" w:rsidP="00586A0C">
            <w:pPr>
              <w:pStyle w:val="aff2"/>
              <w:spacing w:after="0" w:line="360" w:lineRule="auto"/>
              <w:contextualSpacing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 xml:space="preserve">Система управления базами данных (СУБД) </w:t>
            </w:r>
          </w:p>
        </w:tc>
        <w:tc>
          <w:tcPr>
            <w:tcW w:w="3118" w:type="dxa"/>
            <w:shd w:val="clear" w:color="auto" w:fill="auto"/>
          </w:tcPr>
          <w:p w14:paraId="336E9478" w14:textId="77777777" w:rsidR="00F73F36" w:rsidRPr="0037581F" w:rsidRDefault="006C11E1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P</w:t>
            </w:r>
            <w:r w:rsidR="00946EAF" w:rsidRPr="0037581F">
              <w:rPr>
                <w:rFonts w:eastAsia="Calibri"/>
                <w:szCs w:val="22"/>
                <w:lang w:val="en-US" w:eastAsia="en-US"/>
              </w:rPr>
              <w:t>ostgreSQL  13</w:t>
            </w:r>
          </w:p>
        </w:tc>
        <w:tc>
          <w:tcPr>
            <w:tcW w:w="3626" w:type="dxa"/>
          </w:tcPr>
          <w:p w14:paraId="34428AF9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eastAsia="en-US"/>
              </w:rPr>
              <w:t>Система управления базами данных</w:t>
            </w:r>
          </w:p>
        </w:tc>
      </w:tr>
      <w:tr w:rsidR="00F73F36" w:rsidRPr="0037581F" w14:paraId="186EA65B" w14:textId="77777777">
        <w:tc>
          <w:tcPr>
            <w:tcW w:w="636" w:type="dxa"/>
            <w:shd w:val="clear" w:color="auto" w:fill="auto"/>
          </w:tcPr>
          <w:p w14:paraId="0B212322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2</w:t>
            </w:r>
          </w:p>
        </w:tc>
        <w:tc>
          <w:tcPr>
            <w:tcW w:w="2474" w:type="dxa"/>
            <w:shd w:val="clear" w:color="auto" w:fill="auto"/>
          </w:tcPr>
          <w:p w14:paraId="114D7BA3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Среда исполнения </w:t>
            </w:r>
            <w:r w:rsidRPr="0037581F">
              <w:rPr>
                <w:rFonts w:eastAsia="Calibri"/>
                <w:szCs w:val="22"/>
                <w:lang w:val="en-US" w:eastAsia="en-US"/>
              </w:rPr>
              <w:t>Java</w:t>
            </w:r>
          </w:p>
        </w:tc>
        <w:tc>
          <w:tcPr>
            <w:tcW w:w="3118" w:type="dxa"/>
            <w:shd w:val="clear" w:color="auto" w:fill="auto"/>
          </w:tcPr>
          <w:p w14:paraId="648CDD1A" w14:textId="77777777" w:rsidR="00F73F36" w:rsidRPr="0037581F" w:rsidRDefault="00946EAF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>JRE 11</w:t>
            </w:r>
          </w:p>
        </w:tc>
        <w:tc>
          <w:tcPr>
            <w:tcW w:w="3626" w:type="dxa"/>
          </w:tcPr>
          <w:p w14:paraId="0B0B13D4" w14:textId="77777777" w:rsidR="00946EAF" w:rsidRPr="0037581F" w:rsidRDefault="00946EAF" w:rsidP="00374AE6">
            <w:pPr>
              <w:jc w:val="both"/>
            </w:pPr>
            <w:r w:rsidRPr="0037581F">
              <w:rPr>
                <w:color w:val="202122"/>
                <w:shd w:val="clear" w:color="auto" w:fill="FFFFFF"/>
              </w:rPr>
              <w:t>Минимальная реализация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r w:rsidRPr="0037581F">
              <w:t>виртуальной машины</w:t>
            </w:r>
            <w:r w:rsidRPr="0037581F">
              <w:rPr>
                <w:color w:val="202122"/>
                <w:shd w:val="clear" w:color="auto" w:fill="FFFFFF"/>
              </w:rPr>
              <w:t>, необходимая для исполнения</w:t>
            </w:r>
            <w:r w:rsidRPr="0037581F">
              <w:rPr>
                <w:rStyle w:val="apple-converted-space"/>
                <w:color w:val="202122"/>
                <w:shd w:val="clear" w:color="auto" w:fill="FFFFFF"/>
              </w:rPr>
              <w:t> </w:t>
            </w:r>
            <w:proofErr w:type="spellStart"/>
            <w:r w:rsidR="00A03325">
              <w:fldChar w:fldCharType="begin"/>
            </w:r>
            <w:r w:rsidR="00A03325">
              <w:instrText xml:space="preserve"> HYPERLINK "https://ru.wikipedia.org/wiki/Java" </w:instrText>
            </w:r>
            <w:r w:rsidR="00A03325">
              <w:fldChar w:fldCharType="separate"/>
            </w:r>
            <w:r w:rsidRPr="0037581F">
              <w:rPr>
                <w:rStyle w:val="aff1"/>
                <w:color w:val="0B0080"/>
              </w:rPr>
              <w:t>Java</w:t>
            </w:r>
            <w:proofErr w:type="spellEnd"/>
            <w:r w:rsidR="00A03325">
              <w:rPr>
                <w:rStyle w:val="aff1"/>
                <w:color w:val="0B0080"/>
              </w:rPr>
              <w:fldChar w:fldCharType="end"/>
            </w:r>
            <w:r w:rsidRPr="0037581F">
              <w:rPr>
                <w:color w:val="202122"/>
                <w:shd w:val="clear" w:color="auto" w:fill="FFFFFF"/>
              </w:rPr>
              <w:t>-приложений</w:t>
            </w:r>
          </w:p>
          <w:p w14:paraId="43045646" w14:textId="77777777" w:rsidR="00F73F36" w:rsidRPr="0037581F" w:rsidRDefault="00F73F36" w:rsidP="00374AE6">
            <w:pPr>
              <w:jc w:val="both"/>
            </w:pPr>
          </w:p>
        </w:tc>
      </w:tr>
      <w:tr w:rsidR="00F73F36" w:rsidRPr="0037581F" w14:paraId="2654688E" w14:textId="77777777"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0AC4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3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D0020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>Браузер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A7C2D" w14:textId="77777777" w:rsidR="00F73F36" w:rsidRPr="0037581F" w:rsidRDefault="007463C3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en-US" w:eastAsia="en-US"/>
              </w:rPr>
            </w:pPr>
            <w:r w:rsidRPr="0037581F">
              <w:rPr>
                <w:rFonts w:eastAsia="Calibri"/>
                <w:szCs w:val="22"/>
                <w:lang w:val="en-US" w:eastAsia="en-US"/>
              </w:rPr>
              <w:t xml:space="preserve">Chrome </w:t>
            </w:r>
          </w:p>
        </w:tc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ABF29" w14:textId="77777777" w:rsidR="00F73F36" w:rsidRPr="0037581F" w:rsidRDefault="00374AE6" w:rsidP="00586A0C">
            <w:pPr>
              <w:pStyle w:val="aff2"/>
              <w:spacing w:after="0" w:line="360" w:lineRule="auto"/>
              <w:contextualSpacing/>
              <w:jc w:val="both"/>
              <w:rPr>
                <w:rFonts w:eastAsia="Calibri"/>
                <w:szCs w:val="22"/>
                <w:lang w:val="ru-RU" w:eastAsia="en-US"/>
              </w:rPr>
            </w:pPr>
            <w:r w:rsidRPr="0037581F">
              <w:rPr>
                <w:rFonts w:eastAsia="Calibri"/>
                <w:szCs w:val="22"/>
                <w:lang w:val="ru-RU" w:eastAsia="en-US"/>
              </w:rPr>
              <w:t xml:space="preserve"> ППО для просмотра </w:t>
            </w:r>
            <w:r w:rsidRPr="0037581F">
              <w:rPr>
                <w:rFonts w:eastAsia="Calibri"/>
                <w:szCs w:val="22"/>
                <w:lang w:val="en-US" w:eastAsia="en-US"/>
              </w:rPr>
              <w:t>web</w:t>
            </w:r>
            <w:r w:rsidRPr="0037581F">
              <w:rPr>
                <w:rFonts w:eastAsia="Calibri"/>
                <w:szCs w:val="22"/>
                <w:lang w:val="ru-RU" w:eastAsia="en-US"/>
              </w:rPr>
              <w:t xml:space="preserve"> страниц</w:t>
            </w:r>
          </w:p>
        </w:tc>
      </w:tr>
    </w:tbl>
    <w:p w14:paraId="0F3BCF34" w14:textId="77777777" w:rsidR="00F73F36" w:rsidRPr="0037581F" w:rsidRDefault="00F73F36" w:rsidP="00F73F36">
      <w:pPr>
        <w:pStyle w:val="aff2"/>
      </w:pPr>
    </w:p>
    <w:p w14:paraId="0488B98A" w14:textId="77777777" w:rsidR="00D84A97" w:rsidRPr="0037581F" w:rsidRDefault="00D84A97" w:rsidP="00333B48">
      <w:pPr>
        <w:pStyle w:val="aff2"/>
        <w:rPr>
          <w:lang w:val="ru-RU"/>
        </w:rPr>
      </w:pPr>
      <w:r w:rsidRPr="0037581F">
        <w:rPr>
          <w:lang w:val="ru-RU"/>
        </w:rPr>
        <w:t xml:space="preserve">Перечень документов, предъявляемый на </w:t>
      </w:r>
      <w:r w:rsidR="00960D47" w:rsidRPr="0037581F">
        <w:rPr>
          <w:lang w:val="ru-RU"/>
        </w:rPr>
        <w:t xml:space="preserve">предварительные </w:t>
      </w:r>
      <w:r w:rsidRPr="0037581F">
        <w:rPr>
          <w:lang w:val="ru-RU"/>
        </w:rPr>
        <w:t xml:space="preserve">испытания, представлен в </w:t>
      </w:r>
      <w:r w:rsidR="005A4A30" w:rsidRPr="0037581F">
        <w:rPr>
          <w:lang w:val="ru-RU"/>
        </w:rPr>
        <w:t xml:space="preserve">п. </w:t>
      </w:r>
      <w:r w:rsidR="008A268F" w:rsidRPr="0037581F">
        <w:rPr>
          <w:lang w:val="ru-RU"/>
        </w:rPr>
        <w:fldChar w:fldCharType="begin"/>
      </w:r>
      <w:r w:rsidR="008A268F" w:rsidRPr="0037581F">
        <w:rPr>
          <w:lang w:val="ru-RU"/>
        </w:rPr>
        <w:instrText xml:space="preserve"> REF _Ref461615103 \n \h </w:instrText>
      </w:r>
      <w:r w:rsidR="0037581F">
        <w:rPr>
          <w:lang w:val="ru-RU"/>
        </w:rPr>
        <w:instrText xml:space="preserve"> \* MERGEFORMAT </w:instrText>
      </w:r>
      <w:r w:rsidR="008A268F" w:rsidRPr="0037581F">
        <w:rPr>
          <w:lang w:val="ru-RU"/>
        </w:rPr>
      </w:r>
      <w:r w:rsidR="008A268F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3.5</w:t>
      </w:r>
      <w:r w:rsidR="008A268F" w:rsidRPr="0037581F">
        <w:rPr>
          <w:lang w:val="ru-RU"/>
        </w:rPr>
        <w:fldChar w:fldCharType="end"/>
      </w:r>
      <w:r w:rsidR="008A268F" w:rsidRPr="0037581F">
        <w:rPr>
          <w:lang w:val="ru-RU"/>
        </w:rPr>
        <w:t xml:space="preserve"> </w:t>
      </w:r>
      <w:r w:rsidRPr="0037581F">
        <w:rPr>
          <w:lang w:val="ru-RU"/>
        </w:rPr>
        <w:t>настоящего документа.</w:t>
      </w:r>
    </w:p>
    <w:p w14:paraId="0C4286BA" w14:textId="77777777" w:rsidR="00A93923" w:rsidRPr="0037581F" w:rsidRDefault="00A93923" w:rsidP="00172E58">
      <w:pPr>
        <w:pStyle w:val="a1"/>
      </w:pPr>
      <w:bookmarkStart w:id="12" w:name="_Toc467069649"/>
      <w:r w:rsidRPr="0037581F">
        <w:t>цель испытаний</w:t>
      </w:r>
      <w:bookmarkEnd w:id="12"/>
    </w:p>
    <w:p w14:paraId="6F374BC2" w14:textId="77777777" w:rsidR="0092750E" w:rsidRPr="0037581F" w:rsidRDefault="0092750E" w:rsidP="00B80641">
      <w:pPr>
        <w:pStyle w:val="aff2"/>
        <w:spacing w:after="0"/>
      </w:pPr>
      <w:r w:rsidRPr="0037581F">
        <w:t>Цел</w:t>
      </w:r>
      <w:r w:rsidR="00960D47" w:rsidRPr="0037581F">
        <w:rPr>
          <w:lang w:val="ru-RU"/>
        </w:rPr>
        <w:t>ями</w:t>
      </w:r>
      <w:r w:rsidRPr="0037581F">
        <w:t xml:space="preserve"> </w:t>
      </w:r>
      <w:r w:rsidR="00960D47" w:rsidRPr="0037581F">
        <w:rPr>
          <w:lang w:val="ru-RU"/>
        </w:rPr>
        <w:t xml:space="preserve">предварительных </w:t>
      </w:r>
      <w:r w:rsidRPr="0037581F">
        <w:t>испытаний являются:</w:t>
      </w:r>
    </w:p>
    <w:p w14:paraId="3762488A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80"/>
        <w:rPr>
          <w:sz w:val="24"/>
          <w:szCs w:val="24"/>
        </w:rPr>
      </w:pPr>
      <w:r w:rsidRPr="0037581F">
        <w:rPr>
          <w:sz w:val="24"/>
          <w:szCs w:val="24"/>
        </w:rPr>
        <w:t>проверка работоспособности программного обеспечения</w:t>
      </w:r>
      <w:r w:rsidR="00590EE7" w:rsidRPr="0037581F">
        <w:rPr>
          <w:sz w:val="24"/>
          <w:szCs w:val="24"/>
          <w:lang w:val="ru-RU"/>
        </w:rPr>
        <w:t xml:space="preserve"> </w:t>
      </w:r>
      <w:r w:rsidR="00B80641" w:rsidRPr="0037581F">
        <w:rPr>
          <w:sz w:val="24"/>
          <w:szCs w:val="24"/>
          <w:lang w:val="ru-RU"/>
        </w:rPr>
        <w:t>Системы</w:t>
      </w:r>
      <w:r w:rsidRPr="0037581F">
        <w:rPr>
          <w:sz w:val="24"/>
          <w:szCs w:val="24"/>
        </w:rPr>
        <w:t>;</w:t>
      </w:r>
    </w:p>
    <w:p w14:paraId="5085A1BC" w14:textId="77777777" w:rsidR="00F056C7" w:rsidRPr="0037581F" w:rsidRDefault="0092750E" w:rsidP="002A356B">
      <w:pPr>
        <w:widowControl w:val="0"/>
        <w:numPr>
          <w:ilvl w:val="0"/>
          <w:numId w:val="10"/>
        </w:numPr>
        <w:tabs>
          <w:tab w:val="clear" w:pos="1429"/>
        </w:tabs>
        <w:ind w:left="1077" w:hanging="357"/>
      </w:pPr>
      <w:r w:rsidRPr="0037581F">
        <w:t xml:space="preserve">проверка соответствия полноты и качества выполнения автоматизируемых </w:t>
      </w:r>
      <w:r w:rsidR="005A2E4F" w:rsidRPr="0037581F">
        <w:t xml:space="preserve">функций </w:t>
      </w:r>
      <w:r w:rsidR="00640110" w:rsidRPr="0037581F">
        <w:t xml:space="preserve">требованиям </w:t>
      </w:r>
      <w:r w:rsidR="00B95188" w:rsidRPr="0037581F">
        <w:rPr>
          <w:lang w:val="x-none"/>
        </w:rPr>
        <w:t>Техническо</w:t>
      </w:r>
      <w:r w:rsidR="00B95188" w:rsidRPr="0037581F">
        <w:t>го</w:t>
      </w:r>
      <w:r w:rsidR="00B95188" w:rsidRPr="0037581F">
        <w:rPr>
          <w:lang w:val="x-none"/>
        </w:rPr>
        <w:t xml:space="preserve"> задани</w:t>
      </w:r>
      <w:r w:rsidR="00B95188" w:rsidRPr="0037581F">
        <w:t>я</w:t>
      </w:r>
      <w:r w:rsidR="00B80641" w:rsidRPr="0037581F">
        <w:t xml:space="preserve"> (ТЗ)</w:t>
      </w:r>
      <w:r w:rsidR="000E3CA6" w:rsidRPr="0037581F">
        <w:t>;</w:t>
      </w:r>
    </w:p>
    <w:p w14:paraId="319A8DB4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проверка полноты предоставляемой эксплуатационной документации;</w:t>
      </w:r>
    </w:p>
    <w:p w14:paraId="113AF528" w14:textId="77777777" w:rsidR="0092750E" w:rsidRPr="0037581F" w:rsidRDefault="0092750E" w:rsidP="002A356B">
      <w:pPr>
        <w:pStyle w:val="af3"/>
        <w:widowControl w:val="0"/>
        <w:numPr>
          <w:ilvl w:val="0"/>
          <w:numId w:val="10"/>
        </w:numPr>
        <w:tabs>
          <w:tab w:val="clear" w:pos="1429"/>
        </w:tabs>
        <w:spacing w:line="360" w:lineRule="auto"/>
        <w:ind w:left="1077" w:hanging="357"/>
        <w:rPr>
          <w:sz w:val="24"/>
          <w:szCs w:val="24"/>
        </w:rPr>
      </w:pPr>
      <w:r w:rsidRPr="0037581F">
        <w:rPr>
          <w:sz w:val="24"/>
          <w:szCs w:val="24"/>
        </w:rPr>
        <w:t>выявления и устранения недостатков в действиях системы</w:t>
      </w:r>
      <w:r w:rsidR="005F7EBC" w:rsidRPr="0037581F">
        <w:rPr>
          <w:sz w:val="24"/>
          <w:szCs w:val="24"/>
        </w:rPr>
        <w:t xml:space="preserve"> и в разработанной документации.</w:t>
      </w:r>
    </w:p>
    <w:p w14:paraId="1DDBACF1" w14:textId="77777777" w:rsidR="00AD16DB" w:rsidRPr="0037581F" w:rsidRDefault="00E03153" w:rsidP="00172E58">
      <w:pPr>
        <w:pStyle w:val="a1"/>
      </w:pPr>
      <w:bookmarkStart w:id="13" w:name="_Toc467069650"/>
      <w:r w:rsidRPr="0037581F">
        <w:t>Общие положения</w:t>
      </w:r>
      <w:bookmarkStart w:id="14" w:name="_Toc151268313"/>
      <w:bookmarkEnd w:id="13"/>
    </w:p>
    <w:p w14:paraId="0F864FE1" w14:textId="77777777" w:rsidR="00D84A97" w:rsidRPr="0037581F" w:rsidRDefault="00D84A97" w:rsidP="00006BC0">
      <w:pPr>
        <w:pStyle w:val="a2"/>
      </w:pPr>
      <w:bookmarkStart w:id="15" w:name="_Toc444131811"/>
      <w:bookmarkStart w:id="16" w:name="_Toc467069651"/>
      <w:r w:rsidRPr="0037581F">
        <w:t>Перечень руководящих документов, на основании которых проводят испытания</w:t>
      </w:r>
      <w:bookmarkEnd w:id="15"/>
      <w:bookmarkEnd w:id="16"/>
    </w:p>
    <w:bookmarkEnd w:id="14"/>
    <w:p w14:paraId="2EB3124D" w14:textId="77777777" w:rsidR="0011116E" w:rsidRPr="0037581F" w:rsidRDefault="0011116E" w:rsidP="0011116E">
      <w:pPr>
        <w:pStyle w:val="affff3"/>
      </w:pPr>
      <w:r w:rsidRPr="0037581F">
        <w:t>Руководящими документами, на основании которых проводятся испытания, являются:</w:t>
      </w:r>
    </w:p>
    <w:p w14:paraId="26D1EA38" w14:textId="77777777" w:rsidR="0011116E" w:rsidRPr="0037581F" w:rsidRDefault="0011116E" w:rsidP="0011116E">
      <w:pPr>
        <w:pStyle w:val="a4"/>
      </w:pPr>
      <w:r w:rsidRPr="0037581F">
        <w:t>ГОСТ 34.603-92 Информационная технология. Виды испытаний автоматизированных систем;</w:t>
      </w:r>
    </w:p>
    <w:p w14:paraId="5E131C71" w14:textId="77777777" w:rsidR="00B35420" w:rsidRPr="0037581F" w:rsidRDefault="00B35420" w:rsidP="0011116E">
      <w:pPr>
        <w:pStyle w:val="a4"/>
      </w:pPr>
      <w:r w:rsidRPr="0037581F">
        <w:t>ГОСТ 28195—89 Оценка качества программных средств. Общие положения;</w:t>
      </w:r>
    </w:p>
    <w:p w14:paraId="1E36FA70" w14:textId="77777777" w:rsidR="00D84A97" w:rsidRPr="0037581F" w:rsidRDefault="00B95188" w:rsidP="00D84A97">
      <w:pPr>
        <w:pStyle w:val="a4"/>
      </w:pPr>
      <w:r w:rsidRPr="0037581F">
        <w:t>ТЗ</w:t>
      </w:r>
      <w:r w:rsidR="00D84A97" w:rsidRPr="0037581F">
        <w:t>;</w:t>
      </w:r>
    </w:p>
    <w:p w14:paraId="3E3256EE" w14:textId="77777777" w:rsidR="000E3CA6" w:rsidRPr="0037581F" w:rsidRDefault="00B80641" w:rsidP="000E3CA6">
      <w:pPr>
        <w:pStyle w:val="a4"/>
      </w:pPr>
      <w:r w:rsidRPr="0037581F">
        <w:lastRenderedPageBreak/>
        <w:t xml:space="preserve">настоящая </w:t>
      </w:r>
      <w:r w:rsidR="000E3CA6" w:rsidRPr="0037581F">
        <w:t xml:space="preserve">Программа и методика </w:t>
      </w:r>
      <w:r w:rsidR="00513A13" w:rsidRPr="0037581F">
        <w:t xml:space="preserve">предварительных </w:t>
      </w:r>
      <w:r w:rsidR="000E3CA6" w:rsidRPr="0037581F">
        <w:t>испытаний</w:t>
      </w:r>
      <w:r w:rsidR="0009242D" w:rsidRPr="0037581F">
        <w:t>.</w:t>
      </w:r>
    </w:p>
    <w:p w14:paraId="2C3DC3CD" w14:textId="77777777" w:rsidR="00E55838" w:rsidRPr="0037581F" w:rsidRDefault="00E55838" w:rsidP="00006BC0">
      <w:pPr>
        <w:pStyle w:val="a2"/>
      </w:pPr>
      <w:bookmarkStart w:id="17" w:name="_Toc151268314"/>
      <w:bookmarkStart w:id="18" w:name="_Toc467069652"/>
      <w:r w:rsidRPr="0037581F">
        <w:t>Место и продолжительность испытаний</w:t>
      </w:r>
      <w:bookmarkEnd w:id="17"/>
      <w:bookmarkEnd w:id="18"/>
    </w:p>
    <w:p w14:paraId="588D530F" w14:textId="77777777" w:rsidR="00B80641" w:rsidRPr="0037581F" w:rsidRDefault="00B80641" w:rsidP="005F7EBC">
      <w:r w:rsidRPr="0037581F">
        <w:t>Место проведения испытаний: НИЯУ МИФИ, г. Москва, Каширское ш., д. 31, корп. К, ауд. К-213.</w:t>
      </w:r>
    </w:p>
    <w:p w14:paraId="40B83A25" w14:textId="77777777" w:rsidR="00B80641" w:rsidRPr="00265903" w:rsidRDefault="00B80641" w:rsidP="005F7EBC">
      <w:pPr>
        <w:rPr>
          <w:lang w:val="en-US"/>
        </w:rPr>
      </w:pPr>
      <w:r w:rsidRPr="0037581F">
        <w:t>Дата и время проведения испытаний: 1</w:t>
      </w:r>
      <w:r w:rsidR="00265903" w:rsidRPr="00265903">
        <w:t>3</w:t>
      </w:r>
      <w:r w:rsidRPr="0037581F">
        <w:t>.</w:t>
      </w:r>
      <w:r w:rsidR="00265903" w:rsidRPr="00265903">
        <w:t>01</w:t>
      </w:r>
      <w:r w:rsidRPr="0037581F">
        <w:t>.20</w:t>
      </w:r>
      <w:r w:rsidR="00265903">
        <w:rPr>
          <w:lang w:val="en-US"/>
        </w:rPr>
        <w:t>21</w:t>
      </w:r>
      <w:r w:rsidRPr="0037581F">
        <w:t xml:space="preserve">, </w:t>
      </w:r>
      <w:r w:rsidR="004939D1" w:rsidRPr="0037581F">
        <w:t>1</w:t>
      </w:r>
      <w:r w:rsidR="00265903">
        <w:rPr>
          <w:lang w:val="en-US"/>
        </w:rPr>
        <w:t>8</w:t>
      </w:r>
      <w:r w:rsidRPr="0037581F">
        <w:t>:</w:t>
      </w:r>
      <w:r w:rsidR="004939D1" w:rsidRPr="0037581F">
        <w:t>0</w:t>
      </w:r>
      <w:r w:rsidR="00265903">
        <w:rPr>
          <w:lang w:val="en-US"/>
        </w:rPr>
        <w:t>0</w:t>
      </w:r>
      <w:r w:rsidRPr="0037581F">
        <w:t>-</w:t>
      </w:r>
      <w:r w:rsidR="004939D1" w:rsidRPr="0037581F">
        <w:t>22</w:t>
      </w:r>
      <w:r w:rsidRPr="0037581F">
        <w:t>:</w:t>
      </w:r>
      <w:r w:rsidR="004939D1" w:rsidRPr="0037581F">
        <w:t>00</w:t>
      </w:r>
      <w:r w:rsidR="004051B5" w:rsidRPr="00265903">
        <w:t xml:space="preserve"> </w:t>
      </w:r>
    </w:p>
    <w:p w14:paraId="769B7328" w14:textId="77777777" w:rsidR="00E55838" w:rsidRPr="0037581F" w:rsidRDefault="00B80641" w:rsidP="00006BC0">
      <w:pPr>
        <w:pStyle w:val="a2"/>
      </w:pPr>
      <w:bookmarkStart w:id="19" w:name="_Toc461632097"/>
      <w:bookmarkStart w:id="20" w:name="_Toc461633117"/>
      <w:bookmarkStart w:id="21" w:name="_Toc461634193"/>
      <w:bookmarkStart w:id="22" w:name="_Toc151268315"/>
      <w:bookmarkStart w:id="23" w:name="_Toc467069653"/>
      <w:bookmarkEnd w:id="19"/>
      <w:bookmarkEnd w:id="20"/>
      <w:bookmarkEnd w:id="21"/>
      <w:r w:rsidRPr="0037581F">
        <w:rPr>
          <w:lang w:val="ru-RU"/>
        </w:rPr>
        <w:t>Участники</w:t>
      </w:r>
      <w:r w:rsidR="00E55838" w:rsidRPr="0037581F">
        <w:t xml:space="preserve"> испытани</w:t>
      </w:r>
      <w:bookmarkEnd w:id="22"/>
      <w:r w:rsidRPr="0037581F">
        <w:rPr>
          <w:lang w:val="ru-RU"/>
        </w:rPr>
        <w:t>й</w:t>
      </w:r>
      <w:bookmarkEnd w:id="23"/>
    </w:p>
    <w:p w14:paraId="449DBDF1" w14:textId="77777777" w:rsidR="00B80641" w:rsidRPr="0037581F" w:rsidRDefault="00B80641" w:rsidP="00E55838">
      <w:pPr>
        <w:pStyle w:val="aff2"/>
        <w:rPr>
          <w:lang w:val="ru-RU"/>
        </w:rPr>
      </w:pPr>
      <w:r w:rsidRPr="0037581F">
        <w:rPr>
          <w:lang w:val="ru-RU"/>
        </w:rPr>
        <w:t>От Исполнителя:</w:t>
      </w:r>
    </w:p>
    <w:p w14:paraId="728C9C7E" w14:textId="77777777" w:rsidR="00721BBF" w:rsidRPr="0037581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Дураченко Сергей</w:t>
      </w:r>
      <w:r w:rsidRPr="00265903">
        <w:rPr>
          <w:lang w:val="ru-RU"/>
        </w:rPr>
        <w:t xml:space="preserve"> (</w:t>
      </w:r>
      <w:r w:rsidRPr="0037581F">
        <w:rPr>
          <w:lang w:val="ru-RU"/>
        </w:rPr>
        <w:t>Руководитель проекта</w:t>
      </w:r>
      <w:r w:rsidR="00265903">
        <w:rPr>
          <w:lang w:val="ru-RU"/>
        </w:rPr>
        <w:t>, Администратор</w:t>
      </w:r>
      <w:r w:rsidRPr="00265903">
        <w:rPr>
          <w:lang w:val="ru-RU"/>
        </w:rPr>
        <w:t>)</w:t>
      </w:r>
    </w:p>
    <w:p w14:paraId="175C74BA" w14:textId="77777777" w:rsidR="00721BBF" w:rsidRDefault="00721BBF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Матвеева Дарья (Системный аналитик)</w:t>
      </w:r>
    </w:p>
    <w:p w14:paraId="50F6CD39" w14:textId="77777777" w:rsidR="004051B5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Овчинников Кирилл (Разработчик, Бизнес-аналитик)</w:t>
      </w:r>
    </w:p>
    <w:p w14:paraId="272BF2C1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>Тимофеев Кирилл (Разработчик, Архитектор)</w:t>
      </w:r>
    </w:p>
    <w:p w14:paraId="5C0C90EE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Калинин Дмитрий (Тест-аналитик, Технический писатель,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6920EADA" w14:textId="77777777" w:rsidR="00265903" w:rsidRDefault="00265903" w:rsidP="002A356B">
      <w:pPr>
        <w:pStyle w:val="aff2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Вальтер Дмитрий (Разработчик, </w:t>
      </w:r>
      <w:proofErr w:type="spellStart"/>
      <w:r>
        <w:rPr>
          <w:lang w:val="ru-RU"/>
        </w:rPr>
        <w:t>Тестировщик</w:t>
      </w:r>
      <w:proofErr w:type="spellEnd"/>
      <w:r>
        <w:rPr>
          <w:lang w:val="ru-RU"/>
        </w:rPr>
        <w:t>)</w:t>
      </w:r>
    </w:p>
    <w:p w14:paraId="2EDE98B8" w14:textId="77777777" w:rsidR="00265903" w:rsidRPr="00265903" w:rsidRDefault="00265903" w:rsidP="00265903">
      <w:pPr>
        <w:pStyle w:val="aff2"/>
        <w:rPr>
          <w:lang w:val="ru-RU"/>
        </w:rPr>
      </w:pPr>
    </w:p>
    <w:p w14:paraId="2C95976C" w14:textId="77777777" w:rsidR="00477752" w:rsidRPr="0037581F" w:rsidRDefault="00477752" w:rsidP="00E55838">
      <w:pPr>
        <w:pStyle w:val="aff2"/>
        <w:rPr>
          <w:lang w:val="ru-RU"/>
        </w:rPr>
      </w:pPr>
      <w:r w:rsidRPr="0037581F">
        <w:rPr>
          <w:lang w:val="ru-RU"/>
        </w:rPr>
        <w:t>Комиссия</w:t>
      </w:r>
      <w:r w:rsidRPr="0037581F">
        <w:t xml:space="preserve"> проведения предварительных испытаний Системы</w:t>
      </w:r>
      <w:r w:rsidRPr="0037581F">
        <w:rPr>
          <w:lang w:val="ru-RU"/>
        </w:rPr>
        <w:t>:</w:t>
      </w:r>
    </w:p>
    <w:p w14:paraId="01DED624" w14:textId="77777777" w:rsidR="00477752" w:rsidRPr="0037581F" w:rsidRDefault="00477752" w:rsidP="002A356B">
      <w:pPr>
        <w:pStyle w:val="aff2"/>
        <w:numPr>
          <w:ilvl w:val="0"/>
          <w:numId w:val="26"/>
        </w:numPr>
        <w:rPr>
          <w:lang w:val="ru-RU"/>
        </w:rPr>
      </w:pPr>
      <w:r w:rsidRPr="0037581F">
        <w:rPr>
          <w:lang w:val="ru-RU"/>
        </w:rPr>
        <w:t>Красникова С.А.</w:t>
      </w:r>
    </w:p>
    <w:p w14:paraId="5CC9D6A1" w14:textId="77777777" w:rsidR="00E55838" w:rsidRPr="0037581F" w:rsidRDefault="00E55838" w:rsidP="00006BC0">
      <w:pPr>
        <w:pStyle w:val="a2"/>
      </w:pPr>
      <w:bookmarkStart w:id="24" w:name="_Toc151268316"/>
      <w:bookmarkStart w:id="25" w:name="_Toc467069654"/>
      <w:r w:rsidRPr="0037581F">
        <w:t>Перечень ранее проведенных испытаний</w:t>
      </w:r>
      <w:bookmarkEnd w:id="24"/>
      <w:bookmarkEnd w:id="25"/>
    </w:p>
    <w:p w14:paraId="463BB721" w14:textId="77777777" w:rsidR="00513A13" w:rsidRPr="0037581F" w:rsidRDefault="00477752" w:rsidP="005F7EBC">
      <w:r w:rsidRPr="0037581F">
        <w:t>Ранее испытания не проводились</w:t>
      </w:r>
      <w:r w:rsidR="00AE36BC" w:rsidRPr="0037581F">
        <w:t>.</w:t>
      </w:r>
    </w:p>
    <w:p w14:paraId="7BED5942" w14:textId="77777777" w:rsidR="0011116E" w:rsidRPr="0037581F" w:rsidRDefault="0011116E" w:rsidP="0011116E">
      <w:pPr>
        <w:pStyle w:val="a2"/>
      </w:pPr>
      <w:bookmarkStart w:id="26" w:name="_Ref461615103"/>
      <w:bookmarkStart w:id="27" w:name="_Toc467069655"/>
      <w:r w:rsidRPr="0037581F">
        <w:t>Перечень предъявляемых на испытания документов</w:t>
      </w:r>
      <w:bookmarkEnd w:id="26"/>
      <w:bookmarkEnd w:id="27"/>
    </w:p>
    <w:p w14:paraId="5B8624DF" w14:textId="77777777" w:rsidR="0011116E" w:rsidRPr="0037581F" w:rsidRDefault="0011116E" w:rsidP="0011116E">
      <w:pPr>
        <w:pStyle w:val="affff3"/>
      </w:pPr>
      <w:r w:rsidRPr="0037581F">
        <w:t>На предварительные испытания Системы предъявляется следующая документация:</w:t>
      </w:r>
    </w:p>
    <w:p w14:paraId="44416E6E" w14:textId="77777777" w:rsidR="00A8214E" w:rsidRPr="0037581F" w:rsidRDefault="00721BBF" w:rsidP="00A8214E">
      <w:pPr>
        <w:pStyle w:val="a4"/>
      </w:pPr>
      <w:r w:rsidRPr="0037581F">
        <w:t>ТЗ</w:t>
      </w:r>
    </w:p>
    <w:p w14:paraId="1D364FA0" w14:textId="77777777" w:rsidR="00721BBF" w:rsidRPr="0037581F" w:rsidRDefault="00721BBF" w:rsidP="00A8214E">
      <w:pPr>
        <w:pStyle w:val="a4"/>
      </w:pPr>
      <w:r w:rsidRPr="0037581F">
        <w:t>Устав проекта</w:t>
      </w:r>
    </w:p>
    <w:p w14:paraId="4799628C" w14:textId="77777777" w:rsidR="00721BBF" w:rsidRPr="0037581F" w:rsidRDefault="00721BBF" w:rsidP="00A8214E">
      <w:pPr>
        <w:pStyle w:val="a4"/>
      </w:pPr>
      <w:r w:rsidRPr="0037581F">
        <w:t>ПМИ</w:t>
      </w:r>
    </w:p>
    <w:p w14:paraId="62668241" w14:textId="77777777" w:rsidR="00721BBF" w:rsidRPr="0037581F" w:rsidRDefault="00721BBF" w:rsidP="00A8214E">
      <w:pPr>
        <w:pStyle w:val="a4"/>
      </w:pPr>
      <w:r w:rsidRPr="0037581F">
        <w:t>РП</w:t>
      </w:r>
    </w:p>
    <w:p w14:paraId="119FD8F3" w14:textId="77777777" w:rsidR="00721BBF" w:rsidRPr="0037581F" w:rsidRDefault="00721BBF" w:rsidP="00A8214E">
      <w:pPr>
        <w:pStyle w:val="a4"/>
      </w:pPr>
      <w:r w:rsidRPr="0037581F">
        <w:t>Модель угроз и нарушителей</w:t>
      </w:r>
    </w:p>
    <w:p w14:paraId="3C5293E1" w14:textId="77777777" w:rsidR="00D84A97" w:rsidRPr="0037581F" w:rsidRDefault="00D84A97" w:rsidP="00D84A97">
      <w:pPr>
        <w:pStyle w:val="a1"/>
        <w:rPr>
          <w:color w:val="000000"/>
        </w:rPr>
      </w:pPr>
      <w:bookmarkStart w:id="28" w:name="_Toc444131815"/>
      <w:bookmarkStart w:id="29" w:name="_Toc467069656"/>
      <w:r w:rsidRPr="0037581F">
        <w:rPr>
          <w:color w:val="000000"/>
        </w:rPr>
        <w:t>Объем испытаний</w:t>
      </w:r>
      <w:bookmarkEnd w:id="28"/>
      <w:bookmarkEnd w:id="29"/>
    </w:p>
    <w:p w14:paraId="47000205" w14:textId="77777777" w:rsidR="00D84A97" w:rsidRPr="0037581F" w:rsidRDefault="00D84A97" w:rsidP="00006BC0">
      <w:pPr>
        <w:pStyle w:val="a2"/>
      </w:pPr>
      <w:bookmarkStart w:id="30" w:name="_Toc444131816"/>
      <w:bookmarkStart w:id="31" w:name="_Toc467069657"/>
      <w:bookmarkStart w:id="32" w:name="_Toc151268319"/>
      <w:r w:rsidRPr="0037581F">
        <w:t>Перечень испытаний и проверок</w:t>
      </w:r>
      <w:bookmarkEnd w:id="30"/>
      <w:bookmarkEnd w:id="31"/>
    </w:p>
    <w:p w14:paraId="665A4724" w14:textId="77777777" w:rsidR="00EF00E8" w:rsidRPr="0037581F" w:rsidRDefault="00EF00E8" w:rsidP="005F7EBC">
      <w:bookmarkStart w:id="33" w:name="_Toc151268320"/>
      <w:bookmarkEnd w:id="32"/>
      <w:r w:rsidRPr="0037581F">
        <w:t xml:space="preserve">В рамках проведения </w:t>
      </w:r>
      <w:r w:rsidR="00960D47" w:rsidRPr="0037581F">
        <w:t xml:space="preserve">предварительных </w:t>
      </w:r>
      <w:r w:rsidRPr="0037581F">
        <w:t>испытаний буд</w:t>
      </w:r>
      <w:r w:rsidR="00053C7B" w:rsidRPr="0037581F">
        <w:t>у</w:t>
      </w:r>
      <w:r w:rsidRPr="0037581F">
        <w:t>т произведен</w:t>
      </w:r>
      <w:r w:rsidR="00053C7B" w:rsidRPr="0037581F">
        <w:t>ы</w:t>
      </w:r>
      <w:r w:rsidRPr="0037581F">
        <w:t>:</w:t>
      </w:r>
      <w:r w:rsidR="00353337" w:rsidRPr="0037581F">
        <w:t xml:space="preserve"> </w:t>
      </w:r>
    </w:p>
    <w:p w14:paraId="30681B4D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 xml:space="preserve">роверка </w:t>
      </w:r>
      <w:r w:rsidRPr="0037581F">
        <w:rPr>
          <w:rFonts w:cs="Arial"/>
          <w:color w:val="000000"/>
        </w:rPr>
        <w:t>комплектности Системы;</w:t>
      </w:r>
    </w:p>
    <w:p w14:paraId="24EC300B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rFonts w:cs="Arial"/>
          <w:color w:val="000000"/>
        </w:rPr>
        <w:t>п</w:t>
      </w:r>
      <w:r w:rsidR="006B00FA" w:rsidRPr="0037581F">
        <w:rPr>
          <w:rFonts w:cs="Arial"/>
          <w:color w:val="000000"/>
        </w:rPr>
        <w:t>роверка</w:t>
      </w:r>
      <w:r w:rsidR="0046533F" w:rsidRPr="0037581F">
        <w:rPr>
          <w:rFonts w:cs="Arial"/>
          <w:color w:val="000000"/>
        </w:rPr>
        <w:t xml:space="preserve"> компле</w:t>
      </w:r>
      <w:r w:rsidRPr="0037581F">
        <w:rPr>
          <w:rFonts w:cs="Arial"/>
          <w:color w:val="000000"/>
        </w:rPr>
        <w:t>ктности и качества документации;</w:t>
      </w:r>
    </w:p>
    <w:p w14:paraId="13FBCC06" w14:textId="77777777" w:rsidR="0046533F" w:rsidRPr="0037581F" w:rsidRDefault="00434DC7" w:rsidP="002A356B">
      <w:pPr>
        <w:numPr>
          <w:ilvl w:val="0"/>
          <w:numId w:val="22"/>
        </w:numPr>
        <w:rPr>
          <w:rFonts w:cs="Arial"/>
          <w:color w:val="000000"/>
        </w:rPr>
      </w:pPr>
      <w:r w:rsidRPr="0037581F">
        <w:rPr>
          <w:color w:val="000000"/>
        </w:rPr>
        <w:t>п</w:t>
      </w:r>
      <w:r w:rsidR="0046533F" w:rsidRPr="0037581F">
        <w:rPr>
          <w:color w:val="000000"/>
        </w:rPr>
        <w:t>роведение функционального тестирования реализации функций, выполняемых</w:t>
      </w:r>
      <w:r w:rsidR="006B00FA" w:rsidRPr="0037581F">
        <w:rPr>
          <w:color w:val="000000"/>
        </w:rPr>
        <w:t xml:space="preserve"> </w:t>
      </w:r>
      <w:r w:rsidR="0096641D" w:rsidRPr="0037581F">
        <w:rPr>
          <w:color w:val="000000"/>
        </w:rPr>
        <w:t>Систем</w:t>
      </w:r>
      <w:r w:rsidR="00477752" w:rsidRPr="0037581F">
        <w:rPr>
          <w:color w:val="000000"/>
        </w:rPr>
        <w:t>ой</w:t>
      </w:r>
      <w:r w:rsidR="006B00FA" w:rsidRPr="0037581F">
        <w:rPr>
          <w:color w:val="000000"/>
        </w:rPr>
        <w:t xml:space="preserve"> (</w:t>
      </w:r>
      <w:r w:rsidR="0096641D" w:rsidRPr="0037581F">
        <w:rPr>
          <w:color w:val="000000"/>
        </w:rPr>
        <w:t xml:space="preserve">см. </w:t>
      </w:r>
      <w:r w:rsidR="006B00FA" w:rsidRPr="0037581F">
        <w:rPr>
          <w:color w:val="000000"/>
        </w:rPr>
        <w:fldChar w:fldCharType="begin"/>
      </w:r>
      <w:r w:rsidR="006B00FA" w:rsidRPr="0037581F">
        <w:rPr>
          <w:color w:val="000000"/>
        </w:rPr>
        <w:instrText xml:space="preserve"> REF _Ref441011259 \h </w:instrText>
      </w:r>
      <w:r w:rsidR="002B62FE" w:rsidRPr="0037581F">
        <w:rPr>
          <w:color w:val="000000"/>
        </w:rPr>
        <w:instrText xml:space="preserve"> \* MERGEFORMAT </w:instrText>
      </w:r>
      <w:r w:rsidR="006B00FA" w:rsidRPr="0037581F">
        <w:rPr>
          <w:color w:val="000000"/>
        </w:rPr>
      </w:r>
      <w:r w:rsidR="006B00FA" w:rsidRPr="0037581F">
        <w:rPr>
          <w:color w:val="000000"/>
        </w:rPr>
        <w:fldChar w:fldCharType="separate"/>
      </w:r>
      <w:r w:rsidR="009D6A38" w:rsidRPr="0037581F">
        <w:rPr>
          <w:color w:val="000000"/>
        </w:rPr>
        <w:t xml:space="preserve">Таблица </w:t>
      </w:r>
      <w:r w:rsidR="009D6A38" w:rsidRPr="0037581F">
        <w:rPr>
          <w:noProof/>
          <w:color w:val="000000"/>
        </w:rPr>
        <w:t>4</w:t>
      </w:r>
      <w:r w:rsidR="006B00FA" w:rsidRPr="0037581F">
        <w:rPr>
          <w:color w:val="000000"/>
        </w:rPr>
        <w:fldChar w:fldCharType="end"/>
      </w:r>
      <w:r w:rsidR="006B00FA" w:rsidRPr="0037581F">
        <w:rPr>
          <w:color w:val="000000"/>
        </w:rPr>
        <w:t>)</w:t>
      </w:r>
      <w:r w:rsidRPr="0037581F">
        <w:rPr>
          <w:color w:val="000000"/>
        </w:rPr>
        <w:t>.</w:t>
      </w:r>
    </w:p>
    <w:p w14:paraId="3DCEB43B" w14:textId="77777777" w:rsidR="006B00FA" w:rsidRPr="0037581F" w:rsidRDefault="006B00FA" w:rsidP="00A340F7">
      <w:pPr>
        <w:pStyle w:val="af1"/>
        <w:keepNext/>
        <w:jc w:val="left"/>
        <w:rPr>
          <w:i/>
          <w:color w:val="000000"/>
          <w:lang w:val="ru-RU"/>
        </w:rPr>
      </w:pPr>
      <w:bookmarkStart w:id="34" w:name="_Ref441011259"/>
      <w:r w:rsidRPr="0037581F">
        <w:rPr>
          <w:i/>
          <w:color w:val="000000"/>
        </w:rPr>
        <w:t xml:space="preserve">Таблица </w:t>
      </w:r>
      <w:r w:rsidRPr="0037581F">
        <w:rPr>
          <w:i/>
          <w:color w:val="000000"/>
        </w:rPr>
        <w:fldChar w:fldCharType="begin"/>
      </w:r>
      <w:r w:rsidRPr="0037581F">
        <w:rPr>
          <w:i/>
          <w:color w:val="000000"/>
        </w:rPr>
        <w:instrText xml:space="preserve"> SEQ Таблица \* ARABIC </w:instrText>
      </w:r>
      <w:r w:rsidRPr="0037581F">
        <w:rPr>
          <w:i/>
          <w:color w:val="000000"/>
        </w:rPr>
        <w:fldChar w:fldCharType="separate"/>
      </w:r>
      <w:r w:rsidR="009D6A38" w:rsidRPr="0037581F">
        <w:rPr>
          <w:i/>
          <w:noProof/>
          <w:color w:val="000000"/>
        </w:rPr>
        <w:t>4</w:t>
      </w:r>
      <w:r w:rsidRPr="0037581F">
        <w:rPr>
          <w:i/>
          <w:color w:val="000000"/>
        </w:rPr>
        <w:fldChar w:fldCharType="end"/>
      </w:r>
      <w:bookmarkEnd w:id="34"/>
      <w:r w:rsidR="00037997" w:rsidRPr="0037581F">
        <w:rPr>
          <w:i/>
          <w:color w:val="000000"/>
          <w:lang w:val="ru-RU"/>
        </w:rPr>
        <w:t xml:space="preserve"> – </w:t>
      </w:r>
      <w:r w:rsidRPr="0037581F">
        <w:rPr>
          <w:i/>
          <w:color w:val="000000"/>
          <w:lang w:val="ru-RU"/>
        </w:rPr>
        <w:t xml:space="preserve"> </w:t>
      </w:r>
      <w:r w:rsidR="00052AE6" w:rsidRPr="0037581F">
        <w:rPr>
          <w:i/>
          <w:color w:val="000000"/>
          <w:lang w:val="ru-RU"/>
        </w:rPr>
        <w:t>Функции</w:t>
      </w:r>
      <w:r w:rsidR="0096641D" w:rsidRPr="0037581F">
        <w:rPr>
          <w:i/>
          <w:color w:val="000000"/>
          <w:lang w:val="ru-RU"/>
        </w:rPr>
        <w:t xml:space="preserve"> </w:t>
      </w:r>
      <w:r w:rsidRPr="0037581F">
        <w:rPr>
          <w:i/>
          <w:color w:val="000000"/>
          <w:lang w:val="ru-RU"/>
        </w:rPr>
        <w:t>Системы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1"/>
        <w:gridCol w:w="2476"/>
        <w:gridCol w:w="6601"/>
      </w:tblGrid>
      <w:tr w:rsidR="006763E2" w:rsidRPr="0037581F" w14:paraId="0C3D38D9" w14:textId="77777777">
        <w:trPr>
          <w:tblHeader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2229" w14:textId="77777777" w:rsidR="006763E2" w:rsidRPr="0037581F" w:rsidRDefault="006763E2" w:rsidP="0055690C">
            <w:pPr>
              <w:rPr>
                <w:b/>
                <w:bCs/>
                <w:color w:val="000000"/>
              </w:rPr>
            </w:pPr>
            <w:r w:rsidRPr="0037581F">
              <w:rPr>
                <w:rFonts w:eastAsia="SimSun"/>
                <w:b/>
                <w:bCs/>
                <w:color w:val="000000"/>
              </w:rPr>
              <w:t>№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59DC" w14:textId="77777777" w:rsidR="006763E2" w:rsidRPr="0037581F" w:rsidRDefault="0096641D" w:rsidP="0055690C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 xml:space="preserve">Наименование </w:t>
            </w:r>
            <w:r w:rsidR="00477752" w:rsidRPr="0037581F">
              <w:rPr>
                <w:b/>
                <w:bCs/>
                <w:color w:val="000000"/>
              </w:rPr>
              <w:t>подсистемы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01407" w14:textId="77777777" w:rsidR="006763E2" w:rsidRPr="0037581F" w:rsidRDefault="00477752" w:rsidP="0096641D">
            <w:pPr>
              <w:jc w:val="center"/>
              <w:rPr>
                <w:b/>
                <w:bCs/>
                <w:color w:val="000000"/>
              </w:rPr>
            </w:pPr>
            <w:r w:rsidRPr="0037581F">
              <w:rPr>
                <w:b/>
                <w:bCs/>
                <w:color w:val="000000"/>
              </w:rPr>
              <w:t>О</w:t>
            </w:r>
            <w:r w:rsidR="006763E2" w:rsidRPr="0037581F">
              <w:rPr>
                <w:b/>
                <w:bCs/>
                <w:color w:val="000000"/>
              </w:rPr>
              <w:t>сновные функции</w:t>
            </w:r>
          </w:p>
        </w:tc>
      </w:tr>
      <w:tr w:rsidR="002D273A" w:rsidRPr="0037581F" w14:paraId="62D09AAC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A8A51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1</w:t>
            </w:r>
          </w:p>
          <w:p w14:paraId="465902B8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 xml:space="preserve">    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6A6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37581F">
              <w:rPr>
                <w:rFonts w:ascii="Times New Roman" w:hAnsi="Times New Roman" w:cs="Times New Roman"/>
              </w:rPr>
              <w:t>Подсистема авторизации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B4EB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Авторизация пользователя</w:t>
            </w:r>
          </w:p>
        </w:tc>
      </w:tr>
      <w:tr w:rsidR="002D273A" w:rsidRPr="0037581F" w14:paraId="32FE0E1B" w14:textId="77777777"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A99F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lastRenderedPageBreak/>
              <w:t>2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439B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управления пользователя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5B1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пользователя</w:t>
            </w:r>
          </w:p>
          <w:p w14:paraId="6F943E26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Пользователя</w:t>
            </w:r>
          </w:p>
          <w:p w14:paraId="252137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технической роли Пользователя</w:t>
            </w:r>
          </w:p>
          <w:p w14:paraId="064BF80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Пользователей</w:t>
            </w:r>
          </w:p>
          <w:p w14:paraId="2B76E9A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Получить описание пользователя</w:t>
            </w:r>
          </w:p>
          <w:p w14:paraId="0BED8B1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</w:t>
            </w:r>
          </w:p>
        </w:tc>
      </w:tr>
      <w:tr w:rsidR="002D273A" w:rsidRPr="0037581F" w14:paraId="7FFF71CB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FB59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3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61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Проектами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08A5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Проекта</w:t>
            </w:r>
          </w:p>
          <w:p w14:paraId="2C97951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Закрытие Проекта</w:t>
            </w:r>
          </w:p>
          <w:p w14:paraId="4E400DB1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Проекта</w:t>
            </w:r>
          </w:p>
          <w:p w14:paraId="0A5A13D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Добавление пользователей в Проект</w:t>
            </w:r>
          </w:p>
          <w:p w14:paraId="3CB734E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пользователя из Проекта</w:t>
            </w:r>
          </w:p>
          <w:p w14:paraId="5B767FE7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Удаление проекта</w:t>
            </w:r>
          </w:p>
          <w:p w14:paraId="6C159AE8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Назначить руководителя проекта</w:t>
            </w:r>
            <w:r w:rsidRPr="0037581F">
              <w:tab/>
            </w:r>
          </w:p>
          <w:p w14:paraId="13E495E5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14:paraId="43571CFA" w14:textId="77777777" w:rsidR="002D273A" w:rsidRPr="0037581F" w:rsidRDefault="002D273A" w:rsidP="002D273A">
            <w:pPr>
              <w:tabs>
                <w:tab w:val="left" w:pos="3862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</w:tc>
      </w:tr>
      <w:tr w:rsidR="002D273A" w:rsidRPr="0037581F" w14:paraId="5B094723" w14:textId="77777777" w:rsidTr="002D273A">
        <w:trPr>
          <w:trHeight w:val="2765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63D3" w14:textId="77777777" w:rsidR="002D273A" w:rsidRPr="0037581F" w:rsidRDefault="002D273A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4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B387E" w14:textId="77777777" w:rsidR="002D273A" w:rsidRPr="0037581F" w:rsidRDefault="002D273A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управление Задачами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255F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Создание Задачи</w:t>
            </w:r>
          </w:p>
          <w:p w14:paraId="59DD810E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Редактирование Задачи</w:t>
            </w:r>
          </w:p>
          <w:p w14:paraId="21ACE43C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статуса Задачи</w:t>
            </w:r>
          </w:p>
          <w:p w14:paraId="00BC85BA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Отправка Задачи на приемку</w:t>
            </w:r>
          </w:p>
          <w:p w14:paraId="5B62DF53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Приёмка задачи</w:t>
            </w:r>
          </w:p>
          <w:p w14:paraId="7B1E5A2D" w14:textId="77777777" w:rsidR="002D273A" w:rsidRPr="0037581F" w:rsidRDefault="002D273A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Назначение исполнителя Задачи</w:t>
            </w:r>
          </w:p>
          <w:p w14:paraId="567672A6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Комментирование Задачи</w:t>
            </w:r>
          </w:p>
          <w:p w14:paraId="19191F5A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связанных задач</w:t>
            </w:r>
          </w:p>
          <w:p w14:paraId="73D47963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  <w:p w14:paraId="3941C5E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описания задачи</w:t>
            </w:r>
          </w:p>
          <w:p w14:paraId="2B52CB6C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задач</w:t>
            </w:r>
          </w:p>
          <w:p w14:paraId="2252BC29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</w:p>
        </w:tc>
      </w:tr>
      <w:tr w:rsidR="000D4C33" w:rsidRPr="0037581F" w14:paraId="2C3C0D31" w14:textId="77777777" w:rsidTr="000D4C33">
        <w:trPr>
          <w:trHeight w:val="1131"/>
        </w:trPr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E62E" w14:textId="77777777" w:rsidR="000D4C33" w:rsidRPr="0037581F" w:rsidRDefault="000D4C33" w:rsidP="002D273A">
            <w:pPr>
              <w:tabs>
                <w:tab w:val="left" w:pos="300"/>
              </w:tabs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5</w:t>
            </w:r>
          </w:p>
        </w:tc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2BBB" w14:textId="77777777" w:rsidR="000D4C33" w:rsidRPr="0037581F" w:rsidRDefault="000D4C33" w:rsidP="002D273A">
            <w:pPr>
              <w:pStyle w:val="0"/>
              <w:spacing w:after="120"/>
              <w:ind w:firstLine="0"/>
              <w:jc w:val="left"/>
              <w:rPr>
                <w:rFonts w:ascii="Times New Roman" w:hAnsi="Times New Roman" w:cs="Times New Roman"/>
              </w:rPr>
            </w:pPr>
            <w:r w:rsidRPr="0037581F">
              <w:rPr>
                <w:rFonts w:ascii="Times New Roman" w:hAnsi="Times New Roman" w:cs="Times New Roman"/>
              </w:rPr>
              <w:t>Подсистема интеграции</w:t>
            </w:r>
          </w:p>
        </w:tc>
        <w:tc>
          <w:tcPr>
            <w:tcW w:w="3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878A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информацию о проекте</w:t>
            </w:r>
          </w:p>
          <w:p w14:paraId="47539478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Получение списка проектов</w:t>
            </w:r>
          </w:p>
          <w:p w14:paraId="6C73A98A" w14:textId="77777777" w:rsidR="000D4C33" w:rsidRPr="0037581F" w:rsidRDefault="000D4C33" w:rsidP="002D273A">
            <w:pPr>
              <w:suppressAutoHyphens/>
              <w:autoSpaceDE w:val="0"/>
              <w:autoSpaceDN w:val="0"/>
              <w:adjustRightInd w:val="0"/>
              <w:ind w:right="49"/>
            </w:pPr>
            <w:r w:rsidRPr="0037581F">
              <w:t>Изменение требований задачи</w:t>
            </w:r>
          </w:p>
        </w:tc>
      </w:tr>
    </w:tbl>
    <w:p w14:paraId="16D2E699" w14:textId="77777777" w:rsidR="00506E5B" w:rsidRPr="0037581F" w:rsidRDefault="00506E5B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Проверка комплектности и качества документации</w:t>
      </w:r>
    </w:p>
    <w:p w14:paraId="33E52E3C" w14:textId="77777777" w:rsidR="00506E5B" w:rsidRPr="0037581F" w:rsidRDefault="00506E5B" w:rsidP="00506E5B">
      <w:r w:rsidRPr="0037581F"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технической документации, приведенному </w:t>
      </w:r>
      <w:r w:rsidR="0011116E" w:rsidRPr="0037581F">
        <w:t xml:space="preserve">в п </w:t>
      </w:r>
      <w:r w:rsidR="0011116E" w:rsidRPr="0037581F">
        <w:fldChar w:fldCharType="begin"/>
      </w:r>
      <w:r w:rsidR="0011116E" w:rsidRPr="0037581F">
        <w:instrText xml:space="preserve"> REF _Ref461615103 \n \h </w:instrText>
      </w:r>
      <w:r w:rsidR="0037581F">
        <w:instrText xml:space="preserve"> \* MERGEFORMAT </w:instrText>
      </w:r>
      <w:r w:rsidR="0011116E" w:rsidRPr="0037581F">
        <w:fldChar w:fldCharType="separate"/>
      </w:r>
      <w:r w:rsidR="009D6A38" w:rsidRPr="0037581F">
        <w:t>3.5</w:t>
      </w:r>
      <w:r w:rsidR="0011116E" w:rsidRPr="0037581F">
        <w:fldChar w:fldCharType="end"/>
      </w:r>
      <w:r w:rsidR="0011116E" w:rsidRPr="0037581F">
        <w:t xml:space="preserve"> настоящего документа</w:t>
      </w:r>
      <w:r w:rsidRPr="0037581F">
        <w:t>.</w:t>
      </w:r>
    </w:p>
    <w:p w14:paraId="7A2B858A" w14:textId="77777777" w:rsidR="00506E5B" w:rsidRPr="0037581F" w:rsidRDefault="00506E5B" w:rsidP="00506E5B">
      <w:r w:rsidRPr="0037581F"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>аказчика вносит запись в Протокол</w:t>
      </w:r>
      <w:r w:rsidR="005D50FC" w:rsidRPr="0037581F">
        <w:t xml:space="preserve"> предварительных</w:t>
      </w:r>
      <w:r w:rsidRPr="0037581F">
        <w:t xml:space="preserve"> испытаний.</w:t>
      </w:r>
    </w:p>
    <w:p w14:paraId="72AF05DA" w14:textId="77777777" w:rsidR="005A4A30" w:rsidRPr="0037581F" w:rsidRDefault="00FC5302" w:rsidP="002A356B">
      <w:pPr>
        <w:pStyle w:val="35"/>
        <w:numPr>
          <w:ilvl w:val="2"/>
          <w:numId w:val="6"/>
        </w:numPr>
      </w:pPr>
      <w:bookmarkStart w:id="35" w:name="_Ref442731427"/>
      <w:bookmarkStart w:id="36" w:name="_Toc442747409"/>
      <w:r w:rsidRPr="0037581F">
        <w:t>Проверка соответствия требованиям к функциям Системы</w:t>
      </w:r>
      <w:bookmarkEnd w:id="35"/>
      <w:bookmarkEnd w:id="36"/>
    </w:p>
    <w:p w14:paraId="3F806CD0" w14:textId="77777777" w:rsidR="005A4A30" w:rsidRPr="0037581F" w:rsidRDefault="005A4A30" w:rsidP="00912D8A">
      <w:pPr>
        <w:rPr>
          <w:color w:val="000000"/>
        </w:rPr>
      </w:pPr>
      <w:r w:rsidRPr="0037581F">
        <w:rPr>
          <w:color w:val="000000"/>
        </w:rPr>
        <w:t xml:space="preserve">Проверка реализации требований к функциям Системы производится по тестам, представленным в Приложении </w:t>
      </w:r>
      <w:r w:rsidR="0061435B" w:rsidRPr="0037581F">
        <w:rPr>
          <w:color w:val="000000"/>
        </w:rPr>
        <w:t>А</w:t>
      </w:r>
      <w:r w:rsidRPr="0037581F">
        <w:rPr>
          <w:color w:val="000000"/>
        </w:rPr>
        <w:t>.</w:t>
      </w:r>
    </w:p>
    <w:p w14:paraId="3CDB41B4" w14:textId="77777777" w:rsidR="00912D8A" w:rsidRPr="0037581F" w:rsidRDefault="00960D47" w:rsidP="00912D8A">
      <w:pPr>
        <w:pStyle w:val="affff3"/>
      </w:pPr>
      <w:r w:rsidRPr="0037581F">
        <w:t>Предварительные и</w:t>
      </w:r>
      <w:r w:rsidR="00912D8A" w:rsidRPr="0037581F">
        <w:t>спытания проводятся путем последовательного выполнения проверок (п. 4.1.1 и п. 4.1.2.). Последовательность выполнения проверок может быть изменена Председателем приемочной комиссии.</w:t>
      </w:r>
    </w:p>
    <w:p w14:paraId="42745D93" w14:textId="77777777" w:rsidR="00912D8A" w:rsidRPr="0037581F" w:rsidRDefault="005A4A30" w:rsidP="00912D8A">
      <w:r w:rsidRPr="0037581F">
        <w:t xml:space="preserve">Проверка считается завершенной в случае соответствия Системы требованиям </w:t>
      </w:r>
      <w:r w:rsidR="00B95188" w:rsidRPr="0037581F">
        <w:t>к функциям,</w:t>
      </w:r>
      <w:r w:rsidRPr="0037581F">
        <w:t xml:space="preserve"> </w:t>
      </w:r>
      <w:r w:rsidR="00B95188" w:rsidRPr="0037581F">
        <w:t>изложенным в ТЗ</w:t>
      </w:r>
      <w:r w:rsidRPr="0037581F">
        <w:t>.</w:t>
      </w:r>
    </w:p>
    <w:p w14:paraId="05369950" w14:textId="77777777" w:rsidR="00912D8A" w:rsidRPr="0037581F" w:rsidRDefault="00912D8A" w:rsidP="00912D8A">
      <w:pPr>
        <w:pStyle w:val="affff3"/>
      </w:pPr>
      <w:r w:rsidRPr="0037581F">
        <w:t>Переход к очередной проверке выполняется после полного завершения предыдущей проверки и принятия комиссией решения об успешности (не успешности) проверки.</w:t>
      </w:r>
    </w:p>
    <w:p w14:paraId="1AA43B6D" w14:textId="77777777" w:rsidR="00912D8A" w:rsidRPr="0037581F" w:rsidRDefault="005A4A30" w:rsidP="00912D8A">
      <w:r w:rsidRPr="0037581F">
        <w:lastRenderedPageBreak/>
        <w:t xml:space="preserve">По результатам проведения проверки представитель </w:t>
      </w:r>
      <w:r w:rsidR="00037997" w:rsidRPr="0037581F">
        <w:t>З</w:t>
      </w:r>
      <w:r w:rsidRPr="0037581F">
        <w:t xml:space="preserve">аказчика вносит запись в </w:t>
      </w:r>
      <w:r w:rsidR="00037997" w:rsidRPr="0037581F">
        <w:t>Протокол предварительных испытаний</w:t>
      </w:r>
      <w:r w:rsidRPr="0037581F">
        <w:t>.</w:t>
      </w:r>
    </w:p>
    <w:p w14:paraId="29888244" w14:textId="77777777" w:rsidR="00D84A97" w:rsidRPr="0037581F" w:rsidRDefault="00D84A97" w:rsidP="00006BC0">
      <w:pPr>
        <w:pStyle w:val="a2"/>
      </w:pPr>
      <w:bookmarkStart w:id="37" w:name="_Toc444131817"/>
      <w:bookmarkStart w:id="38" w:name="_Toc467069658"/>
      <w:r w:rsidRPr="0037581F">
        <w:t>Последовательность проведения и режима испытаний</w:t>
      </w:r>
      <w:bookmarkEnd w:id="37"/>
      <w:bookmarkEnd w:id="38"/>
    </w:p>
    <w:p w14:paraId="74FA30FC" w14:textId="77777777" w:rsidR="00BF3552" w:rsidRPr="0037581F" w:rsidRDefault="00960D47" w:rsidP="00D9114B">
      <w:r w:rsidRPr="0037581F">
        <w:t>Предварительные ис</w:t>
      </w:r>
      <w:r w:rsidR="00BF3552" w:rsidRPr="0037581F">
        <w:t xml:space="preserve">пытания включают в себя следующие этапы: </w:t>
      </w:r>
    </w:p>
    <w:p w14:paraId="3D361BEC" w14:textId="77777777" w:rsidR="00BF3552" w:rsidRPr="0037581F" w:rsidRDefault="00BF3552" w:rsidP="00D9114B">
      <w:pPr>
        <w:pStyle w:val="a4"/>
      </w:pPr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>испытаниям;</w:t>
      </w:r>
    </w:p>
    <w:p w14:paraId="5FDA079F" w14:textId="77777777" w:rsidR="00BF3552" w:rsidRPr="0037581F" w:rsidRDefault="00BF3552" w:rsidP="00D9114B">
      <w:pPr>
        <w:pStyle w:val="a4"/>
      </w:pPr>
      <w:r w:rsidRPr="0037581F">
        <w:t xml:space="preserve">проведение </w:t>
      </w:r>
      <w:r w:rsidR="00960D47" w:rsidRPr="0037581F">
        <w:t xml:space="preserve">предварительных </w:t>
      </w:r>
      <w:r w:rsidRPr="0037581F">
        <w:t>испытаний;</w:t>
      </w:r>
    </w:p>
    <w:p w14:paraId="4A634543" w14:textId="77777777" w:rsidR="00BF3552" w:rsidRPr="0037581F" w:rsidRDefault="00BF3552" w:rsidP="00D9114B">
      <w:pPr>
        <w:pStyle w:val="a4"/>
      </w:pPr>
      <w:r w:rsidRPr="0037581F">
        <w:t xml:space="preserve">оформление результатов </w:t>
      </w:r>
      <w:r w:rsidR="00960D47" w:rsidRPr="0037581F">
        <w:t xml:space="preserve">предварительных </w:t>
      </w:r>
      <w:r w:rsidRPr="0037581F">
        <w:t>испытаний.</w:t>
      </w:r>
    </w:p>
    <w:bookmarkEnd w:id="33"/>
    <w:p w14:paraId="5D6507C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Подготовка к испытаниям</w:t>
      </w:r>
    </w:p>
    <w:p w14:paraId="07E79750" w14:textId="77777777" w:rsidR="00DF2B20" w:rsidRPr="0037581F" w:rsidRDefault="00DF2B20" w:rsidP="00477752">
      <w:r w:rsidRPr="0037581F">
        <w:t xml:space="preserve">Подготовка к </w:t>
      </w:r>
      <w:r w:rsidR="00960D47" w:rsidRPr="0037581F">
        <w:t xml:space="preserve">предварительным </w:t>
      </w:r>
      <w:r w:rsidRPr="0037581F">
        <w:t xml:space="preserve">испытаниям включает в себя: </w:t>
      </w:r>
    </w:p>
    <w:p w14:paraId="5AA498E0" w14:textId="77777777" w:rsidR="00DF2B20" w:rsidRPr="0037581F" w:rsidRDefault="00DF2B20" w:rsidP="00D9479E">
      <w:pPr>
        <w:pStyle w:val="a4"/>
      </w:pPr>
      <w:r w:rsidRPr="0037581F">
        <w:t xml:space="preserve">определение состава комиссии </w:t>
      </w:r>
      <w:r w:rsidR="00F73EB1" w:rsidRPr="0037581F">
        <w:t xml:space="preserve">проведения </w:t>
      </w:r>
      <w:r w:rsidR="00D9114B" w:rsidRPr="0037581F">
        <w:t>предварительных</w:t>
      </w:r>
      <w:r w:rsidR="00F73EB1" w:rsidRPr="0037581F">
        <w:t xml:space="preserve"> испытаний Системы</w:t>
      </w:r>
      <w:r w:rsidRPr="0037581F">
        <w:t>;</w:t>
      </w:r>
    </w:p>
    <w:p w14:paraId="7789A7C8" w14:textId="77777777" w:rsidR="00DF2B20" w:rsidRPr="0037581F" w:rsidRDefault="00DF2B20" w:rsidP="00D9479E">
      <w:pPr>
        <w:pStyle w:val="a4"/>
      </w:pPr>
      <w:r w:rsidRPr="0037581F">
        <w:t xml:space="preserve">ознакомление членов комиссии с программой и методикой </w:t>
      </w:r>
      <w:r w:rsidR="00960D47" w:rsidRPr="0037581F">
        <w:t xml:space="preserve">предварительных </w:t>
      </w:r>
      <w:r w:rsidRPr="0037581F">
        <w:t xml:space="preserve">испытаний; </w:t>
      </w:r>
    </w:p>
    <w:p w14:paraId="76F69EC3" w14:textId="77777777" w:rsidR="00912D8A" w:rsidRPr="0037581F" w:rsidRDefault="00B95188" w:rsidP="00D9479E">
      <w:pPr>
        <w:pStyle w:val="a4"/>
      </w:pPr>
      <w:r w:rsidRPr="0037581F">
        <w:t>определение</w:t>
      </w:r>
      <w:r w:rsidR="00DF2B20" w:rsidRPr="0037581F">
        <w:t xml:space="preserve"> даты и периода времени проведения </w:t>
      </w:r>
      <w:r w:rsidRPr="0037581F">
        <w:t xml:space="preserve">предварительных </w:t>
      </w:r>
      <w:r w:rsidR="00DF2B20" w:rsidRPr="0037581F">
        <w:t>испытаний</w:t>
      </w:r>
      <w:r w:rsidR="00912D8A" w:rsidRPr="0037581F">
        <w:t>;</w:t>
      </w:r>
    </w:p>
    <w:p w14:paraId="6E358976" w14:textId="77777777" w:rsidR="00DF2B20" w:rsidRPr="0037581F" w:rsidRDefault="00DF2B20" w:rsidP="00D9479E">
      <w:pPr>
        <w:pStyle w:val="a4"/>
      </w:pPr>
      <w:r w:rsidRPr="0037581F">
        <w:t xml:space="preserve">составление плана проведения </w:t>
      </w:r>
      <w:r w:rsidR="00912D8A" w:rsidRPr="0037581F">
        <w:t xml:space="preserve">предварительных </w:t>
      </w:r>
      <w:r w:rsidRPr="0037581F">
        <w:t>испытаний;</w:t>
      </w:r>
    </w:p>
    <w:p w14:paraId="16E75FFE" w14:textId="77777777" w:rsidR="00DF2B20" w:rsidRPr="0037581F" w:rsidRDefault="00DF2B20" w:rsidP="00D9479E">
      <w:pPr>
        <w:pStyle w:val="a4"/>
      </w:pPr>
      <w:r w:rsidRPr="0037581F">
        <w:t xml:space="preserve">проведение инструктажа членов приемочной комиссии по технике безопасности при проведении </w:t>
      </w:r>
      <w:r w:rsidR="00960D47" w:rsidRPr="0037581F">
        <w:t xml:space="preserve">предварительных </w:t>
      </w:r>
      <w:r w:rsidRPr="0037581F">
        <w:t>испытаний.</w:t>
      </w:r>
    </w:p>
    <w:p w14:paraId="455A4AF2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Проведение испытаний</w:t>
      </w:r>
    </w:p>
    <w:p w14:paraId="33F9FE2E" w14:textId="77777777" w:rsidR="00DF2B20" w:rsidRPr="0037581F" w:rsidRDefault="00960D47" w:rsidP="00DF2B20">
      <w:r w:rsidRPr="0037581F">
        <w:t>Предварительные и</w:t>
      </w:r>
      <w:r w:rsidR="00DF2B20" w:rsidRPr="0037581F">
        <w:t>спытания проводятся</w:t>
      </w:r>
      <w:r w:rsidR="00883722" w:rsidRPr="0037581F">
        <w:t xml:space="preserve"> в следующей последовательности.</w:t>
      </w:r>
    </w:p>
    <w:p w14:paraId="18990381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предъявляет комиссии по приемке работ </w:t>
      </w:r>
      <w:r w:rsidRPr="0037581F">
        <w:rPr>
          <w:sz w:val="24"/>
          <w:szCs w:val="24"/>
          <w:lang w:val="ru-RU"/>
        </w:rPr>
        <w:t xml:space="preserve">отчетную </w:t>
      </w:r>
      <w:r w:rsidRPr="0037581F">
        <w:rPr>
          <w:sz w:val="24"/>
          <w:szCs w:val="24"/>
        </w:rPr>
        <w:t>документацию.</w:t>
      </w:r>
    </w:p>
    <w:p w14:paraId="412828B5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Комиссия совместно с Исполнителем проводит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по методике, приведенной в Приложени</w:t>
      </w:r>
      <w:r w:rsidRPr="0037581F">
        <w:rPr>
          <w:sz w:val="24"/>
          <w:szCs w:val="24"/>
          <w:lang w:val="ru-RU"/>
        </w:rPr>
        <w:t>и</w:t>
      </w:r>
      <w:r w:rsidRPr="0037581F">
        <w:rPr>
          <w:sz w:val="24"/>
          <w:szCs w:val="24"/>
        </w:rPr>
        <w:t xml:space="preserve"> к </w:t>
      </w:r>
      <w:r w:rsidR="00883722" w:rsidRPr="0037581F">
        <w:rPr>
          <w:sz w:val="24"/>
          <w:szCs w:val="24"/>
        </w:rPr>
        <w:t>настоящему</w:t>
      </w:r>
      <w:r w:rsidRPr="0037581F">
        <w:rPr>
          <w:sz w:val="24"/>
          <w:szCs w:val="24"/>
        </w:rPr>
        <w:t xml:space="preserve"> документу</w:t>
      </w:r>
      <w:r w:rsidR="00883722" w:rsidRPr="0037581F">
        <w:rPr>
          <w:sz w:val="24"/>
          <w:szCs w:val="24"/>
          <w:lang w:val="ru-RU"/>
        </w:rPr>
        <w:t xml:space="preserve"> (см. </w:t>
      </w:r>
      <w:r w:rsidR="00883722" w:rsidRPr="0037581F">
        <w:rPr>
          <w:sz w:val="24"/>
          <w:szCs w:val="24"/>
          <w:lang w:val="ru-RU"/>
        </w:rPr>
        <w:fldChar w:fldCharType="begin"/>
      </w:r>
      <w:r w:rsidR="00883722" w:rsidRPr="0037581F">
        <w:rPr>
          <w:sz w:val="24"/>
          <w:szCs w:val="24"/>
          <w:lang w:val="ru-RU"/>
        </w:rPr>
        <w:instrText xml:space="preserve"> REF _Ref461578014 \w \h </w:instrText>
      </w:r>
      <w:r w:rsidR="0037581F">
        <w:rPr>
          <w:sz w:val="24"/>
          <w:szCs w:val="24"/>
          <w:lang w:val="ru-RU"/>
        </w:rPr>
        <w:instrText xml:space="preserve"> \* MERGEFORMAT </w:instrText>
      </w:r>
      <w:r w:rsidR="00883722" w:rsidRPr="0037581F">
        <w:rPr>
          <w:sz w:val="24"/>
          <w:szCs w:val="24"/>
          <w:lang w:val="ru-RU"/>
        </w:rPr>
      </w:r>
      <w:r w:rsidR="00883722" w:rsidRPr="0037581F">
        <w:rPr>
          <w:sz w:val="24"/>
          <w:szCs w:val="24"/>
          <w:lang w:val="ru-RU"/>
        </w:rPr>
        <w:fldChar w:fldCharType="separate"/>
      </w:r>
      <w:r w:rsidR="0061435B" w:rsidRPr="0037581F">
        <w:rPr>
          <w:sz w:val="24"/>
          <w:szCs w:val="24"/>
          <w:lang w:val="ru-RU"/>
        </w:rPr>
        <w:t>Приложение А</w:t>
      </w:r>
      <w:r w:rsidR="00883722" w:rsidRPr="0037581F">
        <w:rPr>
          <w:sz w:val="24"/>
          <w:szCs w:val="24"/>
          <w:lang w:val="ru-RU"/>
        </w:rPr>
        <w:fldChar w:fldCharType="end"/>
      </w:r>
      <w:r w:rsidR="00883722" w:rsidRPr="0037581F">
        <w:rPr>
          <w:sz w:val="24"/>
          <w:szCs w:val="24"/>
          <w:lang w:val="ru-RU"/>
        </w:rPr>
        <w:t>)</w:t>
      </w:r>
      <w:r w:rsidR="00883722" w:rsidRPr="0037581F">
        <w:rPr>
          <w:sz w:val="24"/>
          <w:szCs w:val="24"/>
        </w:rPr>
        <w:t>. К</w:t>
      </w:r>
      <w:r w:rsidRPr="0037581F">
        <w:rPr>
          <w:sz w:val="24"/>
          <w:szCs w:val="24"/>
        </w:rPr>
        <w:t xml:space="preserve">ритерием успешности прохождения </w:t>
      </w:r>
      <w:r w:rsidR="00912D8A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является соответствие полученных результатов прохождения каждого сценария методики ожидаемым результатам.</w:t>
      </w:r>
    </w:p>
    <w:p w14:paraId="3CAE6E1D" w14:textId="77777777" w:rsidR="00DF2B20" w:rsidRPr="0037581F" w:rsidRDefault="00DF2B20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В</w:t>
      </w:r>
      <w:r w:rsidRPr="0037581F">
        <w:rPr>
          <w:sz w:val="24"/>
          <w:szCs w:val="24"/>
        </w:rPr>
        <w:t xml:space="preserve"> случаях аварийного завершения выполнения некоторых пунктов </w:t>
      </w:r>
      <w:r w:rsidRPr="0037581F">
        <w:rPr>
          <w:sz w:val="24"/>
          <w:szCs w:val="24"/>
          <w:lang w:val="ru-RU"/>
        </w:rPr>
        <w:t>м</w:t>
      </w:r>
      <w:proofErr w:type="spellStart"/>
      <w:r w:rsidRPr="0037581F">
        <w:rPr>
          <w:sz w:val="24"/>
          <w:szCs w:val="24"/>
        </w:rPr>
        <w:t>етодики</w:t>
      </w:r>
      <w:proofErr w:type="spellEnd"/>
      <w:r w:rsidRPr="0037581F">
        <w:rPr>
          <w:sz w:val="24"/>
          <w:szCs w:val="24"/>
        </w:rPr>
        <w:t xml:space="preserve">, </w:t>
      </w:r>
      <w:r w:rsidR="00912D8A" w:rsidRPr="0037581F">
        <w:rPr>
          <w:sz w:val="24"/>
          <w:szCs w:val="24"/>
          <w:lang w:val="ru-RU"/>
        </w:rPr>
        <w:t xml:space="preserve">предварительные </w:t>
      </w:r>
      <w:r w:rsidRPr="0037581F">
        <w:rPr>
          <w:sz w:val="24"/>
          <w:szCs w:val="24"/>
        </w:rPr>
        <w:t>испытания продолжаются по последующим пунктам при отсутствии грубых ошибок, исключающих возможность продолжения</w:t>
      </w:r>
      <w:r w:rsidR="00912D8A" w:rsidRPr="0037581F">
        <w:rPr>
          <w:sz w:val="24"/>
          <w:szCs w:val="24"/>
          <w:lang w:val="ru-RU"/>
        </w:rPr>
        <w:t xml:space="preserve"> предварительных</w:t>
      </w:r>
      <w:r w:rsidRPr="0037581F">
        <w:rPr>
          <w:sz w:val="24"/>
          <w:szCs w:val="24"/>
        </w:rPr>
        <w:t xml:space="preserve"> испытаний.</w:t>
      </w:r>
    </w:p>
    <w:p w14:paraId="0AC31785" w14:textId="77777777" w:rsidR="00DF2B20" w:rsidRPr="0037581F" w:rsidRDefault="00912D8A" w:rsidP="00DF2B20">
      <w:pPr>
        <w:pStyle w:val="af3"/>
        <w:widowControl w:val="0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  <w:lang w:val="ru-RU"/>
        </w:rPr>
        <w:t>Предварительные испытания</w:t>
      </w:r>
      <w:r w:rsidR="00DF2B20" w:rsidRPr="0037581F">
        <w:rPr>
          <w:sz w:val="24"/>
          <w:szCs w:val="24"/>
        </w:rPr>
        <w:t xml:space="preserve"> по пунктам методики, завершивши</w:t>
      </w:r>
      <w:r w:rsidR="00D4298D" w:rsidRPr="0037581F">
        <w:rPr>
          <w:sz w:val="24"/>
          <w:szCs w:val="24"/>
          <w:lang w:val="ru-RU"/>
        </w:rPr>
        <w:t>еся</w:t>
      </w:r>
      <w:r w:rsidR="00DF2B20" w:rsidRPr="0037581F">
        <w:rPr>
          <w:sz w:val="24"/>
          <w:szCs w:val="24"/>
        </w:rPr>
        <w:t xml:space="preserve"> </w:t>
      </w:r>
      <w:proofErr w:type="spellStart"/>
      <w:r w:rsidR="00DF2B20" w:rsidRPr="0037581F">
        <w:rPr>
          <w:sz w:val="24"/>
          <w:szCs w:val="24"/>
        </w:rPr>
        <w:t>аварийно</w:t>
      </w:r>
      <w:proofErr w:type="spellEnd"/>
      <w:r w:rsidR="00DF2B20" w:rsidRPr="0037581F">
        <w:rPr>
          <w:sz w:val="24"/>
          <w:szCs w:val="24"/>
        </w:rPr>
        <w:t>, возобновляются после выявления и устранения причин аварийного завершения.</w:t>
      </w:r>
    </w:p>
    <w:p w14:paraId="7969F9A4" w14:textId="77777777" w:rsidR="00BF3552" w:rsidRPr="0037581F" w:rsidRDefault="00BF3552" w:rsidP="002A356B">
      <w:pPr>
        <w:pStyle w:val="35"/>
        <w:numPr>
          <w:ilvl w:val="2"/>
          <w:numId w:val="6"/>
        </w:numPr>
      </w:pPr>
      <w:r w:rsidRPr="0037581F">
        <w:rPr>
          <w:lang w:val="ru-RU"/>
        </w:rPr>
        <w:t>Оформление результатов испытаний</w:t>
      </w:r>
    </w:p>
    <w:p w14:paraId="719B0ED9" w14:textId="77777777" w:rsidR="005A4A30" w:rsidRPr="0037581F" w:rsidRDefault="00960D47" w:rsidP="005A4A30">
      <w:pPr>
        <w:pStyle w:val="affff3"/>
      </w:pPr>
      <w:r w:rsidRPr="0037581F">
        <w:t xml:space="preserve">Предварительные </w:t>
      </w:r>
      <w:r w:rsidR="001C2AB9" w:rsidRPr="0037581F">
        <w:t>и</w:t>
      </w:r>
      <w:r w:rsidR="005A4A30" w:rsidRPr="0037581F">
        <w:t xml:space="preserve">спытания считаются завершенными после выполнения всех проверок, фиксирования результатов в Протоколе </w:t>
      </w:r>
      <w:r w:rsidR="00D9114B" w:rsidRPr="0037581F">
        <w:t>предварительных</w:t>
      </w:r>
      <w:r w:rsidR="00044CE6" w:rsidRPr="0037581F">
        <w:t xml:space="preserve"> испытаний </w:t>
      </w:r>
      <w:r w:rsidR="005A4A30" w:rsidRPr="0037581F">
        <w:t>и его подписания приемочной комиссией.</w:t>
      </w:r>
    </w:p>
    <w:p w14:paraId="649587DA" w14:textId="77777777" w:rsidR="005A4A30" w:rsidRPr="0037581F" w:rsidRDefault="005A4A30" w:rsidP="00D9479E">
      <w:pPr>
        <w:pStyle w:val="affff3"/>
      </w:pPr>
      <w:r w:rsidRPr="0037581F">
        <w:t>Условием завершения</w:t>
      </w:r>
      <w:r w:rsidR="00912D8A" w:rsidRPr="0037581F">
        <w:t xml:space="preserve"> предварительных</w:t>
      </w:r>
      <w:r w:rsidRPr="0037581F">
        <w:t xml:space="preserve"> испытаний является проведение всех проверок согласно Приложени</w:t>
      </w:r>
      <w:r w:rsidR="00FE3851" w:rsidRPr="0037581F">
        <w:t xml:space="preserve">ю </w:t>
      </w:r>
      <w:r w:rsidRPr="0037581F">
        <w:t xml:space="preserve">настоящей Программы и методики </w:t>
      </w:r>
      <w:r w:rsidR="00D9114B" w:rsidRPr="0037581F">
        <w:t>предварительных</w:t>
      </w:r>
      <w:r w:rsidR="00044CE6" w:rsidRPr="0037581F">
        <w:t xml:space="preserve"> испытаний</w:t>
      </w:r>
      <w:r w:rsidR="00FE3851" w:rsidRPr="0037581F">
        <w:t xml:space="preserve"> (см. </w:t>
      </w:r>
      <w:r w:rsidR="00FE3851" w:rsidRPr="0037581F">
        <w:fldChar w:fldCharType="begin"/>
      </w:r>
      <w:r w:rsidR="00FE3851" w:rsidRPr="0037581F">
        <w:instrText xml:space="preserve"> REF _Ref461579331 \w \h </w:instrText>
      </w:r>
      <w:r w:rsidR="0037581F">
        <w:instrText xml:space="preserve"> \* MERGEFORMAT </w:instrText>
      </w:r>
      <w:r w:rsidR="00FE3851" w:rsidRPr="0037581F">
        <w:fldChar w:fldCharType="separate"/>
      </w:r>
      <w:r w:rsidR="0061435B" w:rsidRPr="0037581F">
        <w:t>Приложение А</w:t>
      </w:r>
      <w:r w:rsidR="00FE3851" w:rsidRPr="0037581F">
        <w:fldChar w:fldCharType="end"/>
      </w:r>
      <w:r w:rsidR="00FE3851" w:rsidRPr="0037581F">
        <w:t>)</w:t>
      </w:r>
      <w:r w:rsidRPr="0037581F">
        <w:t>.</w:t>
      </w:r>
    </w:p>
    <w:p w14:paraId="57899B1F" w14:textId="77777777" w:rsidR="00D84A97" w:rsidRPr="0037581F" w:rsidRDefault="00D84A97" w:rsidP="00006BC0">
      <w:pPr>
        <w:pStyle w:val="a2"/>
      </w:pPr>
      <w:bookmarkStart w:id="39" w:name="_Toc444131818"/>
      <w:bookmarkStart w:id="40" w:name="_Toc467069659"/>
      <w:bookmarkStart w:id="41" w:name="_Toc151268321"/>
      <w:r w:rsidRPr="0037581F">
        <w:t>Требования по испытаниям программных средств</w:t>
      </w:r>
      <w:bookmarkEnd w:id="39"/>
      <w:bookmarkEnd w:id="40"/>
    </w:p>
    <w:bookmarkEnd w:id="41"/>
    <w:p w14:paraId="5510E7CD" w14:textId="77777777" w:rsidR="0095759E" w:rsidRPr="0037581F" w:rsidRDefault="0095759E" w:rsidP="00D9479E">
      <w:r w:rsidRPr="0037581F">
        <w:t>Испытания программных средств Системы проводятся в соответствии с требованиями ГОСТ 28195—89</w:t>
      </w:r>
      <w:r w:rsidR="00B35420" w:rsidRPr="0037581F">
        <w:t xml:space="preserve"> Оценка качества программных средств. Общие положения</w:t>
      </w:r>
      <w:r w:rsidRPr="0037581F">
        <w:t>.</w:t>
      </w:r>
    </w:p>
    <w:p w14:paraId="049980C3" w14:textId="77777777" w:rsidR="0095759E" w:rsidRPr="0037581F" w:rsidRDefault="0095759E" w:rsidP="00D9479E">
      <w:r w:rsidRPr="0037581F">
        <w:t xml:space="preserve">Оценка качества программных средств проводится по следующим </w:t>
      </w:r>
      <w:r w:rsidR="00FE3851" w:rsidRPr="0037581F">
        <w:t>критериям:</w:t>
      </w:r>
    </w:p>
    <w:p w14:paraId="0FED71CA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lastRenderedPageBreak/>
        <w:t>н</w:t>
      </w:r>
      <w:r w:rsidR="00171013" w:rsidRPr="0037581F">
        <w:t>адежность</w:t>
      </w:r>
      <w:r w:rsidRPr="0037581F">
        <w:t>;</w:t>
      </w:r>
    </w:p>
    <w:p w14:paraId="233307A9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применения</w:t>
      </w:r>
      <w:r w:rsidRPr="0037581F">
        <w:t>;</w:t>
      </w:r>
    </w:p>
    <w:p w14:paraId="77B9977D" w14:textId="77777777" w:rsidR="0095759E" w:rsidRPr="0037581F" w:rsidRDefault="009F06BB" w:rsidP="002A356B">
      <w:pPr>
        <w:pStyle w:val="affff2"/>
        <w:numPr>
          <w:ilvl w:val="0"/>
          <w:numId w:val="28"/>
        </w:numPr>
      </w:pPr>
      <w:r w:rsidRPr="0037581F">
        <w:t>у</w:t>
      </w:r>
      <w:r w:rsidR="0095759E" w:rsidRPr="0037581F">
        <w:t>ниверсальность.</w:t>
      </w:r>
    </w:p>
    <w:p w14:paraId="25F57FFC" w14:textId="77777777" w:rsidR="0095759E" w:rsidRPr="0037581F" w:rsidRDefault="0095759E" w:rsidP="00D9479E">
      <w:r w:rsidRPr="0037581F">
        <w:t>Оценка надежности программных средств проводится по следующим критериям:</w:t>
      </w:r>
    </w:p>
    <w:p w14:paraId="563BBDD6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устойчивость функционирования;</w:t>
      </w:r>
    </w:p>
    <w:p w14:paraId="4CEEAC09" w14:textId="77777777" w:rsidR="0095759E" w:rsidRPr="0037581F" w:rsidRDefault="009F06BB" w:rsidP="002A356B">
      <w:pPr>
        <w:pStyle w:val="affff2"/>
        <w:numPr>
          <w:ilvl w:val="0"/>
          <w:numId w:val="29"/>
        </w:numPr>
      </w:pPr>
      <w:r w:rsidRPr="0037581F">
        <w:t>р</w:t>
      </w:r>
      <w:r w:rsidR="00171013" w:rsidRPr="0037581F">
        <w:t>аботоспособность.</w:t>
      </w:r>
    </w:p>
    <w:p w14:paraId="7B4AA152" w14:textId="77777777" w:rsidR="0095759E" w:rsidRPr="0037581F" w:rsidRDefault="00FE3851" w:rsidP="00D9479E">
      <w:r w:rsidRPr="0037581F">
        <w:t>Оценка удобства применения</w:t>
      </w:r>
      <w:r w:rsidR="0095759E" w:rsidRPr="0037581F">
        <w:t xml:space="preserve"> программных средств проводится по следующим критериям:</w:t>
      </w:r>
    </w:p>
    <w:p w14:paraId="791BAEA3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д</w:t>
      </w:r>
      <w:r w:rsidR="0095759E" w:rsidRPr="0037581F">
        <w:t>оступность эксплуатационных документов</w:t>
      </w:r>
      <w:r w:rsidRPr="0037581F">
        <w:t>;</w:t>
      </w:r>
    </w:p>
    <w:p w14:paraId="36079A21" w14:textId="77777777" w:rsidR="0095759E" w:rsidRPr="0037581F" w:rsidRDefault="00FE3851" w:rsidP="002A356B">
      <w:pPr>
        <w:pStyle w:val="affff2"/>
        <w:numPr>
          <w:ilvl w:val="0"/>
          <w:numId w:val="30"/>
        </w:numPr>
      </w:pPr>
      <w:r w:rsidRPr="0037581F">
        <w:t>у</w:t>
      </w:r>
      <w:r w:rsidR="0095759E" w:rsidRPr="0037581F">
        <w:t>добство</w:t>
      </w:r>
      <w:r w:rsidR="00171013" w:rsidRPr="0037581F">
        <w:t xml:space="preserve"> эксплуатационного обслуживания.</w:t>
      </w:r>
    </w:p>
    <w:p w14:paraId="5CB0A1A7" w14:textId="77777777" w:rsidR="0095759E" w:rsidRPr="0037581F" w:rsidRDefault="0095759E" w:rsidP="00D9479E">
      <w:r w:rsidRPr="0037581F">
        <w:t>Оценка универсальности программных средств проводится по следующим критериям:</w:t>
      </w:r>
    </w:p>
    <w:p w14:paraId="7F36704F" w14:textId="77777777" w:rsidR="0095759E" w:rsidRPr="0037581F" w:rsidRDefault="00736720" w:rsidP="002A356B">
      <w:pPr>
        <w:pStyle w:val="affff2"/>
        <w:numPr>
          <w:ilvl w:val="0"/>
          <w:numId w:val="31"/>
        </w:numPr>
      </w:pPr>
      <w:r w:rsidRPr="0037581F">
        <w:t>корректность;</w:t>
      </w:r>
    </w:p>
    <w:p w14:paraId="667F9570" w14:textId="77777777" w:rsidR="00171013" w:rsidRPr="0037581F" w:rsidRDefault="00736720" w:rsidP="002A356B">
      <w:pPr>
        <w:pStyle w:val="affff2"/>
        <w:numPr>
          <w:ilvl w:val="0"/>
          <w:numId w:val="31"/>
        </w:numPr>
      </w:pPr>
      <w:r w:rsidRPr="0037581F">
        <w:t>п</w:t>
      </w:r>
      <w:r w:rsidR="00171013" w:rsidRPr="0037581F">
        <w:t>олнота реализации.</w:t>
      </w:r>
    </w:p>
    <w:p w14:paraId="4794C493" w14:textId="77777777" w:rsidR="00F21AF6" w:rsidRPr="0037581F" w:rsidRDefault="00F21AF6" w:rsidP="00006BC0">
      <w:pPr>
        <w:pStyle w:val="a2"/>
      </w:pPr>
      <w:bookmarkStart w:id="42" w:name="_Toc151268322"/>
      <w:bookmarkStart w:id="43" w:name="_Toc467069660"/>
      <w:r w:rsidRPr="0037581F">
        <w:t>Перечень работ, проводимых после завершения испытаний</w:t>
      </w:r>
      <w:bookmarkEnd w:id="42"/>
      <w:bookmarkEnd w:id="43"/>
    </w:p>
    <w:p w14:paraId="314621E8" w14:textId="77777777" w:rsidR="00604FFD" w:rsidRPr="0037581F" w:rsidRDefault="00F21AF6" w:rsidP="00500A54">
      <w:pPr>
        <w:pStyle w:val="aff2"/>
        <w:rPr>
          <w:lang w:val="ru-RU"/>
        </w:rPr>
      </w:pPr>
      <w:r w:rsidRPr="0037581F">
        <w:t xml:space="preserve">После проведения </w:t>
      </w:r>
      <w:r w:rsidR="00960D47" w:rsidRPr="0037581F">
        <w:rPr>
          <w:lang w:val="ru-RU"/>
        </w:rPr>
        <w:t xml:space="preserve">предварительных </w:t>
      </w:r>
      <w:r w:rsidRPr="0037581F">
        <w:t xml:space="preserve">испытаний происходит оформление замечаний и предложений к </w:t>
      </w:r>
      <w:r w:rsidR="0096641D" w:rsidRPr="0037581F">
        <w:rPr>
          <w:lang w:val="ru-RU"/>
        </w:rPr>
        <w:t>Систем</w:t>
      </w:r>
      <w:r w:rsidR="00D9114B" w:rsidRPr="0037581F">
        <w:rPr>
          <w:lang w:val="ru-RU"/>
        </w:rPr>
        <w:t>е</w:t>
      </w:r>
      <w:r w:rsidR="0011116E" w:rsidRPr="0037581F">
        <w:rPr>
          <w:lang w:val="ru-RU"/>
        </w:rPr>
        <w:t>,</w:t>
      </w:r>
      <w:r w:rsidRPr="0037581F">
        <w:t xml:space="preserve"> протокола </w:t>
      </w:r>
      <w:r w:rsidR="00D9114B" w:rsidRPr="0037581F">
        <w:rPr>
          <w:lang w:val="ru-RU"/>
        </w:rPr>
        <w:t>предварительных</w:t>
      </w:r>
      <w:r w:rsidR="0096641D" w:rsidRPr="0037581F">
        <w:t xml:space="preserve"> испытаний Системы</w:t>
      </w:r>
      <w:r w:rsidRPr="0037581F">
        <w:t>.</w:t>
      </w:r>
      <w:r w:rsidR="007C24F9" w:rsidRPr="0037581F">
        <w:rPr>
          <w:lang w:val="ru-RU"/>
        </w:rPr>
        <w:t>.</w:t>
      </w:r>
    </w:p>
    <w:p w14:paraId="6A8F8756" w14:textId="77777777" w:rsidR="00B472F7" w:rsidRPr="0037581F" w:rsidRDefault="00B472F7" w:rsidP="00172E58">
      <w:pPr>
        <w:pStyle w:val="a1"/>
      </w:pPr>
      <w:bookmarkStart w:id="44" w:name="_Toc467069661"/>
      <w:r w:rsidRPr="0037581F">
        <w:t>Условия и порядок проведения испытаний</w:t>
      </w:r>
      <w:bookmarkEnd w:id="44"/>
    </w:p>
    <w:p w14:paraId="1F47E814" w14:textId="77777777" w:rsidR="00655916" w:rsidRPr="0037581F" w:rsidRDefault="00655916" w:rsidP="00006BC0">
      <w:pPr>
        <w:pStyle w:val="a2"/>
      </w:pPr>
      <w:bookmarkStart w:id="45" w:name="_Toc151268324"/>
      <w:bookmarkStart w:id="46" w:name="_Toc467069662"/>
      <w:r w:rsidRPr="0037581F">
        <w:t>Условия проведения испытаний</w:t>
      </w:r>
      <w:bookmarkEnd w:id="45"/>
      <w:bookmarkEnd w:id="46"/>
    </w:p>
    <w:p w14:paraId="249F0815" w14:textId="77777777" w:rsidR="000202AA" w:rsidRPr="0037581F" w:rsidRDefault="000202AA" w:rsidP="000202AA">
      <w:pPr>
        <w:pStyle w:val="af3"/>
        <w:widowControl w:val="0"/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Предварительные испытания проводятся на </w:t>
      </w:r>
      <w:r w:rsidRPr="0037581F">
        <w:rPr>
          <w:sz w:val="24"/>
          <w:szCs w:val="24"/>
          <w:lang w:val="ru-RU"/>
        </w:rPr>
        <w:t>стендовом оборудовании Исполнителя</w:t>
      </w:r>
      <w:r w:rsidRPr="0037581F">
        <w:rPr>
          <w:sz w:val="24"/>
          <w:szCs w:val="24"/>
        </w:rPr>
        <w:t>.</w:t>
      </w:r>
    </w:p>
    <w:p w14:paraId="0405C5AE" w14:textId="77777777" w:rsidR="00655916" w:rsidRPr="0037581F" w:rsidRDefault="00C913A4" w:rsidP="00655916">
      <w:pPr>
        <w:pStyle w:val="aff2"/>
      </w:pPr>
      <w:r w:rsidRPr="0037581F">
        <w:t xml:space="preserve">Подготовку </w:t>
      </w:r>
      <w:r w:rsidRPr="0037581F">
        <w:rPr>
          <w:lang w:val="ru-RU"/>
        </w:rPr>
        <w:t>стенда</w:t>
      </w:r>
      <w:r w:rsidR="00655916" w:rsidRPr="0037581F">
        <w:t xml:space="preserve"> к проведениям </w:t>
      </w:r>
      <w:r w:rsidR="00960D47" w:rsidRPr="0037581F">
        <w:rPr>
          <w:lang w:val="ru-RU"/>
        </w:rPr>
        <w:t xml:space="preserve">предварительных </w:t>
      </w:r>
      <w:r w:rsidR="00655916" w:rsidRPr="0037581F">
        <w:t xml:space="preserve">испытаний осуществляет </w:t>
      </w:r>
      <w:r w:rsidR="000202AA" w:rsidRPr="0037581F">
        <w:rPr>
          <w:lang w:val="ru-RU"/>
        </w:rPr>
        <w:t>Исполнитель</w:t>
      </w:r>
      <w:r w:rsidR="007C24F9" w:rsidRPr="0037581F">
        <w:rPr>
          <w:lang w:val="ru-RU"/>
        </w:rPr>
        <w:t xml:space="preserve"> в соответствии с требованиями</w:t>
      </w:r>
      <w:r w:rsidR="00A8214E" w:rsidRPr="0037581F">
        <w:rPr>
          <w:lang w:val="ru-RU"/>
        </w:rPr>
        <w:t>, изложенными</w:t>
      </w:r>
      <w:r w:rsidR="007C24F9" w:rsidRPr="0037581F">
        <w:rPr>
          <w:lang w:val="ru-RU"/>
        </w:rPr>
        <w:t xml:space="preserve"> в п. </w:t>
      </w:r>
      <w:r w:rsidR="00A8214E" w:rsidRPr="0037581F">
        <w:rPr>
          <w:lang w:val="ru-RU"/>
        </w:rPr>
        <w:fldChar w:fldCharType="begin"/>
      </w:r>
      <w:r w:rsidR="00A8214E" w:rsidRPr="0037581F">
        <w:rPr>
          <w:lang w:val="ru-RU"/>
        </w:rPr>
        <w:instrText xml:space="preserve"> REF _Ref461631160 \n \h </w:instrText>
      </w:r>
      <w:r w:rsidR="0037581F">
        <w:rPr>
          <w:lang w:val="ru-RU"/>
        </w:rPr>
        <w:instrText xml:space="preserve"> \* MERGEFORMAT </w:instrText>
      </w:r>
      <w:r w:rsidR="00A8214E" w:rsidRPr="0037581F">
        <w:rPr>
          <w:lang w:val="ru-RU"/>
        </w:rPr>
      </w:r>
      <w:r w:rsidR="00A8214E" w:rsidRPr="0037581F">
        <w:rPr>
          <w:lang w:val="ru-RU"/>
        </w:rPr>
        <w:fldChar w:fldCharType="separate"/>
      </w:r>
      <w:r w:rsidR="009D6A38" w:rsidRPr="0037581F">
        <w:rPr>
          <w:lang w:val="ru-RU"/>
        </w:rPr>
        <w:t>1.3</w:t>
      </w:r>
      <w:r w:rsidR="00A8214E" w:rsidRPr="0037581F">
        <w:rPr>
          <w:lang w:val="ru-RU"/>
        </w:rPr>
        <w:fldChar w:fldCharType="end"/>
      </w:r>
      <w:r w:rsidR="00A8214E" w:rsidRPr="0037581F">
        <w:rPr>
          <w:lang w:val="ru-RU"/>
        </w:rPr>
        <w:t xml:space="preserve"> </w:t>
      </w:r>
      <w:r w:rsidR="007C24F9" w:rsidRPr="0037581F">
        <w:rPr>
          <w:lang w:val="ru-RU"/>
        </w:rPr>
        <w:t>настоящего документа</w:t>
      </w:r>
      <w:r w:rsidR="00655916" w:rsidRPr="0037581F">
        <w:t>.</w:t>
      </w:r>
    </w:p>
    <w:p w14:paraId="6C7D5297" w14:textId="77777777" w:rsidR="00655916" w:rsidRPr="0037581F" w:rsidRDefault="00655916" w:rsidP="00006BC0">
      <w:pPr>
        <w:pStyle w:val="a2"/>
      </w:pPr>
      <w:bookmarkStart w:id="47" w:name="_Toc151268328"/>
      <w:bookmarkStart w:id="48" w:name="_Toc467069663"/>
      <w:r w:rsidRPr="0037581F">
        <w:t xml:space="preserve">Порядок взаимодействия организаций, участвующих в </w:t>
      </w:r>
      <w:r w:rsidR="007E080D" w:rsidRPr="0037581F">
        <w:rPr>
          <w:lang w:val="ru-RU"/>
        </w:rPr>
        <w:t xml:space="preserve">предварительных </w:t>
      </w:r>
      <w:r w:rsidRPr="0037581F">
        <w:t>испытаниях</w:t>
      </w:r>
      <w:bookmarkEnd w:id="47"/>
      <w:bookmarkEnd w:id="48"/>
    </w:p>
    <w:p w14:paraId="1ED65568" w14:textId="77777777" w:rsidR="00655916" w:rsidRPr="0037581F" w:rsidRDefault="00655916" w:rsidP="00655916">
      <w:pPr>
        <w:pStyle w:val="aff2"/>
      </w:pPr>
      <w:r w:rsidRPr="0037581F">
        <w:t xml:space="preserve">Для проведения </w:t>
      </w:r>
      <w:r w:rsidR="00912D8A" w:rsidRPr="0037581F">
        <w:rPr>
          <w:lang w:val="ru-RU"/>
        </w:rPr>
        <w:t xml:space="preserve">предварительных </w:t>
      </w:r>
      <w:r w:rsidRPr="0037581F">
        <w:t xml:space="preserve">испытаний устанавливается следующий порядок взаимодействия организаций, участвующих в </w:t>
      </w:r>
      <w:r w:rsidR="00960D47" w:rsidRPr="0037581F">
        <w:rPr>
          <w:lang w:val="ru-RU"/>
        </w:rPr>
        <w:t xml:space="preserve">предварительных </w:t>
      </w:r>
      <w:r w:rsidR="007E080D" w:rsidRPr="0037581F">
        <w:t>испытаниях.</w:t>
      </w:r>
    </w:p>
    <w:p w14:paraId="1F9735A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7C24F9" w:rsidRPr="0037581F">
        <w:rPr>
          <w:sz w:val="24"/>
          <w:szCs w:val="24"/>
          <w:lang w:val="ru-RU"/>
        </w:rPr>
        <w:t>осуществляет проверку</w:t>
      </w:r>
      <w:r w:rsidR="007C24F9" w:rsidRPr="0037581F">
        <w:rPr>
          <w:sz w:val="24"/>
          <w:szCs w:val="24"/>
        </w:rPr>
        <w:t xml:space="preserve"> проектн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 xml:space="preserve">и </w:t>
      </w:r>
      <w:r w:rsidR="007C24F9" w:rsidRPr="0037581F">
        <w:rPr>
          <w:sz w:val="24"/>
          <w:szCs w:val="24"/>
        </w:rPr>
        <w:t>техническ</w:t>
      </w:r>
      <w:r w:rsidR="007C24F9" w:rsidRPr="0037581F">
        <w:rPr>
          <w:sz w:val="24"/>
          <w:szCs w:val="24"/>
          <w:lang w:val="ru-RU"/>
        </w:rPr>
        <w:t>ой</w:t>
      </w:r>
      <w:r w:rsidR="007C24F9" w:rsidRPr="0037581F">
        <w:rPr>
          <w:sz w:val="24"/>
          <w:szCs w:val="24"/>
        </w:rPr>
        <w:t xml:space="preserve"> документаци</w:t>
      </w:r>
      <w:r w:rsidR="007C24F9" w:rsidRPr="0037581F">
        <w:rPr>
          <w:sz w:val="24"/>
          <w:szCs w:val="24"/>
          <w:lang w:val="ru-RU"/>
        </w:rPr>
        <w:t>и</w:t>
      </w:r>
      <w:r w:rsidR="007C24F9" w:rsidRPr="0037581F">
        <w:rPr>
          <w:sz w:val="24"/>
          <w:szCs w:val="24"/>
        </w:rPr>
        <w:t xml:space="preserve"> </w:t>
      </w:r>
      <w:r w:rsidRPr="0037581F">
        <w:rPr>
          <w:sz w:val="24"/>
          <w:szCs w:val="24"/>
        </w:rPr>
        <w:t>для проведения</w:t>
      </w:r>
      <w:r w:rsidR="00960D47" w:rsidRPr="0037581F">
        <w:rPr>
          <w:sz w:val="24"/>
          <w:szCs w:val="24"/>
          <w:lang w:val="ru-RU"/>
        </w:rPr>
        <w:t xml:space="preserve"> предварительных</w:t>
      </w:r>
      <w:r w:rsidR="00324CAA" w:rsidRPr="0037581F">
        <w:rPr>
          <w:sz w:val="24"/>
          <w:szCs w:val="24"/>
        </w:rPr>
        <w:t xml:space="preserve"> испытаний.</w:t>
      </w:r>
    </w:p>
    <w:p w14:paraId="06F1E3FF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Исполнитель производит </w:t>
      </w:r>
      <w:r w:rsidR="00A82E2A" w:rsidRPr="0037581F">
        <w:rPr>
          <w:sz w:val="24"/>
          <w:szCs w:val="24"/>
          <w:lang w:val="ru-RU"/>
        </w:rPr>
        <w:t>установку ПО Системы</w:t>
      </w:r>
      <w:r w:rsidRPr="0037581F">
        <w:rPr>
          <w:sz w:val="24"/>
          <w:szCs w:val="24"/>
        </w:rPr>
        <w:t xml:space="preserve"> для проведения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="00324CAA" w:rsidRPr="0037581F">
        <w:rPr>
          <w:sz w:val="24"/>
          <w:szCs w:val="24"/>
        </w:rPr>
        <w:t>испытаний.</w:t>
      </w:r>
    </w:p>
    <w:p w14:paraId="08C45414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 xml:space="preserve">Заказчик совместно с Исполнителем </w:t>
      </w:r>
      <w:r w:rsidR="001775C7" w:rsidRPr="0037581F">
        <w:rPr>
          <w:sz w:val="24"/>
          <w:szCs w:val="24"/>
          <w:lang w:val="ru-RU"/>
        </w:rPr>
        <w:t>осуществляет проведение тестов проверки функций Системы</w:t>
      </w:r>
      <w:r w:rsidRPr="0037581F">
        <w:rPr>
          <w:sz w:val="24"/>
          <w:szCs w:val="24"/>
        </w:rPr>
        <w:t xml:space="preserve"> согласно настоящей </w:t>
      </w:r>
      <w:r w:rsidR="008317F4" w:rsidRPr="0037581F">
        <w:rPr>
          <w:sz w:val="24"/>
          <w:szCs w:val="24"/>
          <w:lang w:val="ru-RU"/>
        </w:rPr>
        <w:t>П</w:t>
      </w:r>
      <w:r w:rsidR="00255500" w:rsidRPr="0037581F">
        <w:rPr>
          <w:sz w:val="24"/>
          <w:szCs w:val="24"/>
          <w:lang w:val="ru-RU"/>
        </w:rPr>
        <w:t xml:space="preserve">рограмме и методике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6EDA3DB5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Зам</w:t>
      </w:r>
      <w:r w:rsidR="00324CAA" w:rsidRPr="0037581F">
        <w:rPr>
          <w:sz w:val="24"/>
          <w:szCs w:val="24"/>
        </w:rPr>
        <w:t>ечания и предложения по работе С</w:t>
      </w:r>
      <w:r w:rsidRPr="0037581F">
        <w:rPr>
          <w:sz w:val="24"/>
          <w:szCs w:val="24"/>
        </w:rPr>
        <w:t xml:space="preserve">истемы, выявленные в ходе </w:t>
      </w:r>
      <w:r w:rsidR="00AD5A0E" w:rsidRPr="0037581F">
        <w:rPr>
          <w:sz w:val="24"/>
          <w:szCs w:val="24"/>
          <w:lang w:val="ru-RU"/>
        </w:rPr>
        <w:t>испытаний</w:t>
      </w:r>
      <w:r w:rsidRPr="0037581F">
        <w:rPr>
          <w:sz w:val="24"/>
          <w:szCs w:val="24"/>
        </w:rPr>
        <w:t xml:space="preserve">, регистрируются в </w:t>
      </w:r>
      <w:r w:rsidR="00324CAA" w:rsidRPr="0037581F">
        <w:rPr>
          <w:sz w:val="24"/>
          <w:szCs w:val="24"/>
          <w:lang w:val="ru-RU"/>
        </w:rPr>
        <w:t>П</w:t>
      </w:r>
      <w:r w:rsidR="00B3328E" w:rsidRPr="0037581F">
        <w:rPr>
          <w:sz w:val="24"/>
          <w:szCs w:val="24"/>
          <w:lang w:val="ru-RU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  <w:lang w:val="ru-RU"/>
        </w:rPr>
        <w:t>.</w:t>
      </w:r>
    </w:p>
    <w:p w14:paraId="457E3CAB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Результаты по каждом</w:t>
      </w:r>
      <w:r w:rsidR="00324CAA" w:rsidRPr="0037581F">
        <w:rPr>
          <w:sz w:val="24"/>
          <w:szCs w:val="24"/>
        </w:rPr>
        <w:t>у виду испытаний фиксируются в П</w:t>
      </w:r>
      <w:r w:rsidRPr="0037581F">
        <w:rPr>
          <w:sz w:val="24"/>
          <w:szCs w:val="24"/>
        </w:rPr>
        <w:t>ротоколе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="00324CAA" w:rsidRPr="0037581F">
        <w:rPr>
          <w:sz w:val="24"/>
          <w:szCs w:val="24"/>
        </w:rPr>
        <w:t>.</w:t>
      </w:r>
    </w:p>
    <w:p w14:paraId="16EA45F7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Перечень выявленных замечаний оформляется в виде прило</w:t>
      </w:r>
      <w:r w:rsidR="00324CAA" w:rsidRPr="0037581F">
        <w:rPr>
          <w:sz w:val="24"/>
          <w:szCs w:val="24"/>
        </w:rPr>
        <w:t>жения к П</w:t>
      </w:r>
      <w:r w:rsidRPr="0037581F">
        <w:rPr>
          <w:sz w:val="24"/>
          <w:szCs w:val="24"/>
        </w:rPr>
        <w:t>ротоколу</w:t>
      </w:r>
      <w:r w:rsidR="00255500" w:rsidRPr="0037581F">
        <w:rPr>
          <w:sz w:val="24"/>
          <w:szCs w:val="24"/>
          <w:lang w:val="ru-RU"/>
        </w:rPr>
        <w:t xml:space="preserve">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  <w:lang w:val="ru-RU"/>
        </w:rPr>
        <w:t xml:space="preserve"> испытаний</w:t>
      </w:r>
      <w:r w:rsidRPr="0037581F">
        <w:rPr>
          <w:sz w:val="24"/>
          <w:szCs w:val="24"/>
        </w:rPr>
        <w:t>, с указани</w:t>
      </w:r>
      <w:r w:rsidR="00324CAA" w:rsidRPr="0037581F">
        <w:rPr>
          <w:sz w:val="24"/>
          <w:szCs w:val="24"/>
        </w:rPr>
        <w:t>ем порядка и сроков исправления.</w:t>
      </w:r>
    </w:p>
    <w:p w14:paraId="348AC00A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t>Сроки устранения критических замечаний согласовыв</w:t>
      </w:r>
      <w:r w:rsidR="00324CAA" w:rsidRPr="0037581F">
        <w:rPr>
          <w:sz w:val="24"/>
          <w:szCs w:val="24"/>
        </w:rPr>
        <w:t>аются Заказчиком и Исполнителем.</w:t>
      </w:r>
    </w:p>
    <w:p w14:paraId="49F61906" w14:textId="77777777" w:rsidR="00655916" w:rsidRPr="0037581F" w:rsidRDefault="00655916" w:rsidP="002A356B">
      <w:pPr>
        <w:pStyle w:val="af3"/>
        <w:widowControl w:val="0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37581F">
        <w:rPr>
          <w:sz w:val="24"/>
          <w:szCs w:val="24"/>
        </w:rPr>
        <w:lastRenderedPageBreak/>
        <w:t xml:space="preserve">Заказчик совместно с Исполнителем проводит анализ выполнения критериев соответствия объекта </w:t>
      </w:r>
      <w:r w:rsidR="00960D47" w:rsidRPr="0037581F">
        <w:rPr>
          <w:sz w:val="24"/>
          <w:szCs w:val="24"/>
          <w:lang w:val="ru-RU"/>
        </w:rPr>
        <w:t xml:space="preserve">предварительных </w:t>
      </w:r>
      <w:r w:rsidRPr="0037581F">
        <w:rPr>
          <w:sz w:val="24"/>
          <w:szCs w:val="24"/>
        </w:rPr>
        <w:t>испытаний предъявляемым ему требо</w:t>
      </w:r>
      <w:r w:rsidR="00324CAA" w:rsidRPr="0037581F">
        <w:rPr>
          <w:sz w:val="24"/>
          <w:szCs w:val="24"/>
        </w:rPr>
        <w:t>ваниям и фиксируют результат в П</w:t>
      </w:r>
      <w:r w:rsidRPr="0037581F">
        <w:rPr>
          <w:sz w:val="24"/>
          <w:szCs w:val="24"/>
        </w:rPr>
        <w:t xml:space="preserve">ротоколе </w:t>
      </w:r>
      <w:r w:rsidR="00D9114B" w:rsidRPr="0037581F">
        <w:rPr>
          <w:sz w:val="24"/>
          <w:szCs w:val="24"/>
          <w:lang w:val="ru-RU"/>
        </w:rPr>
        <w:t>предварительных</w:t>
      </w:r>
      <w:r w:rsidR="00255500" w:rsidRPr="0037581F">
        <w:rPr>
          <w:sz w:val="24"/>
          <w:szCs w:val="24"/>
        </w:rPr>
        <w:t xml:space="preserve"> испытаний</w:t>
      </w:r>
      <w:r w:rsidRPr="0037581F">
        <w:rPr>
          <w:sz w:val="24"/>
          <w:szCs w:val="24"/>
        </w:rPr>
        <w:t>.</w:t>
      </w:r>
    </w:p>
    <w:p w14:paraId="012AC969" w14:textId="77777777" w:rsidR="00655916" w:rsidRPr="0037581F" w:rsidRDefault="00655916" w:rsidP="00006BC0">
      <w:pPr>
        <w:pStyle w:val="a2"/>
      </w:pPr>
      <w:bookmarkStart w:id="49" w:name="_Toc461632112"/>
      <w:bookmarkStart w:id="50" w:name="_Toc461633132"/>
      <w:bookmarkStart w:id="51" w:name="_Toc461634208"/>
      <w:bookmarkStart w:id="52" w:name="_Toc151268330"/>
      <w:bookmarkStart w:id="53" w:name="_Toc467069664"/>
      <w:bookmarkEnd w:id="49"/>
      <w:bookmarkEnd w:id="50"/>
      <w:bookmarkEnd w:id="51"/>
      <w:r w:rsidRPr="0037581F">
        <w:t xml:space="preserve">Требования к персоналу, проводящему </w:t>
      </w:r>
      <w:r w:rsidR="00E12B6D" w:rsidRPr="0037581F">
        <w:rPr>
          <w:lang w:val="ru-RU"/>
        </w:rPr>
        <w:t xml:space="preserve">предварительные </w:t>
      </w:r>
      <w:r w:rsidRPr="0037581F">
        <w:t>испытания, и порядок его допуска к испытаниям</w:t>
      </w:r>
      <w:bookmarkEnd w:id="52"/>
      <w:bookmarkEnd w:id="53"/>
    </w:p>
    <w:p w14:paraId="617D6688" w14:textId="77777777" w:rsidR="00960D47" w:rsidRPr="0037581F" w:rsidRDefault="00960D47" w:rsidP="00960D47">
      <w:pPr>
        <w:pStyle w:val="aff2"/>
        <w:rPr>
          <w:lang w:val="ru-RU"/>
        </w:rPr>
      </w:pPr>
      <w:r w:rsidRPr="0037581F">
        <w:rPr>
          <w:lang w:val="ru-RU"/>
        </w:rPr>
        <w:t xml:space="preserve">Специальных требований к </w:t>
      </w:r>
      <w:r w:rsidR="000202AA" w:rsidRPr="0037581F">
        <w:rPr>
          <w:lang w:val="ru-RU"/>
        </w:rPr>
        <w:t>к</w:t>
      </w:r>
      <w:r w:rsidRPr="0037581F">
        <w:rPr>
          <w:lang w:val="ru-RU"/>
        </w:rPr>
        <w:t>омиссии не предъявляется.</w:t>
      </w:r>
    </w:p>
    <w:p w14:paraId="22D361C0" w14:textId="77777777" w:rsidR="009A7891" w:rsidRPr="0037581F" w:rsidRDefault="009A7891" w:rsidP="00172E58">
      <w:pPr>
        <w:pStyle w:val="a1"/>
      </w:pPr>
      <w:bookmarkStart w:id="54" w:name="_Ref337557862"/>
      <w:bookmarkStart w:id="55" w:name="_Toc467069665"/>
      <w:r w:rsidRPr="0037581F">
        <w:t xml:space="preserve">Материально-техническое </w:t>
      </w:r>
      <w:r w:rsidR="005E7053" w:rsidRPr="0037581F">
        <w:t xml:space="preserve">обеспечение </w:t>
      </w:r>
      <w:r w:rsidR="00E12B6D" w:rsidRPr="0037581F">
        <w:t xml:space="preserve">предварительных </w:t>
      </w:r>
      <w:r w:rsidR="005E7053" w:rsidRPr="0037581F">
        <w:t>испытаний</w:t>
      </w:r>
      <w:bookmarkEnd w:id="54"/>
      <w:bookmarkEnd w:id="55"/>
    </w:p>
    <w:p w14:paraId="2259C8BC" w14:textId="77777777" w:rsidR="00CA147C" w:rsidRPr="0037581F" w:rsidRDefault="00CA147C" w:rsidP="00CA147C">
      <w:pPr>
        <w:pStyle w:val="affff3"/>
      </w:pPr>
      <w:r w:rsidRPr="0037581F">
        <w:t xml:space="preserve">Для проведения </w:t>
      </w:r>
      <w:r w:rsidR="009D390A" w:rsidRPr="0037581F">
        <w:t xml:space="preserve">предварительных </w:t>
      </w:r>
      <w:r w:rsidRPr="0037581F">
        <w:t xml:space="preserve">испытаний </w:t>
      </w:r>
      <w:r w:rsidR="000202AA" w:rsidRPr="0037581F">
        <w:t>Исполнитель предоставляет стенд</w:t>
      </w:r>
      <w:r w:rsidRPr="0037581F">
        <w:t xml:space="preserve">, характеристики которого соответствуют требованиям, указанным в </w:t>
      </w:r>
      <w:r w:rsidR="007C24F9" w:rsidRPr="0037581F">
        <w:t xml:space="preserve">п. </w:t>
      </w:r>
      <w:r w:rsidR="00A82E2A" w:rsidRPr="0037581F">
        <w:fldChar w:fldCharType="begin"/>
      </w:r>
      <w:r w:rsidR="00A82E2A" w:rsidRPr="0037581F">
        <w:instrText xml:space="preserve"> REF _Ref461631027 \n \h </w:instrText>
      </w:r>
      <w:r w:rsidR="0037581F">
        <w:instrText xml:space="preserve"> \* MERGEFORMAT </w:instrText>
      </w:r>
      <w:r w:rsidR="00A82E2A" w:rsidRPr="0037581F">
        <w:fldChar w:fldCharType="separate"/>
      </w:r>
      <w:r w:rsidR="009D6A38" w:rsidRPr="0037581F">
        <w:t>1.3.1</w:t>
      </w:r>
      <w:r w:rsidR="00A82E2A" w:rsidRPr="0037581F">
        <w:fldChar w:fldCharType="end"/>
      </w:r>
      <w:r w:rsidR="00A82E2A" w:rsidRPr="0037581F">
        <w:t xml:space="preserve"> </w:t>
      </w:r>
      <w:r w:rsidR="007C24F9" w:rsidRPr="0037581F">
        <w:t xml:space="preserve">настоящего документа. </w:t>
      </w:r>
    </w:p>
    <w:p w14:paraId="6976A0CC" w14:textId="77777777" w:rsidR="008930BB" w:rsidRPr="0037581F" w:rsidRDefault="0023438D" w:rsidP="00172E58">
      <w:pPr>
        <w:pStyle w:val="a1"/>
      </w:pPr>
      <w:r w:rsidRPr="0037581F">
        <w:t xml:space="preserve"> </w:t>
      </w:r>
      <w:bookmarkStart w:id="56" w:name="_Toc467069666"/>
      <w:r w:rsidR="008930BB" w:rsidRPr="0037581F">
        <w:t xml:space="preserve">Метрологическое обеспечение </w:t>
      </w:r>
      <w:r w:rsidR="007237AA" w:rsidRPr="0037581F">
        <w:t xml:space="preserve">предварительных </w:t>
      </w:r>
      <w:r w:rsidR="008930BB" w:rsidRPr="0037581F">
        <w:t>испытаний</w:t>
      </w:r>
      <w:bookmarkEnd w:id="56"/>
    </w:p>
    <w:p w14:paraId="07039D69" w14:textId="77777777" w:rsidR="00CA147C" w:rsidRPr="0037581F" w:rsidRDefault="00CA147C" w:rsidP="00CA147C">
      <w:pPr>
        <w:pStyle w:val="affff3"/>
      </w:pPr>
      <w:r w:rsidRPr="0037581F">
        <w:t xml:space="preserve">Специального измерительного оборудования для проведения испытаний не требуется. </w:t>
      </w:r>
    </w:p>
    <w:p w14:paraId="30BA7CD1" w14:textId="77777777" w:rsidR="00AE0C6B" w:rsidRPr="0037581F" w:rsidRDefault="005C1539" w:rsidP="00172E58">
      <w:pPr>
        <w:pStyle w:val="a1"/>
      </w:pPr>
      <w:r w:rsidRPr="0037581F">
        <w:t xml:space="preserve"> </w:t>
      </w:r>
      <w:bookmarkStart w:id="57" w:name="_Toc467069667"/>
      <w:r w:rsidR="00AE0C6B" w:rsidRPr="0037581F">
        <w:t>Отчетность</w:t>
      </w:r>
      <w:bookmarkEnd w:id="57"/>
    </w:p>
    <w:p w14:paraId="7D533630" w14:textId="77777777" w:rsidR="000202AA" w:rsidRPr="0037581F" w:rsidRDefault="00025EFC" w:rsidP="000202AA">
      <w:r w:rsidRPr="0037581F">
        <w:t xml:space="preserve">Результаты проведения </w:t>
      </w:r>
      <w:r w:rsidR="00960D47" w:rsidRPr="0037581F">
        <w:t xml:space="preserve">предварительных </w:t>
      </w:r>
      <w:r w:rsidRPr="0037581F">
        <w:t xml:space="preserve">испытаний должны быть зафиксированы в </w:t>
      </w:r>
      <w:r w:rsidR="0088557E" w:rsidRPr="0037581F">
        <w:t>соответствующем</w:t>
      </w:r>
      <w:r w:rsidRPr="0037581F">
        <w:t xml:space="preserve"> </w:t>
      </w:r>
      <w:r w:rsidR="0088557E" w:rsidRPr="0037581F">
        <w:t xml:space="preserve">Протоколе </w:t>
      </w:r>
      <w:r w:rsidR="00B26C71" w:rsidRPr="0037581F">
        <w:t>предварительных</w:t>
      </w:r>
      <w:r w:rsidR="0088557E" w:rsidRPr="0037581F">
        <w:t xml:space="preserve"> испытаний</w:t>
      </w:r>
      <w:r w:rsidRPr="0037581F">
        <w:t xml:space="preserve">. </w:t>
      </w:r>
    </w:p>
    <w:p w14:paraId="7C52CE96" w14:textId="77777777" w:rsidR="00F30381" w:rsidRPr="0037581F" w:rsidRDefault="00F30381" w:rsidP="000202AA">
      <w:pPr>
        <w:pStyle w:val="a1"/>
        <w:numPr>
          <w:ilvl w:val="0"/>
          <w:numId w:val="0"/>
        </w:numPr>
        <w:ind w:left="709"/>
        <w:jc w:val="center"/>
      </w:pPr>
      <w:r w:rsidRPr="0037581F">
        <w:br w:type="page"/>
      </w:r>
      <w:bookmarkStart w:id="58" w:name="_Toc467069668"/>
      <w:r w:rsidRPr="0037581F">
        <w:lastRenderedPageBreak/>
        <w:t>Список использованных источников</w:t>
      </w:r>
      <w:bookmarkEnd w:id="58"/>
    </w:p>
    <w:p w14:paraId="0FCC5A24" w14:textId="77777777" w:rsidR="0088557E" w:rsidRPr="0037581F" w:rsidRDefault="0088557E" w:rsidP="002A356B">
      <w:pPr>
        <w:pStyle w:val="a7"/>
        <w:numPr>
          <w:ilvl w:val="0"/>
          <w:numId w:val="18"/>
        </w:numPr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2.105-95 Единая система конструкторской документации. Общие требования к текстовым документам.</w:t>
      </w:r>
    </w:p>
    <w:p w14:paraId="2DAABE1E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34.003-90 «Информационная технология. Комплекс стандартов на автоматизированные системы. Автоматизированные системы. Термины и определения».</w:t>
      </w:r>
    </w:p>
    <w:p w14:paraId="0A4C50BB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34.201-89 «Информационная технология. Комплекс стандартов на автоматизированные системы. Виды, комплектность и обозначения документов при создании автоматизированных систем».</w:t>
      </w:r>
    </w:p>
    <w:p w14:paraId="2CC1C284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34.601-90 «Информационная технология. Комплекс стандартов на автоматизированные системы. Автоматизированные системы. Стадии создания».</w:t>
      </w:r>
    </w:p>
    <w:p w14:paraId="20501EB7" w14:textId="77777777" w:rsidR="0088557E" w:rsidRPr="0037581F" w:rsidRDefault="0088557E" w:rsidP="0088557E">
      <w:pPr>
        <w:pStyle w:val="a7"/>
        <w:spacing w:after="200"/>
        <w:ind w:left="1276" w:hanging="567"/>
        <w:rPr>
          <w:rFonts w:eastAsia="Calibri"/>
          <w:szCs w:val="20"/>
          <w:lang w:eastAsia="en-US"/>
        </w:rPr>
      </w:pPr>
      <w:r w:rsidRPr="0037581F">
        <w:rPr>
          <w:rFonts w:eastAsia="Calibri"/>
          <w:szCs w:val="20"/>
          <w:lang w:eastAsia="en-US"/>
        </w:rPr>
        <w:t>ГОСТ 34.603-92 «Информационная технология. Виды испытаний автоматизированных систем».</w:t>
      </w:r>
    </w:p>
    <w:p w14:paraId="3CB72760" w14:textId="77777777" w:rsidR="0088557E" w:rsidRPr="0037581F" w:rsidRDefault="0088557E" w:rsidP="0088557E">
      <w:pPr>
        <w:pStyle w:val="a7"/>
        <w:spacing w:after="200"/>
        <w:ind w:left="1276" w:hanging="567"/>
        <w:rPr>
          <w:szCs w:val="20"/>
        </w:rPr>
      </w:pPr>
      <w:r w:rsidRPr="0037581F">
        <w:rPr>
          <w:szCs w:val="20"/>
        </w:rPr>
        <w:t xml:space="preserve">Техническое задание на </w:t>
      </w:r>
      <w:r w:rsidR="000202AA" w:rsidRPr="0037581F">
        <w:rPr>
          <w:szCs w:val="20"/>
        </w:rPr>
        <w:t>создание «</w:t>
      </w:r>
      <w:r w:rsidR="00721BBF" w:rsidRPr="0037581F">
        <w:rPr>
          <w:szCs w:val="20"/>
        </w:rPr>
        <w:t>Управление проектами и задачами</w:t>
      </w:r>
      <w:r w:rsidR="000202AA" w:rsidRPr="0037581F">
        <w:rPr>
          <w:szCs w:val="20"/>
        </w:rPr>
        <w:t>»</w:t>
      </w:r>
      <w:r w:rsidRPr="0037581F">
        <w:rPr>
          <w:szCs w:val="20"/>
        </w:rPr>
        <w:t>.</w:t>
      </w:r>
    </w:p>
    <w:p w14:paraId="596E5FFF" w14:textId="77777777" w:rsidR="00E61879" w:rsidRPr="0037581F" w:rsidRDefault="00E61879" w:rsidP="002A356B">
      <w:pPr>
        <w:pStyle w:val="a9"/>
        <w:numPr>
          <w:ilvl w:val="0"/>
          <w:numId w:val="27"/>
        </w:numPr>
        <w:ind w:left="360"/>
      </w:pPr>
      <w:bookmarkStart w:id="59" w:name="_Ref319099807"/>
      <w:bookmarkStart w:id="60" w:name="_Ref325221946"/>
      <w:bookmarkStart w:id="61" w:name="_Ref325226920"/>
      <w:bookmarkStart w:id="62" w:name="_Ref325286931"/>
      <w:bookmarkStart w:id="63" w:name="_Ref325286956"/>
      <w:bookmarkStart w:id="64" w:name="_Ref325293854"/>
      <w:bookmarkStart w:id="65" w:name="_Ref325293864"/>
      <w:bookmarkStart w:id="66" w:name="_Toc444131832"/>
      <w:bookmarkStart w:id="67" w:name="_Ref461578014"/>
      <w:bookmarkStart w:id="68" w:name="_Ref461579331"/>
      <w:bookmarkStart w:id="69" w:name="_Ref461580524"/>
      <w:bookmarkStart w:id="70" w:name="_Toc467069669"/>
      <w:r w:rsidRPr="0037581F">
        <w:lastRenderedPageBreak/>
        <w:t>Описание Тестов</w:t>
      </w:r>
      <w:bookmarkEnd w:id="59"/>
      <w:r w:rsidRPr="0037581F">
        <w:t xml:space="preserve"> проверки функций </w:t>
      </w:r>
      <w:bookmarkEnd w:id="60"/>
      <w:bookmarkEnd w:id="61"/>
      <w:bookmarkEnd w:id="62"/>
      <w:bookmarkEnd w:id="63"/>
      <w:bookmarkEnd w:id="64"/>
      <w:bookmarkEnd w:id="65"/>
      <w:bookmarkEnd w:id="66"/>
      <w:r w:rsidR="00B26C71" w:rsidRPr="0037581F">
        <w:t>Системы</w:t>
      </w:r>
      <w:bookmarkEnd w:id="67"/>
      <w:bookmarkEnd w:id="68"/>
      <w:bookmarkEnd w:id="69"/>
      <w:bookmarkEnd w:id="70"/>
    </w:p>
    <w:p w14:paraId="7A659678" w14:textId="77777777" w:rsidR="0095759E" w:rsidRPr="0037581F" w:rsidRDefault="0095759E" w:rsidP="000202AA">
      <w:pPr>
        <w:pStyle w:val="aff2"/>
        <w:rPr>
          <w:lang w:val="ru-RU"/>
        </w:rPr>
      </w:pPr>
      <w:r w:rsidRPr="0037581F">
        <w:rPr>
          <w:lang w:val="ru-RU"/>
        </w:rPr>
        <w:t xml:space="preserve">В </w:t>
      </w:r>
      <w:r w:rsidR="00D42419" w:rsidRPr="0037581F">
        <w:rPr>
          <w:lang w:val="ru-RU"/>
        </w:rPr>
        <w:t>настоящем</w:t>
      </w:r>
      <w:r w:rsidRPr="0037581F">
        <w:rPr>
          <w:lang w:val="ru-RU"/>
        </w:rPr>
        <w:t xml:space="preserve"> </w:t>
      </w:r>
      <w:r w:rsidR="00D42419" w:rsidRPr="0037581F">
        <w:rPr>
          <w:lang w:val="ru-RU"/>
        </w:rPr>
        <w:t>П</w:t>
      </w:r>
      <w:r w:rsidRPr="0037581F">
        <w:rPr>
          <w:lang w:val="ru-RU"/>
        </w:rPr>
        <w:t>риложении содержатся тесты проверки требований к</w:t>
      </w:r>
      <w:r w:rsidR="000F537C" w:rsidRPr="0037581F">
        <w:rPr>
          <w:lang w:val="ru-RU"/>
        </w:rPr>
        <w:t xml:space="preserve"> </w:t>
      </w:r>
      <w:r w:rsidR="000202AA" w:rsidRPr="0037581F">
        <w:rPr>
          <w:lang w:val="ru-RU"/>
        </w:rPr>
        <w:t>функциям Системы</w:t>
      </w:r>
      <w:r w:rsidRPr="0037581F">
        <w:rPr>
          <w:lang w:val="ru-RU"/>
        </w:rPr>
        <w:t xml:space="preserve">. </w:t>
      </w:r>
      <w:r w:rsidRPr="0037581F">
        <w:t>Все сценарии тестирования выполняются согласно соответствующим разделам</w:t>
      </w:r>
      <w:r w:rsidRPr="0037581F">
        <w:rPr>
          <w:lang w:val="ru-RU"/>
        </w:rPr>
        <w:t xml:space="preserve"> </w:t>
      </w:r>
      <w:r w:rsidR="007F30D9" w:rsidRPr="0037581F">
        <w:rPr>
          <w:lang w:val="ru-RU"/>
        </w:rPr>
        <w:t>ТЗ</w:t>
      </w:r>
      <w:r w:rsidRPr="0037581F">
        <w:rPr>
          <w:lang w:val="ru-RU"/>
        </w:rPr>
        <w:t>.</w:t>
      </w:r>
    </w:p>
    <w:p w14:paraId="264A7BD2" w14:textId="77777777" w:rsidR="008C11CF" w:rsidRPr="0037581F" w:rsidRDefault="00C85F2D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 xml:space="preserve">Проверка реализации </w:t>
      </w:r>
      <w:bookmarkStart w:id="71" w:name="_Ref337456977"/>
      <w:r w:rsidR="000202AA" w:rsidRPr="0037581F">
        <w:rPr>
          <w:b/>
          <w:bCs/>
          <w:caps/>
          <w:sz w:val="28"/>
          <w:szCs w:val="28"/>
        </w:rPr>
        <w:t>подсистемы</w:t>
      </w:r>
      <w:r w:rsidR="006933BF" w:rsidRPr="0037581F">
        <w:rPr>
          <w:b/>
          <w:bCs/>
          <w:caps/>
          <w:sz w:val="28"/>
          <w:szCs w:val="28"/>
        </w:rPr>
        <w:t xml:space="preserve"> </w:t>
      </w:r>
      <w:r w:rsidRPr="0037581F">
        <w:rPr>
          <w:b/>
          <w:bCs/>
          <w:caps/>
          <w:sz w:val="28"/>
          <w:szCs w:val="28"/>
        </w:rPr>
        <w:t>«</w:t>
      </w:r>
      <w:r w:rsidR="00853BD0" w:rsidRPr="0037581F">
        <w:rPr>
          <w:b/>
          <w:bCs/>
          <w:caps/>
          <w:sz w:val="28"/>
          <w:szCs w:val="28"/>
        </w:rPr>
        <w:t>Авторизация</w:t>
      </w:r>
      <w:r w:rsidRPr="0037581F">
        <w:rPr>
          <w:b/>
          <w:bCs/>
          <w:caps/>
          <w:sz w:val="28"/>
          <w:szCs w:val="28"/>
        </w:rPr>
        <w:t>»</w:t>
      </w:r>
    </w:p>
    <w:p w14:paraId="127CF571" w14:textId="77777777" w:rsidR="008C11CF" w:rsidRPr="0037581F" w:rsidRDefault="00C85F2D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bookmarkStart w:id="72" w:name="_Toc337567466"/>
      <w:bookmarkStart w:id="73" w:name="_Toc338056342"/>
      <w:r w:rsidRPr="0037581F">
        <w:rPr>
          <w:b/>
          <w:bCs/>
          <w:sz w:val="28"/>
          <w:szCs w:val="26"/>
        </w:rPr>
        <w:t xml:space="preserve">Проверка реализации </w:t>
      </w:r>
      <w:r w:rsidR="000202AA" w:rsidRPr="0037581F">
        <w:rPr>
          <w:b/>
          <w:bCs/>
          <w:sz w:val="28"/>
          <w:szCs w:val="26"/>
        </w:rPr>
        <w:t>требования «</w:t>
      </w:r>
      <w:r w:rsidR="00853BD0" w:rsidRPr="0037581F">
        <w:rPr>
          <w:b/>
          <w:bCs/>
          <w:sz w:val="28"/>
          <w:szCs w:val="26"/>
        </w:rPr>
        <w:t>Авторизация пользователя</w:t>
      </w:r>
      <w:r w:rsidR="000202AA"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C11CF" w:rsidRPr="0037581F" w14:paraId="5332299D" w14:textId="77777777">
        <w:tc>
          <w:tcPr>
            <w:tcW w:w="3622" w:type="dxa"/>
            <w:gridSpan w:val="2"/>
            <w:shd w:val="clear" w:color="auto" w:fill="auto"/>
          </w:tcPr>
          <w:bookmarkEnd w:id="71"/>
          <w:bookmarkEnd w:id="72"/>
          <w:bookmarkEnd w:id="73"/>
          <w:p w14:paraId="5EE0B4D5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D8645D7" w14:textId="77777777" w:rsidR="008C11CF" w:rsidRPr="0037581F" w:rsidRDefault="00853BD0" w:rsidP="008C11CF">
            <w:pPr>
              <w:rPr>
                <w:lang w:val="en-US"/>
              </w:rPr>
            </w:pPr>
            <w:r w:rsidRPr="0037581F">
              <w:t>1</w:t>
            </w:r>
            <w:r w:rsidR="00CA70CC" w:rsidRPr="0037581F">
              <w:rPr>
                <w:lang w:val="en-US"/>
              </w:rPr>
              <w:t>.1</w:t>
            </w:r>
          </w:p>
        </w:tc>
      </w:tr>
      <w:tr w:rsidR="008C11CF" w:rsidRPr="0037581F" w14:paraId="6C72DC5F" w14:textId="77777777">
        <w:tc>
          <w:tcPr>
            <w:tcW w:w="3622" w:type="dxa"/>
            <w:gridSpan w:val="2"/>
            <w:shd w:val="clear" w:color="auto" w:fill="auto"/>
          </w:tcPr>
          <w:p w14:paraId="46734413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F077726" w14:textId="77777777" w:rsidR="008C11CF" w:rsidRPr="0037581F" w:rsidRDefault="00853BD0" w:rsidP="008C11CF">
            <w:r w:rsidRPr="0037581F">
              <w:t>Авторизация</w:t>
            </w:r>
          </w:p>
        </w:tc>
      </w:tr>
      <w:tr w:rsidR="008C11CF" w:rsidRPr="0037581F" w14:paraId="520DDFA0" w14:textId="77777777">
        <w:tc>
          <w:tcPr>
            <w:tcW w:w="3622" w:type="dxa"/>
            <w:gridSpan w:val="2"/>
            <w:shd w:val="clear" w:color="auto" w:fill="auto"/>
          </w:tcPr>
          <w:p w14:paraId="0D7D141D" w14:textId="77777777" w:rsidR="008C11CF" w:rsidRPr="0037581F" w:rsidRDefault="00C96F26" w:rsidP="008C11CF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7949B8" w14:textId="77777777" w:rsidR="008C11CF" w:rsidRPr="0037581F" w:rsidRDefault="00853BD0" w:rsidP="007213FE">
            <w:r w:rsidRPr="0037581F">
              <w:t>ТЗ п. 4.2.1.1</w:t>
            </w:r>
          </w:p>
        </w:tc>
      </w:tr>
      <w:tr w:rsidR="00C96F26" w:rsidRPr="0037581F" w14:paraId="21A92B27" w14:textId="77777777">
        <w:tc>
          <w:tcPr>
            <w:tcW w:w="3622" w:type="dxa"/>
            <w:gridSpan w:val="2"/>
            <w:shd w:val="clear" w:color="auto" w:fill="auto"/>
          </w:tcPr>
          <w:p w14:paraId="7948D769" w14:textId="77777777" w:rsidR="00C96F26" w:rsidRPr="0037581F" w:rsidRDefault="00C96F26" w:rsidP="008C11CF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A7CD2A0" w14:textId="77777777" w:rsidR="00C96F26" w:rsidRPr="0037581F" w:rsidRDefault="00C96F26" w:rsidP="007213FE"/>
        </w:tc>
      </w:tr>
      <w:tr w:rsidR="008C11CF" w:rsidRPr="0037581F" w14:paraId="17365728" w14:textId="77777777">
        <w:tc>
          <w:tcPr>
            <w:tcW w:w="3622" w:type="dxa"/>
            <w:gridSpan w:val="2"/>
            <w:shd w:val="clear" w:color="auto" w:fill="auto"/>
          </w:tcPr>
          <w:p w14:paraId="71E947B7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711B70" w14:textId="77777777" w:rsidR="008C11CF" w:rsidRPr="0037581F" w:rsidRDefault="008C11CF" w:rsidP="008C11CF"/>
        </w:tc>
      </w:tr>
      <w:tr w:rsidR="008C11CF" w:rsidRPr="0037581F" w14:paraId="3045A3DD" w14:textId="77777777">
        <w:tc>
          <w:tcPr>
            <w:tcW w:w="3622" w:type="dxa"/>
            <w:gridSpan w:val="2"/>
            <w:shd w:val="clear" w:color="auto" w:fill="auto"/>
          </w:tcPr>
          <w:p w14:paraId="1ABA473D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774BC15A" w14:textId="14730FC0" w:rsidR="008C11CF" w:rsidRPr="00265903" w:rsidRDefault="00697A1D" w:rsidP="008C11CF">
            <w:r w:rsidRPr="00265903">
              <w:t>Логин и пароль</w:t>
            </w:r>
            <w:r w:rsidR="00265903" w:rsidRPr="00265903">
              <w:t xml:space="preserve">: </w:t>
            </w:r>
            <w:r w:rsidR="00B64F45">
              <w:rPr>
                <w:lang w:val="en-US"/>
              </w:rPr>
              <w:t>admin</w:t>
            </w:r>
            <w:r w:rsidR="00265903">
              <w:t xml:space="preserve">, </w:t>
            </w:r>
            <w:r w:rsidR="00B64F45">
              <w:rPr>
                <w:lang w:val="en-US"/>
              </w:rPr>
              <w:t>admin</w:t>
            </w:r>
          </w:p>
        </w:tc>
      </w:tr>
      <w:tr w:rsidR="008C11CF" w:rsidRPr="0037581F" w14:paraId="7EFC9835" w14:textId="77777777">
        <w:tc>
          <w:tcPr>
            <w:tcW w:w="3622" w:type="dxa"/>
            <w:gridSpan w:val="2"/>
            <w:shd w:val="clear" w:color="auto" w:fill="auto"/>
          </w:tcPr>
          <w:p w14:paraId="7AAC2D06" w14:textId="77777777" w:rsidR="008C11CF" w:rsidRPr="0037581F" w:rsidRDefault="008C11CF" w:rsidP="008C11C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4833EB" w14:textId="77777777" w:rsidR="008C11CF" w:rsidRPr="0037581F" w:rsidRDefault="00697A1D" w:rsidP="008C11CF">
            <w:r w:rsidRPr="0037581F">
              <w:t>Открыто окно авторизации</w:t>
            </w:r>
          </w:p>
        </w:tc>
      </w:tr>
      <w:tr w:rsidR="00EF2B2E" w:rsidRPr="0037581F" w14:paraId="24D1ED6D" w14:textId="77777777">
        <w:tc>
          <w:tcPr>
            <w:tcW w:w="9708" w:type="dxa"/>
            <w:gridSpan w:val="3"/>
            <w:shd w:val="clear" w:color="auto" w:fill="auto"/>
          </w:tcPr>
          <w:p w14:paraId="3B68214A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EF2B2E" w:rsidRPr="0037581F" w14:paraId="77797441" w14:textId="77777777">
        <w:tc>
          <w:tcPr>
            <w:tcW w:w="530" w:type="dxa"/>
            <w:shd w:val="clear" w:color="auto" w:fill="auto"/>
          </w:tcPr>
          <w:p w14:paraId="248E2466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C172090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E492768" w14:textId="77777777" w:rsidR="00EF2B2E" w:rsidRPr="0037581F" w:rsidRDefault="00EF2B2E" w:rsidP="00FC6710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EF2B2E" w:rsidRPr="0037581F" w14:paraId="3E0F9A5D" w14:textId="77777777">
        <w:tc>
          <w:tcPr>
            <w:tcW w:w="530" w:type="dxa"/>
            <w:shd w:val="clear" w:color="auto" w:fill="auto"/>
          </w:tcPr>
          <w:p w14:paraId="096DD9A7" w14:textId="77777777" w:rsidR="00EF2B2E" w:rsidRPr="0037581F" w:rsidRDefault="00EF2B2E" w:rsidP="002A356B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14:paraId="56438ED8" w14:textId="77777777" w:rsidR="00EF2B2E" w:rsidRPr="0037581F" w:rsidRDefault="00697A1D" w:rsidP="00FC6710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78CBD0A1" w14:textId="77777777" w:rsidR="00EF2B2E" w:rsidRPr="0037581F" w:rsidRDefault="00697A1D" w:rsidP="00FC6710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EF2B2E" w:rsidRPr="0037581F" w14:paraId="6DEC6271" w14:textId="77777777">
        <w:tc>
          <w:tcPr>
            <w:tcW w:w="530" w:type="dxa"/>
            <w:shd w:val="clear" w:color="auto" w:fill="auto"/>
          </w:tcPr>
          <w:p w14:paraId="77A1AE95" w14:textId="77777777" w:rsidR="00EF2B2E" w:rsidRPr="0037581F" w:rsidRDefault="00697A1D" w:rsidP="00FC6710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10B3914E" w14:textId="77777777" w:rsidR="00EF2B2E" w:rsidRPr="0037581F" w:rsidRDefault="00697A1D" w:rsidP="00FC6710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53DA0486" w14:textId="77777777" w:rsidR="00EF2B2E" w:rsidRPr="0037581F" w:rsidRDefault="00697A1D" w:rsidP="00FC6710">
            <w:pPr>
              <w:widowControl w:val="0"/>
            </w:pPr>
            <w:r w:rsidRPr="0037581F">
              <w:t>Пользователь авторизован</w:t>
            </w:r>
          </w:p>
        </w:tc>
      </w:tr>
      <w:tr w:rsidR="00C96F26" w:rsidRPr="0037581F" w14:paraId="15189FDE" w14:textId="77777777">
        <w:tc>
          <w:tcPr>
            <w:tcW w:w="3622" w:type="dxa"/>
            <w:gridSpan w:val="2"/>
            <w:shd w:val="clear" w:color="auto" w:fill="auto"/>
          </w:tcPr>
          <w:p w14:paraId="20897A1F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551EAE7C" w14:textId="77777777" w:rsidR="00C96F26" w:rsidRPr="0037581F" w:rsidRDefault="00C96F26" w:rsidP="0061435B"/>
        </w:tc>
      </w:tr>
      <w:tr w:rsidR="00C96F26" w:rsidRPr="0037581F" w14:paraId="2E99CE9A" w14:textId="77777777">
        <w:tc>
          <w:tcPr>
            <w:tcW w:w="3622" w:type="dxa"/>
            <w:gridSpan w:val="2"/>
            <w:shd w:val="clear" w:color="auto" w:fill="auto"/>
          </w:tcPr>
          <w:p w14:paraId="6CB9D2CD" w14:textId="77777777" w:rsidR="00C96F26" w:rsidRPr="0037581F" w:rsidRDefault="00C96F26" w:rsidP="0061435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D8E36E" w14:textId="77777777" w:rsidR="00C96F26" w:rsidRPr="0037581F" w:rsidRDefault="008154FB" w:rsidP="0061435B">
            <w:r w:rsidRPr="0037581F">
              <w:t>Пользователь авторизован</w:t>
            </w:r>
          </w:p>
        </w:tc>
      </w:tr>
      <w:tr w:rsidR="00EF2B2E" w:rsidRPr="0037581F" w14:paraId="1F4CE879" w14:textId="77777777">
        <w:tc>
          <w:tcPr>
            <w:tcW w:w="3622" w:type="dxa"/>
            <w:gridSpan w:val="2"/>
            <w:shd w:val="clear" w:color="auto" w:fill="auto"/>
          </w:tcPr>
          <w:p w14:paraId="5D97A30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56A036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7BB19BF8" w14:textId="77777777">
        <w:tc>
          <w:tcPr>
            <w:tcW w:w="3622" w:type="dxa"/>
            <w:gridSpan w:val="2"/>
            <w:shd w:val="clear" w:color="auto" w:fill="auto"/>
          </w:tcPr>
          <w:p w14:paraId="647F2DEA" w14:textId="77777777" w:rsidR="00EF2B2E" w:rsidRPr="0037581F" w:rsidRDefault="00EF2B2E" w:rsidP="0061435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E11608A" w14:textId="77777777" w:rsidR="00EF2B2E" w:rsidRPr="0037581F" w:rsidRDefault="00EF2B2E" w:rsidP="0061435B">
            <w:pPr>
              <w:rPr>
                <w:i/>
              </w:rPr>
            </w:pPr>
          </w:p>
        </w:tc>
      </w:tr>
      <w:tr w:rsidR="00EF2B2E" w:rsidRPr="0037581F" w14:paraId="174481F3" w14:textId="77777777">
        <w:tc>
          <w:tcPr>
            <w:tcW w:w="3622" w:type="dxa"/>
            <w:gridSpan w:val="2"/>
            <w:shd w:val="clear" w:color="auto" w:fill="auto"/>
          </w:tcPr>
          <w:p w14:paraId="67B97373" w14:textId="77777777" w:rsidR="00EF2B2E" w:rsidRPr="0037581F" w:rsidRDefault="00EF2B2E" w:rsidP="0061435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508EF471" w14:textId="77777777" w:rsidR="00EF2B2E" w:rsidRPr="0037581F" w:rsidRDefault="00EF2B2E" w:rsidP="0061435B">
            <w:pPr>
              <w:rPr>
                <w:i/>
              </w:rPr>
            </w:pPr>
          </w:p>
        </w:tc>
      </w:tr>
    </w:tbl>
    <w:p w14:paraId="3A39F429" w14:textId="3EECB3D4" w:rsidR="00C96F26" w:rsidRDefault="00C96F26" w:rsidP="00782EE9">
      <w:pPr>
        <w:rPr>
          <w:b/>
        </w:rPr>
      </w:pPr>
    </w:p>
    <w:p w14:paraId="4CF3A9F5" w14:textId="5A4DF04E" w:rsidR="00B64F45" w:rsidRPr="0037581F" w:rsidRDefault="00B64F45" w:rsidP="00B64F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>
        <w:rPr>
          <w:b/>
          <w:bCs/>
          <w:sz w:val="28"/>
          <w:szCs w:val="26"/>
        </w:rPr>
        <w:t>Ошибка а</w:t>
      </w:r>
      <w:r w:rsidRPr="0037581F">
        <w:rPr>
          <w:b/>
          <w:bCs/>
          <w:sz w:val="28"/>
          <w:szCs w:val="26"/>
        </w:rPr>
        <w:t>вторизаци</w:t>
      </w:r>
      <w:r>
        <w:rPr>
          <w:b/>
          <w:bCs/>
          <w:sz w:val="28"/>
          <w:szCs w:val="26"/>
        </w:rPr>
        <w:t>и</w:t>
      </w:r>
      <w:r w:rsidRPr="0037581F">
        <w:rPr>
          <w:b/>
          <w:bCs/>
          <w:sz w:val="28"/>
          <w:szCs w:val="26"/>
        </w:rPr>
        <w:t xml:space="preserve">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B64F45" w:rsidRPr="0037581F" w14:paraId="79947D7F" w14:textId="77777777" w:rsidTr="00774086">
        <w:tc>
          <w:tcPr>
            <w:tcW w:w="3622" w:type="dxa"/>
            <w:gridSpan w:val="2"/>
            <w:shd w:val="clear" w:color="auto" w:fill="auto"/>
          </w:tcPr>
          <w:p w14:paraId="3ACBF731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DD6EED0" w14:textId="0776463B" w:rsidR="00B64F45" w:rsidRPr="00B64F45" w:rsidRDefault="00B64F45" w:rsidP="00774086">
            <w:r w:rsidRPr="0037581F">
              <w:t>1</w:t>
            </w:r>
            <w:r w:rsidRPr="0037581F">
              <w:rPr>
                <w:lang w:val="en-US"/>
              </w:rPr>
              <w:t>.</w:t>
            </w:r>
            <w:r>
              <w:t>2</w:t>
            </w:r>
          </w:p>
        </w:tc>
      </w:tr>
      <w:tr w:rsidR="00B64F45" w:rsidRPr="0037581F" w14:paraId="1CBFA208" w14:textId="77777777" w:rsidTr="00774086">
        <w:tc>
          <w:tcPr>
            <w:tcW w:w="3622" w:type="dxa"/>
            <w:gridSpan w:val="2"/>
            <w:shd w:val="clear" w:color="auto" w:fill="auto"/>
          </w:tcPr>
          <w:p w14:paraId="509F6C78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0F1110D6" w14:textId="1CA9962E" w:rsidR="00B64F45" w:rsidRPr="0037581F" w:rsidRDefault="00B64F45" w:rsidP="00774086">
            <w:r>
              <w:t>Ошибка а</w:t>
            </w:r>
            <w:r w:rsidRPr="0037581F">
              <w:t>вторизаци</w:t>
            </w:r>
            <w:r>
              <w:t>и</w:t>
            </w:r>
          </w:p>
        </w:tc>
      </w:tr>
      <w:tr w:rsidR="00B64F45" w:rsidRPr="0037581F" w14:paraId="63A0785D" w14:textId="77777777" w:rsidTr="00774086">
        <w:tc>
          <w:tcPr>
            <w:tcW w:w="3622" w:type="dxa"/>
            <w:gridSpan w:val="2"/>
            <w:shd w:val="clear" w:color="auto" w:fill="auto"/>
          </w:tcPr>
          <w:p w14:paraId="7EB7E0E6" w14:textId="77777777" w:rsidR="00B64F45" w:rsidRPr="0037581F" w:rsidRDefault="00B64F45" w:rsidP="00774086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6F3BC925" w14:textId="7BF41B16" w:rsidR="00B64F45" w:rsidRPr="0037581F" w:rsidRDefault="00B64F45" w:rsidP="00774086">
            <w:r w:rsidRPr="0037581F">
              <w:t>ТЗ п. 4.2.1.</w:t>
            </w:r>
            <w:r>
              <w:t>2</w:t>
            </w:r>
          </w:p>
        </w:tc>
      </w:tr>
      <w:tr w:rsidR="00B64F45" w:rsidRPr="0037581F" w14:paraId="6F00DF04" w14:textId="77777777" w:rsidTr="00774086">
        <w:tc>
          <w:tcPr>
            <w:tcW w:w="3622" w:type="dxa"/>
            <w:gridSpan w:val="2"/>
            <w:shd w:val="clear" w:color="auto" w:fill="auto"/>
          </w:tcPr>
          <w:p w14:paraId="1E368598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CAFCAB9" w14:textId="77777777" w:rsidR="00B64F45" w:rsidRPr="0037581F" w:rsidRDefault="00B64F45" w:rsidP="00774086"/>
        </w:tc>
      </w:tr>
      <w:tr w:rsidR="00B64F45" w:rsidRPr="0037581F" w14:paraId="7FE34938" w14:textId="77777777" w:rsidTr="00774086">
        <w:tc>
          <w:tcPr>
            <w:tcW w:w="3622" w:type="dxa"/>
            <w:gridSpan w:val="2"/>
            <w:shd w:val="clear" w:color="auto" w:fill="auto"/>
          </w:tcPr>
          <w:p w14:paraId="0F78850E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D953371" w14:textId="77777777" w:rsidR="00B64F45" w:rsidRPr="0037581F" w:rsidRDefault="00B64F45" w:rsidP="00774086"/>
        </w:tc>
      </w:tr>
      <w:tr w:rsidR="00B64F45" w:rsidRPr="0037581F" w14:paraId="4F6EE8E1" w14:textId="77777777" w:rsidTr="00774086">
        <w:tc>
          <w:tcPr>
            <w:tcW w:w="3622" w:type="dxa"/>
            <w:gridSpan w:val="2"/>
            <w:shd w:val="clear" w:color="auto" w:fill="auto"/>
          </w:tcPr>
          <w:p w14:paraId="4D7CDB02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9EACAB2" w14:textId="3E7A98E3" w:rsidR="00B64F45" w:rsidRPr="00B64F45" w:rsidRDefault="00B64F45" w:rsidP="00774086">
            <w:r w:rsidRPr="00265903">
              <w:t xml:space="preserve">Логин и пароль: </w:t>
            </w:r>
            <w:r>
              <w:rPr>
                <w:lang w:val="en-US"/>
              </w:rPr>
              <w:t>admin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qwe</w:t>
            </w:r>
            <w:proofErr w:type="spellEnd"/>
            <w:r w:rsidRPr="00B64F45">
              <w:t>123</w:t>
            </w:r>
          </w:p>
        </w:tc>
      </w:tr>
      <w:tr w:rsidR="00B64F45" w:rsidRPr="0037581F" w14:paraId="47CD1F49" w14:textId="77777777" w:rsidTr="00774086">
        <w:tc>
          <w:tcPr>
            <w:tcW w:w="3622" w:type="dxa"/>
            <w:gridSpan w:val="2"/>
            <w:shd w:val="clear" w:color="auto" w:fill="auto"/>
          </w:tcPr>
          <w:p w14:paraId="6CE8CDE3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A2F689D" w14:textId="77777777" w:rsidR="00B64F45" w:rsidRPr="0037581F" w:rsidRDefault="00B64F45" w:rsidP="00774086">
            <w:r w:rsidRPr="0037581F">
              <w:t>Открыто окно авторизации</w:t>
            </w:r>
          </w:p>
        </w:tc>
      </w:tr>
      <w:tr w:rsidR="00B64F45" w:rsidRPr="0037581F" w14:paraId="690212BE" w14:textId="77777777" w:rsidTr="00774086">
        <w:tc>
          <w:tcPr>
            <w:tcW w:w="9708" w:type="dxa"/>
            <w:gridSpan w:val="3"/>
            <w:shd w:val="clear" w:color="auto" w:fill="auto"/>
          </w:tcPr>
          <w:p w14:paraId="2335FB9A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B64F45" w:rsidRPr="0037581F" w14:paraId="1211F25A" w14:textId="77777777" w:rsidTr="00774086">
        <w:tc>
          <w:tcPr>
            <w:tcW w:w="530" w:type="dxa"/>
            <w:shd w:val="clear" w:color="auto" w:fill="auto"/>
          </w:tcPr>
          <w:p w14:paraId="0F95EE06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05D91E58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756DD85A" w14:textId="77777777" w:rsidR="00B64F45" w:rsidRPr="0037581F" w:rsidRDefault="00B64F45" w:rsidP="00774086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B64F45" w:rsidRPr="0037581F" w14:paraId="5C357E20" w14:textId="77777777" w:rsidTr="00774086">
        <w:tc>
          <w:tcPr>
            <w:tcW w:w="530" w:type="dxa"/>
            <w:shd w:val="clear" w:color="auto" w:fill="auto"/>
          </w:tcPr>
          <w:p w14:paraId="558B31B3" w14:textId="77777777" w:rsidR="00B64F45" w:rsidRPr="0037581F" w:rsidRDefault="00B64F45" w:rsidP="00774086">
            <w:pPr>
              <w:widowControl w:val="0"/>
              <w:numPr>
                <w:ilvl w:val="0"/>
                <w:numId w:val="21"/>
              </w:numPr>
              <w:rPr>
                <w:lang w:val="x-none"/>
              </w:rPr>
            </w:pPr>
          </w:p>
        </w:tc>
        <w:tc>
          <w:tcPr>
            <w:tcW w:w="3092" w:type="dxa"/>
            <w:shd w:val="clear" w:color="auto" w:fill="auto"/>
          </w:tcPr>
          <w:p w14:paraId="57FE730C" w14:textId="77777777" w:rsidR="00B64F45" w:rsidRPr="0037581F" w:rsidRDefault="00B64F45" w:rsidP="00774086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86" w:type="dxa"/>
            <w:shd w:val="clear" w:color="auto" w:fill="auto"/>
          </w:tcPr>
          <w:p w14:paraId="57907716" w14:textId="77777777" w:rsidR="00B64F45" w:rsidRPr="0037581F" w:rsidRDefault="00B64F45" w:rsidP="00774086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B64F45" w:rsidRPr="0037581F" w14:paraId="7EA700F1" w14:textId="77777777" w:rsidTr="00774086">
        <w:tc>
          <w:tcPr>
            <w:tcW w:w="530" w:type="dxa"/>
            <w:shd w:val="clear" w:color="auto" w:fill="auto"/>
          </w:tcPr>
          <w:p w14:paraId="0B348A7D" w14:textId="77777777" w:rsidR="00B64F45" w:rsidRPr="0037581F" w:rsidRDefault="00B64F45" w:rsidP="00774086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79B1905C" w14:textId="77777777" w:rsidR="00B64F45" w:rsidRPr="0037581F" w:rsidRDefault="00B64F45" w:rsidP="00774086">
            <w:pPr>
              <w:widowControl w:val="0"/>
              <w:rPr>
                <w:lang w:val="en-US"/>
              </w:rPr>
            </w:pPr>
            <w:r w:rsidRPr="0037581F">
              <w:t>Нажать кнопку «Войти»</w:t>
            </w:r>
          </w:p>
        </w:tc>
        <w:tc>
          <w:tcPr>
            <w:tcW w:w="6086" w:type="dxa"/>
            <w:shd w:val="clear" w:color="auto" w:fill="auto"/>
          </w:tcPr>
          <w:p w14:paraId="2BFC070B" w14:textId="3EAA0F3B" w:rsidR="00B64F45" w:rsidRPr="00B64F45" w:rsidRDefault="00B64F45" w:rsidP="00774086">
            <w:pPr>
              <w:widowControl w:val="0"/>
            </w:pPr>
            <w:r>
              <w:t>Появляется предупреждение «Неверный логин или пароль»</w:t>
            </w:r>
          </w:p>
        </w:tc>
      </w:tr>
      <w:tr w:rsidR="00B64F45" w:rsidRPr="0037581F" w14:paraId="12F606C2" w14:textId="77777777" w:rsidTr="00774086">
        <w:tc>
          <w:tcPr>
            <w:tcW w:w="3622" w:type="dxa"/>
            <w:gridSpan w:val="2"/>
            <w:shd w:val="clear" w:color="auto" w:fill="auto"/>
          </w:tcPr>
          <w:p w14:paraId="67DC167C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157737C" w14:textId="77777777" w:rsidR="00B64F45" w:rsidRPr="0037581F" w:rsidRDefault="00B64F45" w:rsidP="00774086"/>
        </w:tc>
      </w:tr>
      <w:tr w:rsidR="00B64F45" w:rsidRPr="0037581F" w14:paraId="0466CDA5" w14:textId="77777777" w:rsidTr="00774086">
        <w:tc>
          <w:tcPr>
            <w:tcW w:w="3622" w:type="dxa"/>
            <w:gridSpan w:val="2"/>
            <w:shd w:val="clear" w:color="auto" w:fill="auto"/>
          </w:tcPr>
          <w:p w14:paraId="036E087D" w14:textId="77777777" w:rsidR="00B64F45" w:rsidRPr="0037581F" w:rsidRDefault="00B64F45" w:rsidP="00774086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F485161" w14:textId="3DC824DF" w:rsidR="00B64F45" w:rsidRPr="0037581F" w:rsidRDefault="00B64F45" w:rsidP="00774086">
            <w:r w:rsidRPr="0037581F">
              <w:t xml:space="preserve">Пользователь </w:t>
            </w:r>
            <w:r>
              <w:t>не</w:t>
            </w:r>
            <w:r w:rsidR="004F37DA">
              <w:t xml:space="preserve"> </w:t>
            </w:r>
            <w:r w:rsidRPr="0037581F">
              <w:t>авторизован</w:t>
            </w:r>
          </w:p>
        </w:tc>
      </w:tr>
      <w:tr w:rsidR="00B64F45" w:rsidRPr="0037581F" w14:paraId="040ABD84" w14:textId="77777777" w:rsidTr="00774086">
        <w:tc>
          <w:tcPr>
            <w:tcW w:w="3622" w:type="dxa"/>
            <w:gridSpan w:val="2"/>
            <w:shd w:val="clear" w:color="auto" w:fill="auto"/>
          </w:tcPr>
          <w:p w14:paraId="76EBF523" w14:textId="77777777" w:rsidR="00B64F45" w:rsidRPr="0037581F" w:rsidRDefault="00B64F45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5283F21" w14:textId="77777777" w:rsidR="00B64F45" w:rsidRPr="0037581F" w:rsidRDefault="00B64F45" w:rsidP="00774086">
            <w:pPr>
              <w:rPr>
                <w:i/>
              </w:rPr>
            </w:pPr>
          </w:p>
        </w:tc>
      </w:tr>
      <w:tr w:rsidR="00B64F45" w:rsidRPr="0037581F" w14:paraId="5221AD7B" w14:textId="77777777" w:rsidTr="00774086">
        <w:tc>
          <w:tcPr>
            <w:tcW w:w="3622" w:type="dxa"/>
            <w:gridSpan w:val="2"/>
            <w:shd w:val="clear" w:color="auto" w:fill="auto"/>
          </w:tcPr>
          <w:p w14:paraId="2B153357" w14:textId="77777777" w:rsidR="00B64F45" w:rsidRPr="0037581F" w:rsidRDefault="00B64F45" w:rsidP="00774086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675F67E5" w14:textId="77777777" w:rsidR="00B64F45" w:rsidRPr="0037581F" w:rsidRDefault="00B64F45" w:rsidP="00774086">
            <w:pPr>
              <w:rPr>
                <w:i/>
              </w:rPr>
            </w:pPr>
          </w:p>
        </w:tc>
      </w:tr>
      <w:tr w:rsidR="00B64F45" w:rsidRPr="0037581F" w14:paraId="3EF1795F" w14:textId="77777777" w:rsidTr="00774086">
        <w:tc>
          <w:tcPr>
            <w:tcW w:w="3622" w:type="dxa"/>
            <w:gridSpan w:val="2"/>
            <w:shd w:val="clear" w:color="auto" w:fill="auto"/>
          </w:tcPr>
          <w:p w14:paraId="71093A19" w14:textId="77777777" w:rsidR="00B64F45" w:rsidRPr="0037581F" w:rsidRDefault="00B64F45" w:rsidP="00774086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A06B8F0" w14:textId="77777777" w:rsidR="00B64F45" w:rsidRPr="0037581F" w:rsidRDefault="00B64F45" w:rsidP="00774086">
            <w:pPr>
              <w:rPr>
                <w:i/>
              </w:rPr>
            </w:pPr>
          </w:p>
        </w:tc>
      </w:tr>
    </w:tbl>
    <w:p w14:paraId="19BB9945" w14:textId="77777777" w:rsidR="00B64F45" w:rsidRPr="0037581F" w:rsidRDefault="00B64F45" w:rsidP="00782EE9">
      <w:pPr>
        <w:rPr>
          <w:b/>
        </w:rPr>
      </w:pPr>
    </w:p>
    <w:p w14:paraId="5C589B2A" w14:textId="77777777" w:rsidR="00853BD0" w:rsidRPr="0037581F" w:rsidRDefault="00853BD0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</w:t>
      </w:r>
      <w:r w:rsidR="00697A1D" w:rsidRPr="0037581F">
        <w:rPr>
          <w:b/>
          <w:bCs/>
          <w:caps/>
          <w:sz w:val="28"/>
          <w:szCs w:val="28"/>
        </w:rPr>
        <w:t>Управления Пользователем</w:t>
      </w:r>
      <w:r w:rsidRPr="0037581F">
        <w:rPr>
          <w:b/>
          <w:bCs/>
          <w:caps/>
          <w:sz w:val="28"/>
          <w:szCs w:val="28"/>
        </w:rPr>
        <w:t>»</w:t>
      </w:r>
    </w:p>
    <w:p w14:paraId="4E458508" w14:textId="77777777" w:rsidR="00853BD0" w:rsidRPr="0037581F" w:rsidRDefault="00853BD0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CA70CC" w:rsidRPr="0037581F">
        <w:rPr>
          <w:b/>
          <w:bCs/>
          <w:sz w:val="28"/>
          <w:szCs w:val="26"/>
        </w:rPr>
        <w:t>Добавление пользователя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68"/>
        <w:gridCol w:w="6031"/>
      </w:tblGrid>
      <w:tr w:rsidR="00853BD0" w:rsidRPr="0037581F" w14:paraId="6635D5E9" w14:textId="77777777" w:rsidTr="005B7B78">
        <w:tc>
          <w:tcPr>
            <w:tcW w:w="3597" w:type="dxa"/>
            <w:gridSpan w:val="2"/>
            <w:shd w:val="clear" w:color="auto" w:fill="auto"/>
          </w:tcPr>
          <w:p w14:paraId="5C0D5786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31" w:type="dxa"/>
            <w:shd w:val="clear" w:color="auto" w:fill="auto"/>
          </w:tcPr>
          <w:p w14:paraId="06E3A4CC" w14:textId="77777777" w:rsidR="00853BD0" w:rsidRPr="0037581F" w:rsidRDefault="00CA70CC" w:rsidP="000F2C5C">
            <w:pPr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.1</w:t>
            </w:r>
          </w:p>
        </w:tc>
      </w:tr>
      <w:tr w:rsidR="00853BD0" w:rsidRPr="0037581F" w14:paraId="243E5199" w14:textId="77777777" w:rsidTr="005B7B78">
        <w:tc>
          <w:tcPr>
            <w:tcW w:w="3597" w:type="dxa"/>
            <w:gridSpan w:val="2"/>
            <w:shd w:val="clear" w:color="auto" w:fill="auto"/>
          </w:tcPr>
          <w:p w14:paraId="3A5C4780" w14:textId="77777777" w:rsidR="00853BD0" w:rsidRPr="0037581F" w:rsidRDefault="00853BD0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31" w:type="dxa"/>
            <w:shd w:val="clear" w:color="auto" w:fill="auto"/>
          </w:tcPr>
          <w:p w14:paraId="012FDD02" w14:textId="77777777" w:rsidR="00853BD0" w:rsidRPr="0037581F" w:rsidRDefault="00CA70CC" w:rsidP="000F2C5C">
            <w:r w:rsidRPr="0037581F">
              <w:t>Добавление пользователя</w:t>
            </w:r>
          </w:p>
        </w:tc>
      </w:tr>
      <w:tr w:rsidR="00CA70CC" w:rsidRPr="0037581F" w14:paraId="6D8D9C79" w14:textId="77777777" w:rsidTr="005B7B78">
        <w:tc>
          <w:tcPr>
            <w:tcW w:w="3597" w:type="dxa"/>
            <w:gridSpan w:val="2"/>
            <w:shd w:val="clear" w:color="auto" w:fill="auto"/>
          </w:tcPr>
          <w:p w14:paraId="05CD1315" w14:textId="77777777" w:rsidR="00CA70CC" w:rsidRPr="0037581F" w:rsidRDefault="00CA70CC" w:rsidP="00CA70CC">
            <w:r w:rsidRPr="0037581F">
              <w:rPr>
                <w:b/>
              </w:rPr>
              <w:t>Ссылка на ТЗ</w:t>
            </w:r>
          </w:p>
        </w:tc>
        <w:tc>
          <w:tcPr>
            <w:tcW w:w="6031" w:type="dxa"/>
            <w:shd w:val="clear" w:color="auto" w:fill="auto"/>
          </w:tcPr>
          <w:p w14:paraId="2761C9F6" w14:textId="77777777" w:rsidR="00CA70CC" w:rsidRPr="0037581F" w:rsidRDefault="00CA70CC" w:rsidP="00CA70C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1</w:t>
            </w:r>
          </w:p>
        </w:tc>
      </w:tr>
      <w:tr w:rsidR="00CA70CC" w:rsidRPr="0037581F" w14:paraId="1BEFF2A6" w14:textId="77777777" w:rsidTr="005B7B78">
        <w:tc>
          <w:tcPr>
            <w:tcW w:w="3597" w:type="dxa"/>
            <w:gridSpan w:val="2"/>
            <w:shd w:val="clear" w:color="auto" w:fill="auto"/>
          </w:tcPr>
          <w:p w14:paraId="6CB8B5B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31" w:type="dxa"/>
            <w:shd w:val="clear" w:color="auto" w:fill="auto"/>
          </w:tcPr>
          <w:p w14:paraId="051F46E8" w14:textId="77777777" w:rsidR="00CA70CC" w:rsidRPr="0037581F" w:rsidRDefault="00CA70CC" w:rsidP="00CA70CC"/>
        </w:tc>
      </w:tr>
      <w:tr w:rsidR="00CA70CC" w:rsidRPr="0037581F" w14:paraId="7B882B43" w14:textId="77777777" w:rsidTr="005B7B78">
        <w:tc>
          <w:tcPr>
            <w:tcW w:w="3597" w:type="dxa"/>
            <w:gridSpan w:val="2"/>
            <w:shd w:val="clear" w:color="auto" w:fill="auto"/>
          </w:tcPr>
          <w:p w14:paraId="5F3C7EE7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31" w:type="dxa"/>
            <w:shd w:val="clear" w:color="auto" w:fill="auto"/>
          </w:tcPr>
          <w:p w14:paraId="2EDD5164" w14:textId="77777777" w:rsidR="00CA70CC" w:rsidRPr="0037581F" w:rsidRDefault="00D62C79" w:rsidP="00CA70CC">
            <w:r w:rsidRPr="0037581F">
              <w:t>Выполняется после 1.1</w:t>
            </w:r>
            <w:r w:rsidR="00D20545">
              <w:t>, 2.5</w:t>
            </w:r>
          </w:p>
        </w:tc>
      </w:tr>
      <w:tr w:rsidR="00CA70CC" w:rsidRPr="0037581F" w14:paraId="78AC12A0" w14:textId="77777777" w:rsidTr="005B7B78">
        <w:tc>
          <w:tcPr>
            <w:tcW w:w="3597" w:type="dxa"/>
            <w:gridSpan w:val="2"/>
            <w:shd w:val="clear" w:color="auto" w:fill="auto"/>
          </w:tcPr>
          <w:p w14:paraId="31F0A38D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31" w:type="dxa"/>
            <w:shd w:val="clear" w:color="auto" w:fill="auto"/>
          </w:tcPr>
          <w:p w14:paraId="77BF1596" w14:textId="77777777" w:rsidR="00CA70CC" w:rsidRPr="00D20545" w:rsidRDefault="00265903" w:rsidP="00CA70CC">
            <w:r w:rsidRPr="00265903">
              <w:t>Логин</w:t>
            </w:r>
            <w:r w:rsidR="00D20545">
              <w:t>,</w:t>
            </w:r>
            <w:r w:rsidRPr="00265903">
              <w:t xml:space="preserve"> пароль</w:t>
            </w:r>
            <w:r w:rsidR="00D20545">
              <w:t xml:space="preserve"> и роль</w:t>
            </w:r>
            <w:r w:rsidRPr="00265903">
              <w:t xml:space="preserve">: </w:t>
            </w:r>
            <w:r>
              <w:rPr>
                <w:lang w:val="en-US"/>
              </w:rPr>
              <w:t>user</w:t>
            </w:r>
            <w:r w:rsidRPr="00265903">
              <w:t>1</w:t>
            </w:r>
            <w:r>
              <w:t xml:space="preserve">, </w:t>
            </w:r>
            <w:r>
              <w:rPr>
                <w:lang w:val="en-US"/>
              </w:rPr>
              <w:t>password</w:t>
            </w:r>
            <w:r w:rsidRPr="00265903">
              <w:t>1</w:t>
            </w:r>
            <w:r w:rsidR="00D20545">
              <w:t>, Пользователь</w:t>
            </w:r>
          </w:p>
        </w:tc>
      </w:tr>
      <w:tr w:rsidR="00CA70CC" w:rsidRPr="0037581F" w14:paraId="2060A145" w14:textId="77777777" w:rsidTr="005B7B78">
        <w:tc>
          <w:tcPr>
            <w:tcW w:w="3597" w:type="dxa"/>
            <w:gridSpan w:val="2"/>
            <w:shd w:val="clear" w:color="auto" w:fill="auto"/>
          </w:tcPr>
          <w:p w14:paraId="7C537D21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31" w:type="dxa"/>
            <w:shd w:val="clear" w:color="auto" w:fill="auto"/>
          </w:tcPr>
          <w:p w14:paraId="29F468AE" w14:textId="77777777" w:rsidR="00CA70CC" w:rsidRPr="0037581F" w:rsidRDefault="00D62C79" w:rsidP="00CA70CC">
            <w:r w:rsidRPr="0037581F">
              <w:t>Открыто модельное окно добавления пользователя</w:t>
            </w:r>
          </w:p>
        </w:tc>
      </w:tr>
      <w:tr w:rsidR="00CA70CC" w:rsidRPr="0037581F" w14:paraId="448319F2" w14:textId="77777777" w:rsidTr="005B7B78">
        <w:tc>
          <w:tcPr>
            <w:tcW w:w="9628" w:type="dxa"/>
            <w:gridSpan w:val="3"/>
            <w:shd w:val="clear" w:color="auto" w:fill="auto"/>
          </w:tcPr>
          <w:p w14:paraId="3617A78A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CA70CC" w:rsidRPr="0037581F" w14:paraId="66BCFD9C" w14:textId="77777777" w:rsidTr="005B7B78">
        <w:tc>
          <w:tcPr>
            <w:tcW w:w="529" w:type="dxa"/>
            <w:shd w:val="clear" w:color="auto" w:fill="auto"/>
          </w:tcPr>
          <w:p w14:paraId="74873752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8" w:type="dxa"/>
            <w:shd w:val="clear" w:color="auto" w:fill="auto"/>
          </w:tcPr>
          <w:p w14:paraId="02623FE6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31" w:type="dxa"/>
            <w:shd w:val="clear" w:color="auto" w:fill="auto"/>
          </w:tcPr>
          <w:p w14:paraId="0E3A1ED1" w14:textId="77777777" w:rsidR="00CA70CC" w:rsidRPr="0037581F" w:rsidRDefault="00CA70CC" w:rsidP="00CA70C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62C79" w:rsidRPr="0037581F" w14:paraId="0ADA6B94" w14:textId="77777777" w:rsidTr="005B7B78">
        <w:tc>
          <w:tcPr>
            <w:tcW w:w="529" w:type="dxa"/>
            <w:shd w:val="clear" w:color="auto" w:fill="auto"/>
          </w:tcPr>
          <w:p w14:paraId="7B5A37AA" w14:textId="77777777" w:rsidR="00D62C79" w:rsidRPr="0037581F" w:rsidRDefault="00D62C79" w:rsidP="00D62C79">
            <w:pPr>
              <w:widowControl w:val="0"/>
            </w:pPr>
            <w:r w:rsidRPr="0037581F">
              <w:t>1.</w:t>
            </w:r>
          </w:p>
        </w:tc>
        <w:tc>
          <w:tcPr>
            <w:tcW w:w="3068" w:type="dxa"/>
            <w:shd w:val="clear" w:color="auto" w:fill="auto"/>
          </w:tcPr>
          <w:p w14:paraId="4F166779" w14:textId="77777777" w:rsidR="00D62C79" w:rsidRPr="0037581F" w:rsidRDefault="00D62C79" w:rsidP="00D62C79">
            <w:pPr>
              <w:widowControl w:val="0"/>
            </w:pPr>
            <w:r w:rsidRPr="0037581F">
              <w:t>Ввести входные данные</w:t>
            </w:r>
          </w:p>
        </w:tc>
        <w:tc>
          <w:tcPr>
            <w:tcW w:w="6031" w:type="dxa"/>
            <w:shd w:val="clear" w:color="auto" w:fill="auto"/>
          </w:tcPr>
          <w:p w14:paraId="298C6A65" w14:textId="77777777" w:rsidR="00D62C79" w:rsidRPr="0037581F" w:rsidRDefault="00D62C79" w:rsidP="00D62C79">
            <w:pPr>
              <w:widowControl w:val="0"/>
            </w:pPr>
            <w:r w:rsidRPr="0037581F">
              <w:t>Данные ввелись в соответствующие поля</w:t>
            </w:r>
          </w:p>
        </w:tc>
      </w:tr>
      <w:tr w:rsidR="00D62C79" w:rsidRPr="0037581F" w14:paraId="2DA97B60" w14:textId="77777777" w:rsidTr="005B7B78">
        <w:tc>
          <w:tcPr>
            <w:tcW w:w="529" w:type="dxa"/>
            <w:shd w:val="clear" w:color="auto" w:fill="auto"/>
          </w:tcPr>
          <w:p w14:paraId="785DB9CB" w14:textId="77777777" w:rsidR="00D62C79" w:rsidRPr="0037581F" w:rsidRDefault="00D62C79" w:rsidP="00D62C79">
            <w:pPr>
              <w:widowControl w:val="0"/>
            </w:pPr>
            <w:r w:rsidRPr="0037581F">
              <w:t>2.</w:t>
            </w:r>
          </w:p>
        </w:tc>
        <w:tc>
          <w:tcPr>
            <w:tcW w:w="3068" w:type="dxa"/>
            <w:shd w:val="clear" w:color="auto" w:fill="auto"/>
          </w:tcPr>
          <w:p w14:paraId="3EADA751" w14:textId="77777777" w:rsidR="00D62C79" w:rsidRPr="0037581F" w:rsidRDefault="00D62C79" w:rsidP="00D62C79">
            <w:pPr>
              <w:widowControl w:val="0"/>
              <w:rPr>
                <w:lang w:val="en-US"/>
              </w:rPr>
            </w:pPr>
            <w:r w:rsidRPr="0037581F">
              <w:t>Нажать кнопку «Создать»</w:t>
            </w:r>
          </w:p>
        </w:tc>
        <w:tc>
          <w:tcPr>
            <w:tcW w:w="6031" w:type="dxa"/>
            <w:shd w:val="clear" w:color="auto" w:fill="auto"/>
          </w:tcPr>
          <w:p w14:paraId="26F8B0F5" w14:textId="77777777" w:rsidR="00D62C79" w:rsidRPr="0037581F" w:rsidRDefault="00D62C79" w:rsidP="00D62C79">
            <w:pPr>
              <w:widowControl w:val="0"/>
            </w:pPr>
            <w:r w:rsidRPr="0037581F">
              <w:t>Пользователь создан</w:t>
            </w:r>
          </w:p>
        </w:tc>
      </w:tr>
      <w:tr w:rsidR="00CA70CC" w:rsidRPr="0037581F" w14:paraId="086AA105" w14:textId="77777777" w:rsidTr="005B7B78">
        <w:tc>
          <w:tcPr>
            <w:tcW w:w="3597" w:type="dxa"/>
            <w:gridSpan w:val="2"/>
            <w:shd w:val="clear" w:color="auto" w:fill="auto"/>
          </w:tcPr>
          <w:p w14:paraId="59EED995" w14:textId="77777777" w:rsidR="00CA70CC" w:rsidRPr="0037581F" w:rsidRDefault="00CA70CC" w:rsidP="00CA70C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31" w:type="dxa"/>
            <w:shd w:val="clear" w:color="auto" w:fill="auto"/>
          </w:tcPr>
          <w:p w14:paraId="3B1DFC73" w14:textId="77777777" w:rsidR="00CA70CC" w:rsidRPr="0037581F" w:rsidRDefault="008154FB" w:rsidP="00CA70CC">
            <w:r w:rsidRPr="0037581F">
              <w:t>Пользователь добавлен в систему, модельное окно закрыто.</w:t>
            </w:r>
          </w:p>
        </w:tc>
      </w:tr>
      <w:tr w:rsidR="008154FB" w:rsidRPr="0037581F" w14:paraId="515D5223" w14:textId="77777777" w:rsidTr="005B7B78">
        <w:tc>
          <w:tcPr>
            <w:tcW w:w="3597" w:type="dxa"/>
            <w:gridSpan w:val="2"/>
            <w:shd w:val="clear" w:color="auto" w:fill="auto"/>
          </w:tcPr>
          <w:p w14:paraId="7DAFFD1A" w14:textId="77777777" w:rsidR="008154FB" w:rsidRPr="0037581F" w:rsidRDefault="008154FB" w:rsidP="008154FB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31" w:type="dxa"/>
            <w:shd w:val="clear" w:color="auto" w:fill="auto"/>
          </w:tcPr>
          <w:p w14:paraId="638DC8CD" w14:textId="77777777" w:rsidR="008154FB" w:rsidRPr="0037581F" w:rsidRDefault="008154FB" w:rsidP="008154FB">
            <w:r w:rsidRPr="0037581F">
              <w:t>Пользователь добавлен и доступен для авторизации</w:t>
            </w:r>
          </w:p>
        </w:tc>
      </w:tr>
      <w:tr w:rsidR="008154FB" w:rsidRPr="0037581F" w14:paraId="2B497FA5" w14:textId="77777777" w:rsidTr="005B7B78">
        <w:tc>
          <w:tcPr>
            <w:tcW w:w="3597" w:type="dxa"/>
            <w:gridSpan w:val="2"/>
            <w:shd w:val="clear" w:color="auto" w:fill="auto"/>
          </w:tcPr>
          <w:p w14:paraId="0424F79D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31" w:type="dxa"/>
            <w:shd w:val="clear" w:color="auto" w:fill="auto"/>
          </w:tcPr>
          <w:p w14:paraId="193BEEEB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4CA56B2D" w14:textId="77777777" w:rsidTr="005B7B78">
        <w:tc>
          <w:tcPr>
            <w:tcW w:w="3597" w:type="dxa"/>
            <w:gridSpan w:val="2"/>
            <w:shd w:val="clear" w:color="auto" w:fill="auto"/>
          </w:tcPr>
          <w:p w14:paraId="3DB2A15A" w14:textId="77777777" w:rsidR="008154FB" w:rsidRPr="0037581F" w:rsidRDefault="008154FB" w:rsidP="008154F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31" w:type="dxa"/>
            <w:shd w:val="clear" w:color="auto" w:fill="auto"/>
          </w:tcPr>
          <w:p w14:paraId="08E4CD52" w14:textId="77777777" w:rsidR="008154FB" w:rsidRPr="0037581F" w:rsidRDefault="008154FB" w:rsidP="008154FB">
            <w:pPr>
              <w:rPr>
                <w:i/>
              </w:rPr>
            </w:pPr>
          </w:p>
        </w:tc>
      </w:tr>
      <w:tr w:rsidR="008154FB" w:rsidRPr="0037581F" w14:paraId="5BBB4CEB" w14:textId="77777777" w:rsidTr="005B7B78">
        <w:tc>
          <w:tcPr>
            <w:tcW w:w="3597" w:type="dxa"/>
            <w:gridSpan w:val="2"/>
            <w:shd w:val="clear" w:color="auto" w:fill="auto"/>
          </w:tcPr>
          <w:p w14:paraId="010D7385" w14:textId="77777777" w:rsidR="008154FB" w:rsidRPr="0037581F" w:rsidRDefault="008154FB" w:rsidP="008154F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31" w:type="dxa"/>
            <w:shd w:val="clear" w:color="auto" w:fill="auto"/>
          </w:tcPr>
          <w:p w14:paraId="7C156471" w14:textId="77777777" w:rsidR="008154FB" w:rsidRPr="0037581F" w:rsidRDefault="008154FB" w:rsidP="008154FB">
            <w:pPr>
              <w:rPr>
                <w:i/>
              </w:rPr>
            </w:pPr>
          </w:p>
        </w:tc>
      </w:tr>
    </w:tbl>
    <w:p w14:paraId="3B82C124" w14:textId="77777777" w:rsidR="005B7B78" w:rsidRPr="0037581F" w:rsidRDefault="005B7B78" w:rsidP="005B7B78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«Получить описание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5B7B78" w:rsidRPr="0037581F" w14:paraId="4FDA2397" w14:textId="77777777" w:rsidTr="00D20545">
        <w:tc>
          <w:tcPr>
            <w:tcW w:w="3600" w:type="dxa"/>
            <w:gridSpan w:val="2"/>
            <w:shd w:val="clear" w:color="auto" w:fill="auto"/>
          </w:tcPr>
          <w:p w14:paraId="22385FE4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67C37130" w14:textId="77777777" w:rsidR="005B7B78" w:rsidRPr="005B7B78" w:rsidRDefault="005B7B78" w:rsidP="005B7B78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rPr>
                <w:lang w:val="en-US"/>
              </w:rPr>
              <w:t>2</w:t>
            </w:r>
          </w:p>
        </w:tc>
      </w:tr>
      <w:tr w:rsidR="005B7B78" w:rsidRPr="0037581F" w14:paraId="10EF7B9C" w14:textId="77777777" w:rsidTr="00D20545">
        <w:tc>
          <w:tcPr>
            <w:tcW w:w="3600" w:type="dxa"/>
            <w:gridSpan w:val="2"/>
            <w:shd w:val="clear" w:color="auto" w:fill="auto"/>
          </w:tcPr>
          <w:p w14:paraId="7E9439EF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77F7D1D" w14:textId="77777777" w:rsidR="005B7B78" w:rsidRPr="0037581F" w:rsidRDefault="005B7B78" w:rsidP="005B7B78">
            <w:r w:rsidRPr="0037581F">
              <w:t>Получить описание пользователя</w:t>
            </w:r>
          </w:p>
        </w:tc>
      </w:tr>
      <w:tr w:rsidR="005B7B78" w:rsidRPr="0037581F" w14:paraId="75F96E80" w14:textId="77777777" w:rsidTr="00D20545">
        <w:tc>
          <w:tcPr>
            <w:tcW w:w="3600" w:type="dxa"/>
            <w:gridSpan w:val="2"/>
            <w:shd w:val="clear" w:color="auto" w:fill="auto"/>
          </w:tcPr>
          <w:p w14:paraId="4E65BA61" w14:textId="77777777" w:rsidR="005B7B78" w:rsidRPr="0037581F" w:rsidRDefault="005B7B78" w:rsidP="005B7B78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2FAC099C" w14:textId="77777777" w:rsidR="005B7B78" w:rsidRPr="0037581F" w:rsidRDefault="005B7B78" w:rsidP="005B7B78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5B7B78" w:rsidRPr="0037581F" w14:paraId="5FFBD313" w14:textId="77777777" w:rsidTr="00D20545">
        <w:tc>
          <w:tcPr>
            <w:tcW w:w="3600" w:type="dxa"/>
            <w:gridSpan w:val="2"/>
            <w:shd w:val="clear" w:color="auto" w:fill="auto"/>
          </w:tcPr>
          <w:p w14:paraId="7D11139E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132A7CA0" w14:textId="77777777" w:rsidR="005B7B78" w:rsidRPr="0037581F" w:rsidRDefault="005B7B78" w:rsidP="005B7B78"/>
        </w:tc>
      </w:tr>
      <w:tr w:rsidR="005B7B78" w:rsidRPr="0037581F" w14:paraId="7260B08C" w14:textId="77777777" w:rsidTr="00D20545">
        <w:tc>
          <w:tcPr>
            <w:tcW w:w="3600" w:type="dxa"/>
            <w:gridSpan w:val="2"/>
            <w:shd w:val="clear" w:color="auto" w:fill="auto"/>
          </w:tcPr>
          <w:p w14:paraId="5ADD6EA5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BEA9B9C" w14:textId="77777777" w:rsidR="005B7B78" w:rsidRPr="0037581F" w:rsidRDefault="005B7B78" w:rsidP="005B7B78"/>
        </w:tc>
      </w:tr>
      <w:tr w:rsidR="005B7B78" w:rsidRPr="0037581F" w14:paraId="2EC95CAD" w14:textId="77777777" w:rsidTr="00D20545">
        <w:tc>
          <w:tcPr>
            <w:tcW w:w="3600" w:type="dxa"/>
            <w:gridSpan w:val="2"/>
            <w:shd w:val="clear" w:color="auto" w:fill="auto"/>
          </w:tcPr>
          <w:p w14:paraId="0261D4E3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30BCD6" w14:textId="77777777" w:rsidR="005B7B78" w:rsidRPr="005B7B78" w:rsidRDefault="005B7B78" w:rsidP="005B7B78">
            <w:r w:rsidRPr="00265903">
              <w:t>Логин</w:t>
            </w:r>
            <w:r>
              <w:t xml:space="preserve"> пользователя </w:t>
            </w:r>
          </w:p>
        </w:tc>
      </w:tr>
      <w:tr w:rsidR="005B7B78" w:rsidRPr="0037581F" w14:paraId="4C9D3434" w14:textId="77777777" w:rsidTr="00D20545">
        <w:tc>
          <w:tcPr>
            <w:tcW w:w="3600" w:type="dxa"/>
            <w:gridSpan w:val="2"/>
            <w:shd w:val="clear" w:color="auto" w:fill="auto"/>
          </w:tcPr>
          <w:p w14:paraId="7DF517DC" w14:textId="77777777" w:rsidR="005B7B78" w:rsidRPr="0037581F" w:rsidRDefault="005B7B78" w:rsidP="005B7B7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3EA149E9" w14:textId="77777777" w:rsidR="005B7B78" w:rsidRPr="005B7B78" w:rsidRDefault="005B7B78" w:rsidP="005B7B78">
            <w:r>
              <w:t>Открыт список пользователей</w:t>
            </w:r>
          </w:p>
        </w:tc>
      </w:tr>
      <w:tr w:rsidR="005B7B78" w:rsidRPr="0037581F" w14:paraId="05FA524A" w14:textId="77777777" w:rsidTr="00D20545">
        <w:tc>
          <w:tcPr>
            <w:tcW w:w="9628" w:type="dxa"/>
            <w:gridSpan w:val="3"/>
            <w:shd w:val="clear" w:color="auto" w:fill="auto"/>
          </w:tcPr>
          <w:p w14:paraId="45E890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B7B78" w:rsidRPr="0037581F" w14:paraId="654DA95C" w14:textId="77777777" w:rsidTr="00D20545">
        <w:tc>
          <w:tcPr>
            <w:tcW w:w="529" w:type="dxa"/>
            <w:shd w:val="clear" w:color="auto" w:fill="auto"/>
          </w:tcPr>
          <w:p w14:paraId="6F33916F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285F4424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69C5D372" w14:textId="77777777" w:rsidR="005B7B78" w:rsidRPr="0037581F" w:rsidRDefault="005B7B78" w:rsidP="005B7B7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B7B78" w:rsidRPr="0037581F" w14:paraId="26F6A7DC" w14:textId="77777777" w:rsidTr="00D20545">
        <w:tc>
          <w:tcPr>
            <w:tcW w:w="529" w:type="dxa"/>
            <w:shd w:val="clear" w:color="auto" w:fill="auto"/>
          </w:tcPr>
          <w:p w14:paraId="6F670C4E" w14:textId="77777777" w:rsidR="005B7B78" w:rsidRPr="005B7B78" w:rsidRDefault="005B7B78" w:rsidP="005B7B7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71" w:type="dxa"/>
            <w:shd w:val="clear" w:color="auto" w:fill="auto"/>
          </w:tcPr>
          <w:p w14:paraId="5F4FFD07" w14:textId="77777777" w:rsidR="005B7B78" w:rsidRPr="005B7B78" w:rsidRDefault="005B7B78" w:rsidP="005B7B78">
            <w:pPr>
              <w:widowControl w:val="0"/>
            </w:pPr>
            <w:r>
              <w:t>Ввести в поле поиска логин</w:t>
            </w:r>
          </w:p>
        </w:tc>
        <w:tc>
          <w:tcPr>
            <w:tcW w:w="6028" w:type="dxa"/>
            <w:shd w:val="clear" w:color="auto" w:fill="auto"/>
          </w:tcPr>
          <w:p w14:paraId="1AAAD694" w14:textId="77777777" w:rsidR="005B7B78" w:rsidRPr="0037581F" w:rsidRDefault="005B7B78" w:rsidP="005B7B78">
            <w:pPr>
              <w:widowControl w:val="0"/>
            </w:pPr>
            <w:r>
              <w:t xml:space="preserve">Получить выборку пользователей, содержащую искомого пользователя </w:t>
            </w:r>
          </w:p>
        </w:tc>
      </w:tr>
      <w:tr w:rsidR="00D20545" w:rsidRPr="0037581F" w14:paraId="7ABF01BF" w14:textId="77777777" w:rsidTr="00D20545">
        <w:tc>
          <w:tcPr>
            <w:tcW w:w="529" w:type="dxa"/>
            <w:shd w:val="clear" w:color="auto" w:fill="auto"/>
          </w:tcPr>
          <w:p w14:paraId="5F927052" w14:textId="77777777" w:rsidR="00D20545" w:rsidRPr="00D20545" w:rsidRDefault="00D20545" w:rsidP="00D20545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071" w:type="dxa"/>
            <w:shd w:val="clear" w:color="auto" w:fill="auto"/>
          </w:tcPr>
          <w:p w14:paraId="0FEBEBFC" w14:textId="77777777" w:rsidR="00D20545" w:rsidRPr="00D20545" w:rsidRDefault="00D20545" w:rsidP="00D20545">
            <w:pPr>
              <w:widowControl w:val="0"/>
            </w:pPr>
            <w:r>
              <w:t>Кликнуть на искомого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68C8CF21" w14:textId="77777777" w:rsidR="00D20545" w:rsidRPr="0037581F" w:rsidRDefault="00D20545" w:rsidP="00D20545">
            <w:pPr>
              <w:widowControl w:val="0"/>
            </w:pPr>
            <w:r>
              <w:t>Открывается модельное окно настроек пользователя</w:t>
            </w:r>
          </w:p>
        </w:tc>
      </w:tr>
      <w:tr w:rsidR="00D20545" w:rsidRPr="0037581F" w14:paraId="6C5CED84" w14:textId="77777777" w:rsidTr="00D20545">
        <w:tc>
          <w:tcPr>
            <w:tcW w:w="3600" w:type="dxa"/>
            <w:gridSpan w:val="2"/>
            <w:shd w:val="clear" w:color="auto" w:fill="auto"/>
          </w:tcPr>
          <w:p w14:paraId="0CB2F7A6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8D34723" w14:textId="77777777" w:rsidR="00D20545" w:rsidRPr="0037581F" w:rsidRDefault="00D20545" w:rsidP="00D20545">
            <w:pPr>
              <w:widowControl w:val="0"/>
            </w:pPr>
            <w:r>
              <w:t>Открыто модельное окно настроек пользователя</w:t>
            </w:r>
          </w:p>
        </w:tc>
      </w:tr>
      <w:tr w:rsidR="00D20545" w:rsidRPr="0037581F" w14:paraId="72772836" w14:textId="77777777" w:rsidTr="00D20545">
        <w:tc>
          <w:tcPr>
            <w:tcW w:w="3600" w:type="dxa"/>
            <w:gridSpan w:val="2"/>
            <w:shd w:val="clear" w:color="auto" w:fill="auto"/>
          </w:tcPr>
          <w:p w14:paraId="4410DF0F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564A10E6" w14:textId="77777777" w:rsidR="00D20545" w:rsidRPr="0037581F" w:rsidRDefault="00D20545" w:rsidP="00D20545">
            <w:pPr>
              <w:widowControl w:val="0"/>
            </w:pPr>
            <w:r>
              <w:t>Открыто модельное окно настроек пользователя, содержащее информацию о пользователе</w:t>
            </w:r>
          </w:p>
        </w:tc>
      </w:tr>
      <w:tr w:rsidR="00D20545" w:rsidRPr="0037581F" w14:paraId="12FA2CE6" w14:textId="77777777" w:rsidTr="00D20545">
        <w:tc>
          <w:tcPr>
            <w:tcW w:w="3600" w:type="dxa"/>
            <w:gridSpan w:val="2"/>
            <w:shd w:val="clear" w:color="auto" w:fill="auto"/>
          </w:tcPr>
          <w:p w14:paraId="604E8598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lastRenderedPageBreak/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3F67FA4D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1118089" w14:textId="77777777" w:rsidTr="00D20545">
        <w:tc>
          <w:tcPr>
            <w:tcW w:w="3600" w:type="dxa"/>
            <w:gridSpan w:val="2"/>
            <w:shd w:val="clear" w:color="auto" w:fill="auto"/>
          </w:tcPr>
          <w:p w14:paraId="22992DA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69782432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5065F72D" w14:textId="77777777" w:rsidTr="00D20545">
        <w:tc>
          <w:tcPr>
            <w:tcW w:w="3600" w:type="dxa"/>
            <w:gridSpan w:val="2"/>
            <w:shd w:val="clear" w:color="auto" w:fill="auto"/>
          </w:tcPr>
          <w:p w14:paraId="577CD099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6A5B6CB3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72C8659E" w14:textId="77777777" w:rsidR="002C602E" w:rsidRPr="0037581F" w:rsidRDefault="002C602E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0"/>
        <w:gridCol w:w="3605"/>
        <w:gridCol w:w="5503"/>
      </w:tblGrid>
      <w:tr w:rsidR="002C602E" w:rsidRPr="0037581F" w14:paraId="10F96D6C" w14:textId="77777777" w:rsidTr="00331398">
        <w:tc>
          <w:tcPr>
            <w:tcW w:w="4129" w:type="dxa"/>
            <w:gridSpan w:val="2"/>
            <w:shd w:val="clear" w:color="auto" w:fill="auto"/>
          </w:tcPr>
          <w:p w14:paraId="0CEF4A4C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5725" w:type="dxa"/>
            <w:shd w:val="clear" w:color="auto" w:fill="auto"/>
          </w:tcPr>
          <w:p w14:paraId="53020EAA" w14:textId="77777777" w:rsidR="002C602E" w:rsidRPr="0037581F" w:rsidRDefault="002C602E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="005A7365" w:rsidRPr="0037581F">
              <w:t>3</w:t>
            </w:r>
          </w:p>
        </w:tc>
      </w:tr>
      <w:tr w:rsidR="002C602E" w:rsidRPr="0037581F" w14:paraId="62DACDED" w14:textId="77777777" w:rsidTr="00331398">
        <w:tc>
          <w:tcPr>
            <w:tcW w:w="4129" w:type="dxa"/>
            <w:gridSpan w:val="2"/>
            <w:shd w:val="clear" w:color="auto" w:fill="auto"/>
          </w:tcPr>
          <w:p w14:paraId="4BE77DA8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5725" w:type="dxa"/>
            <w:shd w:val="clear" w:color="auto" w:fill="auto"/>
          </w:tcPr>
          <w:p w14:paraId="0ACC836E" w14:textId="77777777" w:rsidR="002C602E" w:rsidRPr="0037581F" w:rsidRDefault="002C602E" w:rsidP="000F2C5C">
            <w:r w:rsidRPr="0037581F">
              <w:t>Изменение статуса пользователя</w:t>
            </w:r>
          </w:p>
        </w:tc>
      </w:tr>
      <w:tr w:rsidR="002C602E" w:rsidRPr="0037581F" w14:paraId="4799F024" w14:textId="77777777" w:rsidTr="00331398">
        <w:tc>
          <w:tcPr>
            <w:tcW w:w="4129" w:type="dxa"/>
            <w:gridSpan w:val="2"/>
            <w:shd w:val="clear" w:color="auto" w:fill="auto"/>
          </w:tcPr>
          <w:p w14:paraId="7F1AFB6C" w14:textId="77777777" w:rsidR="002C602E" w:rsidRPr="0037581F" w:rsidRDefault="002C602E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5725" w:type="dxa"/>
            <w:shd w:val="clear" w:color="auto" w:fill="auto"/>
          </w:tcPr>
          <w:p w14:paraId="492C67E1" w14:textId="77777777" w:rsidR="002C602E" w:rsidRPr="0037581F" w:rsidRDefault="002C602E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2C602E" w:rsidRPr="0037581F" w14:paraId="0402C8E9" w14:textId="77777777" w:rsidTr="00331398">
        <w:tc>
          <w:tcPr>
            <w:tcW w:w="4129" w:type="dxa"/>
            <w:gridSpan w:val="2"/>
            <w:shd w:val="clear" w:color="auto" w:fill="auto"/>
          </w:tcPr>
          <w:p w14:paraId="779E60E7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5725" w:type="dxa"/>
            <w:shd w:val="clear" w:color="auto" w:fill="auto"/>
          </w:tcPr>
          <w:p w14:paraId="11F8773B" w14:textId="77777777" w:rsidR="002C602E" w:rsidRPr="0037581F" w:rsidRDefault="002C602E" w:rsidP="000F2C5C"/>
        </w:tc>
      </w:tr>
      <w:tr w:rsidR="002C602E" w:rsidRPr="0037581F" w14:paraId="23D0A957" w14:textId="77777777" w:rsidTr="00331398">
        <w:tc>
          <w:tcPr>
            <w:tcW w:w="4129" w:type="dxa"/>
            <w:gridSpan w:val="2"/>
            <w:shd w:val="clear" w:color="auto" w:fill="auto"/>
          </w:tcPr>
          <w:p w14:paraId="79E24824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5725" w:type="dxa"/>
            <w:shd w:val="clear" w:color="auto" w:fill="auto"/>
          </w:tcPr>
          <w:p w14:paraId="78F68170" w14:textId="77777777" w:rsidR="002C602E" w:rsidRPr="0037581F" w:rsidRDefault="00331398" w:rsidP="000F2C5C">
            <w:r w:rsidRPr="0037581F">
              <w:t>Выполняется после 1.1</w:t>
            </w:r>
            <w:r w:rsidR="00D20545">
              <w:t>, 2.1 и 2.2</w:t>
            </w:r>
          </w:p>
        </w:tc>
      </w:tr>
      <w:tr w:rsidR="002C602E" w:rsidRPr="0037581F" w14:paraId="7BC36C45" w14:textId="77777777" w:rsidTr="00331398">
        <w:tc>
          <w:tcPr>
            <w:tcW w:w="4129" w:type="dxa"/>
            <w:gridSpan w:val="2"/>
            <w:shd w:val="clear" w:color="auto" w:fill="auto"/>
          </w:tcPr>
          <w:p w14:paraId="16FD27A1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5725" w:type="dxa"/>
            <w:shd w:val="clear" w:color="auto" w:fill="auto"/>
          </w:tcPr>
          <w:p w14:paraId="08E607BC" w14:textId="77777777" w:rsidR="002C602E" w:rsidRPr="0037581F" w:rsidRDefault="002C602E" w:rsidP="000F2C5C"/>
        </w:tc>
      </w:tr>
      <w:tr w:rsidR="002C602E" w:rsidRPr="0037581F" w14:paraId="77970543" w14:textId="77777777" w:rsidTr="00331398">
        <w:tc>
          <w:tcPr>
            <w:tcW w:w="4129" w:type="dxa"/>
            <w:gridSpan w:val="2"/>
            <w:shd w:val="clear" w:color="auto" w:fill="auto"/>
          </w:tcPr>
          <w:p w14:paraId="131D7D05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5725" w:type="dxa"/>
            <w:shd w:val="clear" w:color="auto" w:fill="auto"/>
          </w:tcPr>
          <w:p w14:paraId="6D51D64C" w14:textId="77777777" w:rsidR="002C602E" w:rsidRPr="0037581F" w:rsidRDefault="00331398" w:rsidP="000F2C5C">
            <w:r w:rsidRPr="0037581F">
              <w:t>Открыто окно настроек пользователя</w:t>
            </w:r>
          </w:p>
        </w:tc>
      </w:tr>
      <w:tr w:rsidR="002C602E" w:rsidRPr="0037581F" w14:paraId="7ADED0A8" w14:textId="77777777" w:rsidTr="00331398">
        <w:tc>
          <w:tcPr>
            <w:tcW w:w="9854" w:type="dxa"/>
            <w:gridSpan w:val="3"/>
            <w:shd w:val="clear" w:color="auto" w:fill="auto"/>
          </w:tcPr>
          <w:p w14:paraId="77B1CBA7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2C602E" w:rsidRPr="0037581F" w14:paraId="513C71FC" w14:textId="77777777" w:rsidTr="00331398">
        <w:tc>
          <w:tcPr>
            <w:tcW w:w="524" w:type="dxa"/>
            <w:shd w:val="clear" w:color="auto" w:fill="auto"/>
          </w:tcPr>
          <w:p w14:paraId="50F7BB23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605" w:type="dxa"/>
            <w:shd w:val="clear" w:color="auto" w:fill="auto"/>
          </w:tcPr>
          <w:p w14:paraId="4AD2FC2A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5725" w:type="dxa"/>
            <w:shd w:val="clear" w:color="auto" w:fill="auto"/>
          </w:tcPr>
          <w:p w14:paraId="1B20B7EB" w14:textId="77777777" w:rsidR="002C602E" w:rsidRPr="0037581F" w:rsidRDefault="002C602E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2C602E" w:rsidRPr="0037581F" w14:paraId="71060DA2" w14:textId="77777777" w:rsidTr="00331398">
        <w:tc>
          <w:tcPr>
            <w:tcW w:w="524" w:type="dxa"/>
            <w:shd w:val="clear" w:color="auto" w:fill="auto"/>
          </w:tcPr>
          <w:p w14:paraId="16EDB28E" w14:textId="77777777" w:rsidR="002C602E" w:rsidRPr="0037581F" w:rsidRDefault="00331398" w:rsidP="00331398">
            <w:pPr>
              <w:widowControl w:val="0"/>
            </w:pPr>
            <w:r w:rsidRPr="0037581F">
              <w:t>1.</w:t>
            </w:r>
          </w:p>
        </w:tc>
        <w:tc>
          <w:tcPr>
            <w:tcW w:w="3605" w:type="dxa"/>
            <w:shd w:val="clear" w:color="auto" w:fill="auto"/>
          </w:tcPr>
          <w:p w14:paraId="37E7BB8A" w14:textId="77777777" w:rsidR="002C602E" w:rsidRPr="0037581F" w:rsidRDefault="00D20545" w:rsidP="000F2C5C">
            <w:pPr>
              <w:widowControl w:val="0"/>
            </w:pPr>
            <w:r>
              <w:t>Кликнуть на</w:t>
            </w:r>
            <w:r w:rsidR="00331398" w:rsidRPr="0037581F">
              <w:t xml:space="preserve"> кнопку «Деактивировать</w:t>
            </w:r>
            <w:r w:rsidR="00331398" w:rsidRPr="00D20545">
              <w:t>/</w:t>
            </w:r>
            <w:r w:rsidR="00331398" w:rsidRPr="0037581F">
              <w:t>Активировать»</w:t>
            </w:r>
          </w:p>
        </w:tc>
        <w:tc>
          <w:tcPr>
            <w:tcW w:w="5725" w:type="dxa"/>
            <w:shd w:val="clear" w:color="auto" w:fill="auto"/>
          </w:tcPr>
          <w:p w14:paraId="501281B0" w14:textId="77777777" w:rsidR="002C602E" w:rsidRPr="0037581F" w:rsidRDefault="00331398" w:rsidP="000F2C5C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2C602E" w:rsidRPr="0037581F" w14:paraId="15305526" w14:textId="77777777" w:rsidTr="00331398">
        <w:tc>
          <w:tcPr>
            <w:tcW w:w="524" w:type="dxa"/>
            <w:shd w:val="clear" w:color="auto" w:fill="auto"/>
          </w:tcPr>
          <w:p w14:paraId="1045F1BF" w14:textId="77777777" w:rsidR="002C602E" w:rsidRPr="0037581F" w:rsidRDefault="002C602E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605" w:type="dxa"/>
            <w:shd w:val="clear" w:color="auto" w:fill="auto"/>
          </w:tcPr>
          <w:p w14:paraId="6657E375" w14:textId="77777777" w:rsidR="002C602E" w:rsidRPr="00CC3DD4" w:rsidRDefault="002C602E" w:rsidP="000F2C5C">
            <w:pPr>
              <w:widowControl w:val="0"/>
            </w:pPr>
          </w:p>
        </w:tc>
        <w:tc>
          <w:tcPr>
            <w:tcW w:w="5725" w:type="dxa"/>
            <w:shd w:val="clear" w:color="auto" w:fill="auto"/>
          </w:tcPr>
          <w:p w14:paraId="54BDECC0" w14:textId="77777777" w:rsidR="002C602E" w:rsidRPr="0037581F" w:rsidRDefault="002C602E" w:rsidP="000F2C5C">
            <w:pPr>
              <w:widowControl w:val="0"/>
            </w:pPr>
          </w:p>
        </w:tc>
      </w:tr>
      <w:tr w:rsidR="002C602E" w:rsidRPr="0037581F" w14:paraId="7D7F0C2F" w14:textId="77777777" w:rsidTr="00331398">
        <w:tc>
          <w:tcPr>
            <w:tcW w:w="4129" w:type="dxa"/>
            <w:gridSpan w:val="2"/>
            <w:shd w:val="clear" w:color="auto" w:fill="auto"/>
          </w:tcPr>
          <w:p w14:paraId="7A3F4CA5" w14:textId="77777777" w:rsidR="002C602E" w:rsidRPr="0037581F" w:rsidRDefault="002C602E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5725" w:type="dxa"/>
            <w:shd w:val="clear" w:color="auto" w:fill="auto"/>
          </w:tcPr>
          <w:p w14:paraId="696C5ED5" w14:textId="77777777" w:rsidR="002C602E" w:rsidRPr="0037581F" w:rsidRDefault="00331398" w:rsidP="000F2C5C">
            <w:r w:rsidRPr="0037581F">
              <w:t>Текст кнопки изменился</w:t>
            </w:r>
          </w:p>
        </w:tc>
      </w:tr>
      <w:tr w:rsidR="00331398" w:rsidRPr="0037581F" w14:paraId="1BC32CA8" w14:textId="77777777" w:rsidTr="00331398">
        <w:tc>
          <w:tcPr>
            <w:tcW w:w="4129" w:type="dxa"/>
            <w:gridSpan w:val="2"/>
            <w:shd w:val="clear" w:color="auto" w:fill="auto"/>
          </w:tcPr>
          <w:p w14:paraId="0E035C1E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5725" w:type="dxa"/>
            <w:shd w:val="clear" w:color="auto" w:fill="auto"/>
          </w:tcPr>
          <w:p w14:paraId="31F193E3" w14:textId="77777777" w:rsidR="00331398" w:rsidRPr="0037581F" w:rsidRDefault="00331398" w:rsidP="00331398">
            <w:pPr>
              <w:widowControl w:val="0"/>
            </w:pPr>
            <w:r w:rsidRPr="0037581F">
              <w:t>Статус пользователя изменен</w:t>
            </w:r>
          </w:p>
        </w:tc>
      </w:tr>
      <w:tr w:rsidR="00331398" w:rsidRPr="0037581F" w14:paraId="79597369" w14:textId="77777777" w:rsidTr="00331398">
        <w:tc>
          <w:tcPr>
            <w:tcW w:w="4129" w:type="dxa"/>
            <w:gridSpan w:val="2"/>
            <w:shd w:val="clear" w:color="auto" w:fill="auto"/>
          </w:tcPr>
          <w:p w14:paraId="2994DD8F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5725" w:type="dxa"/>
            <w:shd w:val="clear" w:color="auto" w:fill="auto"/>
          </w:tcPr>
          <w:p w14:paraId="4F047716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0614F9DE" w14:textId="77777777" w:rsidTr="00331398">
        <w:tc>
          <w:tcPr>
            <w:tcW w:w="4129" w:type="dxa"/>
            <w:gridSpan w:val="2"/>
            <w:shd w:val="clear" w:color="auto" w:fill="auto"/>
          </w:tcPr>
          <w:p w14:paraId="77AD7CFA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5725" w:type="dxa"/>
            <w:shd w:val="clear" w:color="auto" w:fill="auto"/>
          </w:tcPr>
          <w:p w14:paraId="55A06A25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7B8BB25D" w14:textId="77777777" w:rsidTr="00331398">
        <w:tc>
          <w:tcPr>
            <w:tcW w:w="4129" w:type="dxa"/>
            <w:gridSpan w:val="2"/>
            <w:shd w:val="clear" w:color="auto" w:fill="auto"/>
          </w:tcPr>
          <w:p w14:paraId="6DC266C1" w14:textId="77777777"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5725" w:type="dxa"/>
            <w:shd w:val="clear" w:color="auto" w:fill="auto"/>
          </w:tcPr>
          <w:p w14:paraId="55ECE14A" w14:textId="77777777" w:rsidR="00331398" w:rsidRPr="0037581F" w:rsidRDefault="00331398" w:rsidP="00331398">
            <w:pPr>
              <w:rPr>
                <w:i/>
              </w:rPr>
            </w:pPr>
          </w:p>
        </w:tc>
      </w:tr>
    </w:tbl>
    <w:p w14:paraId="39469BDD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роли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9"/>
        <w:gridCol w:w="6020"/>
      </w:tblGrid>
      <w:tr w:rsidR="005A7365" w:rsidRPr="0037581F" w14:paraId="36D6BA9D" w14:textId="77777777" w:rsidTr="000F2C5C">
        <w:tc>
          <w:tcPr>
            <w:tcW w:w="3622" w:type="dxa"/>
            <w:gridSpan w:val="2"/>
            <w:shd w:val="clear" w:color="auto" w:fill="auto"/>
          </w:tcPr>
          <w:p w14:paraId="64D62D5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79694CA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424D65D0" w14:textId="77777777" w:rsidTr="000F2C5C">
        <w:tc>
          <w:tcPr>
            <w:tcW w:w="3622" w:type="dxa"/>
            <w:gridSpan w:val="2"/>
            <w:shd w:val="clear" w:color="auto" w:fill="auto"/>
          </w:tcPr>
          <w:p w14:paraId="66C1D97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5C0D8E4" w14:textId="77777777" w:rsidR="005A7365" w:rsidRPr="0037581F" w:rsidRDefault="005A7365" w:rsidP="000F2C5C">
            <w:r w:rsidRPr="0037581F">
              <w:t>Изменение роли пользователя</w:t>
            </w:r>
          </w:p>
        </w:tc>
      </w:tr>
      <w:tr w:rsidR="005A7365" w:rsidRPr="0037581F" w14:paraId="021BB51A" w14:textId="77777777" w:rsidTr="000F2C5C">
        <w:tc>
          <w:tcPr>
            <w:tcW w:w="3622" w:type="dxa"/>
            <w:gridSpan w:val="2"/>
            <w:shd w:val="clear" w:color="auto" w:fill="auto"/>
          </w:tcPr>
          <w:p w14:paraId="2E47C53D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266857D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5A7365" w:rsidRPr="0037581F" w14:paraId="7FCD4CD6" w14:textId="77777777" w:rsidTr="000F2C5C">
        <w:tc>
          <w:tcPr>
            <w:tcW w:w="3622" w:type="dxa"/>
            <w:gridSpan w:val="2"/>
            <w:shd w:val="clear" w:color="auto" w:fill="auto"/>
          </w:tcPr>
          <w:p w14:paraId="7BFF4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0C0A3CDB" w14:textId="77777777" w:rsidR="005A7365" w:rsidRPr="0037581F" w:rsidRDefault="005A7365" w:rsidP="000F2C5C"/>
        </w:tc>
      </w:tr>
      <w:tr w:rsidR="005A7365" w:rsidRPr="0037581F" w14:paraId="3A3E0D2A" w14:textId="77777777" w:rsidTr="000F2C5C">
        <w:tc>
          <w:tcPr>
            <w:tcW w:w="3622" w:type="dxa"/>
            <w:gridSpan w:val="2"/>
            <w:shd w:val="clear" w:color="auto" w:fill="auto"/>
          </w:tcPr>
          <w:p w14:paraId="02099F30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462CA837" w14:textId="77777777" w:rsidR="005A7365" w:rsidRPr="00D20545" w:rsidRDefault="00331398" w:rsidP="000F2C5C">
            <w:pPr>
              <w:rPr>
                <w:lang w:val="en-US"/>
              </w:rPr>
            </w:pPr>
            <w:r w:rsidRPr="0037581F">
              <w:t>Выполняется после 1.</w:t>
            </w:r>
            <w:r w:rsidR="00D20545">
              <w:t>1, 2.1, 2.2</w:t>
            </w:r>
          </w:p>
        </w:tc>
      </w:tr>
      <w:tr w:rsidR="005A7365" w:rsidRPr="0037581F" w14:paraId="1D8CE4B9" w14:textId="77777777" w:rsidTr="000F2C5C">
        <w:tc>
          <w:tcPr>
            <w:tcW w:w="3622" w:type="dxa"/>
            <w:gridSpan w:val="2"/>
            <w:shd w:val="clear" w:color="auto" w:fill="auto"/>
          </w:tcPr>
          <w:p w14:paraId="798BE42A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06BD0C48" w14:textId="77777777" w:rsidR="005A7365" w:rsidRPr="00D20545" w:rsidRDefault="00D20545" w:rsidP="000F2C5C">
            <w:pPr>
              <w:rPr>
                <w:lang w:val="en-US"/>
              </w:rPr>
            </w:pPr>
            <w:r>
              <w:t xml:space="preserve">Логин: </w:t>
            </w:r>
            <w:r>
              <w:rPr>
                <w:lang w:val="en-US"/>
              </w:rPr>
              <w:t>user1</w:t>
            </w:r>
          </w:p>
        </w:tc>
      </w:tr>
      <w:tr w:rsidR="00331398" w:rsidRPr="0037581F" w14:paraId="549869C6" w14:textId="77777777" w:rsidTr="000F2C5C">
        <w:tc>
          <w:tcPr>
            <w:tcW w:w="3622" w:type="dxa"/>
            <w:gridSpan w:val="2"/>
            <w:shd w:val="clear" w:color="auto" w:fill="auto"/>
          </w:tcPr>
          <w:p w14:paraId="412F5A62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50AB3EE3" w14:textId="77777777" w:rsidR="00331398" w:rsidRPr="0037581F" w:rsidRDefault="00331398" w:rsidP="00331398">
            <w:r w:rsidRPr="0037581F">
              <w:t>Открыто окно настроек пользователя</w:t>
            </w:r>
          </w:p>
        </w:tc>
      </w:tr>
      <w:tr w:rsidR="00331398" w:rsidRPr="0037581F" w14:paraId="11CF1623" w14:textId="77777777" w:rsidTr="000F2C5C">
        <w:tc>
          <w:tcPr>
            <w:tcW w:w="9708" w:type="dxa"/>
            <w:gridSpan w:val="3"/>
            <w:shd w:val="clear" w:color="auto" w:fill="auto"/>
          </w:tcPr>
          <w:p w14:paraId="761EAC90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331398" w:rsidRPr="0037581F" w14:paraId="243D9F8C" w14:textId="77777777" w:rsidTr="000F2C5C">
        <w:tc>
          <w:tcPr>
            <w:tcW w:w="530" w:type="dxa"/>
            <w:shd w:val="clear" w:color="auto" w:fill="auto"/>
          </w:tcPr>
          <w:p w14:paraId="50910013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65BCBE0E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D4012C" w14:textId="77777777" w:rsidR="00331398" w:rsidRPr="0037581F" w:rsidRDefault="00331398" w:rsidP="00331398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331398" w:rsidRPr="0037581F" w14:paraId="4A73F3DD" w14:textId="77777777" w:rsidTr="000F2C5C">
        <w:tc>
          <w:tcPr>
            <w:tcW w:w="530" w:type="dxa"/>
            <w:shd w:val="clear" w:color="auto" w:fill="auto"/>
          </w:tcPr>
          <w:p w14:paraId="6B1E77ED" w14:textId="77777777" w:rsidR="00331398" w:rsidRPr="0037581F" w:rsidRDefault="00331398" w:rsidP="00331398">
            <w:pPr>
              <w:widowControl w:val="0"/>
              <w:rPr>
                <w:lang w:val="en-US"/>
              </w:rPr>
            </w:pPr>
            <w:r w:rsidRPr="0037581F">
              <w:rPr>
                <w:lang w:val="en-US"/>
              </w:rPr>
              <w:t>1.</w:t>
            </w:r>
          </w:p>
        </w:tc>
        <w:tc>
          <w:tcPr>
            <w:tcW w:w="3092" w:type="dxa"/>
            <w:shd w:val="clear" w:color="auto" w:fill="auto"/>
          </w:tcPr>
          <w:p w14:paraId="0AEBB689" w14:textId="77777777" w:rsidR="00331398" w:rsidRPr="00D20545" w:rsidRDefault="00D20545" w:rsidP="00331398">
            <w:pPr>
              <w:widowControl w:val="0"/>
            </w:pPr>
            <w:r>
              <w:t xml:space="preserve">Кликнуть на </w:t>
            </w:r>
            <w:proofErr w:type="spellStart"/>
            <w:r>
              <w:t>дропдаун</w:t>
            </w:r>
            <w:proofErr w:type="spellEnd"/>
            <w:r>
              <w:t xml:space="preserve"> </w:t>
            </w:r>
            <w:r w:rsidRPr="00D20545">
              <w:t>“</w:t>
            </w:r>
            <w:r>
              <w:t>Роль в системе</w:t>
            </w:r>
            <w:r w:rsidRPr="00D20545">
              <w:t>”</w:t>
            </w:r>
            <w:r>
              <w:t xml:space="preserve"> и выбрать роль </w:t>
            </w:r>
            <w:r w:rsidRPr="00D20545">
              <w:t>“</w:t>
            </w:r>
            <w:proofErr w:type="spellStart"/>
            <w:r>
              <w:t>Админимстратор</w:t>
            </w:r>
            <w:proofErr w:type="spellEnd"/>
            <w:r w:rsidRPr="00D20545">
              <w:t>”</w:t>
            </w:r>
            <w:r>
              <w:t xml:space="preserve"> </w:t>
            </w:r>
          </w:p>
        </w:tc>
        <w:tc>
          <w:tcPr>
            <w:tcW w:w="6086" w:type="dxa"/>
            <w:shd w:val="clear" w:color="auto" w:fill="auto"/>
          </w:tcPr>
          <w:p w14:paraId="0FC66DEE" w14:textId="7B0CFC5C" w:rsidR="00331398" w:rsidRPr="0037581F" w:rsidRDefault="00D20545" w:rsidP="00331398">
            <w:pPr>
              <w:widowControl w:val="0"/>
            </w:pPr>
            <w:r>
              <w:t xml:space="preserve">Текст на </w:t>
            </w:r>
            <w:proofErr w:type="spellStart"/>
            <w:r>
              <w:t>дропдауне</w:t>
            </w:r>
            <w:proofErr w:type="spellEnd"/>
            <w:r>
              <w:t xml:space="preserve"> изменен.</w:t>
            </w:r>
          </w:p>
        </w:tc>
      </w:tr>
      <w:tr w:rsidR="00331398" w:rsidRPr="0037581F" w14:paraId="5798FA81" w14:textId="77777777" w:rsidTr="000F2C5C">
        <w:tc>
          <w:tcPr>
            <w:tcW w:w="530" w:type="dxa"/>
            <w:shd w:val="clear" w:color="auto" w:fill="auto"/>
          </w:tcPr>
          <w:p w14:paraId="5D5F4C29" w14:textId="3BAE4381" w:rsidR="00331398" w:rsidRPr="00CC3DD4" w:rsidRDefault="00CC3DD4" w:rsidP="00331398">
            <w:pPr>
              <w:widowControl w:val="0"/>
            </w:pPr>
            <w:r>
              <w:t>2.</w:t>
            </w:r>
          </w:p>
        </w:tc>
        <w:tc>
          <w:tcPr>
            <w:tcW w:w="3092" w:type="dxa"/>
            <w:shd w:val="clear" w:color="auto" w:fill="auto"/>
          </w:tcPr>
          <w:p w14:paraId="2BF9A9CC" w14:textId="0C925EAF" w:rsidR="00331398" w:rsidRPr="0037581F" w:rsidRDefault="00CC3DD4" w:rsidP="00331398">
            <w:pPr>
              <w:widowControl w:val="0"/>
            </w:pPr>
            <w:r>
              <w:t>Кликнуть на кнопку «Обновить»</w:t>
            </w:r>
          </w:p>
        </w:tc>
        <w:tc>
          <w:tcPr>
            <w:tcW w:w="6086" w:type="dxa"/>
            <w:shd w:val="clear" w:color="auto" w:fill="auto"/>
          </w:tcPr>
          <w:p w14:paraId="23F3B5FA" w14:textId="2959AACF" w:rsidR="00331398" w:rsidRPr="0037581F" w:rsidRDefault="00CC3DD4" w:rsidP="00331398">
            <w:pPr>
              <w:widowControl w:val="0"/>
            </w:pPr>
            <w:r>
              <w:t>Роль изменена</w:t>
            </w:r>
            <w:r w:rsidR="00611708">
              <w:t>. М</w:t>
            </w:r>
            <w:r w:rsidR="00611708">
              <w:t>одельное окно настроек пользователя</w:t>
            </w:r>
            <w:r w:rsidR="00611708">
              <w:t xml:space="preserve"> закрывается.</w:t>
            </w:r>
          </w:p>
        </w:tc>
      </w:tr>
      <w:tr w:rsidR="00331398" w:rsidRPr="0037581F" w14:paraId="2124CD40" w14:textId="77777777" w:rsidTr="000F2C5C">
        <w:tc>
          <w:tcPr>
            <w:tcW w:w="3622" w:type="dxa"/>
            <w:gridSpan w:val="2"/>
            <w:shd w:val="clear" w:color="auto" w:fill="auto"/>
          </w:tcPr>
          <w:p w14:paraId="22CF1A08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7E265F59" w14:textId="6F2F49A3" w:rsidR="00331398" w:rsidRPr="0037581F" w:rsidRDefault="00D20545" w:rsidP="00331398">
            <w:r w:rsidRPr="0037581F">
              <w:t>Роль изменена</w:t>
            </w:r>
            <w:r w:rsidR="00611708">
              <w:t>. М</w:t>
            </w:r>
            <w:r w:rsidR="00611708">
              <w:t>одельное окно настроек пользователя</w:t>
            </w:r>
            <w:r w:rsidR="00611708">
              <w:t xml:space="preserve"> закрыто.</w:t>
            </w:r>
          </w:p>
        </w:tc>
      </w:tr>
      <w:tr w:rsidR="00331398" w:rsidRPr="0037581F" w14:paraId="4F268BEA" w14:textId="77777777" w:rsidTr="000F2C5C">
        <w:tc>
          <w:tcPr>
            <w:tcW w:w="3622" w:type="dxa"/>
            <w:gridSpan w:val="2"/>
            <w:shd w:val="clear" w:color="auto" w:fill="auto"/>
          </w:tcPr>
          <w:p w14:paraId="1BE2C3BA" w14:textId="77777777" w:rsidR="00331398" w:rsidRPr="0037581F" w:rsidRDefault="00331398" w:rsidP="00331398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657B883D" w14:textId="77777777" w:rsidR="00331398" w:rsidRPr="0037581F" w:rsidRDefault="00331398" w:rsidP="00331398">
            <w:pPr>
              <w:rPr>
                <w:lang w:val="en-US"/>
              </w:rPr>
            </w:pPr>
            <w:r w:rsidRPr="0037581F">
              <w:t>Роль изменена</w:t>
            </w:r>
          </w:p>
        </w:tc>
      </w:tr>
      <w:tr w:rsidR="00331398" w:rsidRPr="0037581F" w14:paraId="7873C032" w14:textId="77777777" w:rsidTr="000F2C5C">
        <w:tc>
          <w:tcPr>
            <w:tcW w:w="3622" w:type="dxa"/>
            <w:gridSpan w:val="2"/>
            <w:shd w:val="clear" w:color="auto" w:fill="auto"/>
          </w:tcPr>
          <w:p w14:paraId="14D25E3C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6575EF8C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5E79AC45" w14:textId="77777777" w:rsidTr="000F2C5C">
        <w:tc>
          <w:tcPr>
            <w:tcW w:w="3622" w:type="dxa"/>
            <w:gridSpan w:val="2"/>
            <w:shd w:val="clear" w:color="auto" w:fill="auto"/>
          </w:tcPr>
          <w:p w14:paraId="0BA1456A" w14:textId="77777777" w:rsidR="00331398" w:rsidRPr="0037581F" w:rsidRDefault="00331398" w:rsidP="00331398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44F0A1BD" w14:textId="77777777" w:rsidR="00331398" w:rsidRPr="0037581F" w:rsidRDefault="00331398" w:rsidP="00331398">
            <w:pPr>
              <w:rPr>
                <w:i/>
              </w:rPr>
            </w:pPr>
          </w:p>
        </w:tc>
      </w:tr>
      <w:tr w:rsidR="00331398" w:rsidRPr="0037581F" w14:paraId="698122C0" w14:textId="77777777" w:rsidTr="000F2C5C">
        <w:tc>
          <w:tcPr>
            <w:tcW w:w="3622" w:type="dxa"/>
            <w:gridSpan w:val="2"/>
            <w:shd w:val="clear" w:color="auto" w:fill="auto"/>
          </w:tcPr>
          <w:p w14:paraId="7CD2C062" w14:textId="77777777" w:rsidR="00331398" w:rsidRPr="0037581F" w:rsidRDefault="00331398" w:rsidP="00331398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3C2B7054" w14:textId="77777777" w:rsidR="00331398" w:rsidRPr="0037581F" w:rsidRDefault="00331398" w:rsidP="00331398">
            <w:pPr>
              <w:rPr>
                <w:i/>
              </w:rPr>
            </w:pPr>
          </w:p>
        </w:tc>
      </w:tr>
    </w:tbl>
    <w:p w14:paraId="1A1F1098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«Получения списка пользователей»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5A7365" w:rsidRPr="0037581F" w14:paraId="4BBF41CC" w14:textId="77777777" w:rsidTr="00D20545">
        <w:tc>
          <w:tcPr>
            <w:tcW w:w="3599" w:type="dxa"/>
            <w:gridSpan w:val="2"/>
            <w:shd w:val="clear" w:color="auto" w:fill="auto"/>
          </w:tcPr>
          <w:p w14:paraId="34CC5FD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1F84FBDE" w14:textId="77777777" w:rsidR="005A7365" w:rsidRPr="0037581F" w:rsidRDefault="005A7365" w:rsidP="000F2C5C">
            <w:r w:rsidRPr="0037581F">
              <w:t>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7CF98769" w14:textId="77777777" w:rsidTr="00D20545">
        <w:tc>
          <w:tcPr>
            <w:tcW w:w="3599" w:type="dxa"/>
            <w:gridSpan w:val="2"/>
            <w:shd w:val="clear" w:color="auto" w:fill="auto"/>
          </w:tcPr>
          <w:p w14:paraId="034C1A43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9982614" w14:textId="77777777" w:rsidR="005A7365" w:rsidRPr="0037581F" w:rsidRDefault="005A7365" w:rsidP="000F2C5C">
            <w:r w:rsidRPr="0037581F">
              <w:t>Получение списка пользователей</w:t>
            </w:r>
          </w:p>
        </w:tc>
      </w:tr>
      <w:tr w:rsidR="005A7365" w:rsidRPr="0037581F" w14:paraId="1C39CD89" w14:textId="77777777" w:rsidTr="00D20545">
        <w:tc>
          <w:tcPr>
            <w:tcW w:w="3599" w:type="dxa"/>
            <w:gridSpan w:val="2"/>
            <w:shd w:val="clear" w:color="auto" w:fill="auto"/>
          </w:tcPr>
          <w:p w14:paraId="0BCCB631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477630C5" w14:textId="77777777" w:rsidR="005A7365" w:rsidRPr="0037581F" w:rsidRDefault="005A7365" w:rsidP="000F2C5C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5A7365" w:rsidRPr="0037581F" w14:paraId="0D9BB391" w14:textId="77777777" w:rsidTr="00D20545">
        <w:tc>
          <w:tcPr>
            <w:tcW w:w="3599" w:type="dxa"/>
            <w:gridSpan w:val="2"/>
            <w:shd w:val="clear" w:color="auto" w:fill="auto"/>
          </w:tcPr>
          <w:p w14:paraId="708EB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2F0FD644" w14:textId="77777777" w:rsidR="005A7365" w:rsidRPr="0037581F" w:rsidRDefault="005A7365" w:rsidP="000F2C5C"/>
        </w:tc>
      </w:tr>
      <w:tr w:rsidR="005A7365" w:rsidRPr="0037581F" w14:paraId="01FE058B" w14:textId="77777777" w:rsidTr="00D20545">
        <w:tc>
          <w:tcPr>
            <w:tcW w:w="3599" w:type="dxa"/>
            <w:gridSpan w:val="2"/>
            <w:shd w:val="clear" w:color="auto" w:fill="auto"/>
          </w:tcPr>
          <w:p w14:paraId="2944726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41E4CFA0" w14:textId="77777777" w:rsidR="005A7365" w:rsidRPr="00D20545" w:rsidRDefault="00CC525C" w:rsidP="000F2C5C">
            <w:pPr>
              <w:rPr>
                <w:lang w:val="en-US"/>
              </w:rPr>
            </w:pPr>
            <w:r w:rsidRPr="0037581F">
              <w:t>Выполняется после 1.1</w:t>
            </w:r>
          </w:p>
        </w:tc>
      </w:tr>
      <w:tr w:rsidR="005A7365" w:rsidRPr="0037581F" w14:paraId="687F7990" w14:textId="77777777" w:rsidTr="00D20545">
        <w:tc>
          <w:tcPr>
            <w:tcW w:w="3599" w:type="dxa"/>
            <w:gridSpan w:val="2"/>
            <w:shd w:val="clear" w:color="auto" w:fill="auto"/>
          </w:tcPr>
          <w:p w14:paraId="092765DD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477B83E3" w14:textId="77777777" w:rsidR="005A7365" w:rsidRPr="0037581F" w:rsidRDefault="005A7365" w:rsidP="000F2C5C"/>
        </w:tc>
      </w:tr>
      <w:tr w:rsidR="005A7365" w:rsidRPr="0037581F" w14:paraId="0DD3601A" w14:textId="77777777" w:rsidTr="00D20545">
        <w:tc>
          <w:tcPr>
            <w:tcW w:w="3599" w:type="dxa"/>
            <w:gridSpan w:val="2"/>
            <w:shd w:val="clear" w:color="auto" w:fill="auto"/>
          </w:tcPr>
          <w:p w14:paraId="7D677F9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697EFB3" w14:textId="77777777" w:rsidR="005A7365" w:rsidRPr="00D20545" w:rsidRDefault="00D20545" w:rsidP="000F2C5C">
            <w:r>
              <w:t>Открыто главное окно системы</w:t>
            </w:r>
          </w:p>
        </w:tc>
      </w:tr>
      <w:tr w:rsidR="005A7365" w:rsidRPr="0037581F" w14:paraId="6E4D7689" w14:textId="77777777" w:rsidTr="00D20545">
        <w:tc>
          <w:tcPr>
            <w:tcW w:w="9628" w:type="dxa"/>
            <w:gridSpan w:val="3"/>
            <w:shd w:val="clear" w:color="auto" w:fill="auto"/>
          </w:tcPr>
          <w:p w14:paraId="011A7029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FB25699" w14:textId="77777777" w:rsidTr="00D20545">
        <w:tc>
          <w:tcPr>
            <w:tcW w:w="530" w:type="dxa"/>
            <w:shd w:val="clear" w:color="auto" w:fill="auto"/>
          </w:tcPr>
          <w:p w14:paraId="2CC954F7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42CD5C06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5B503948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14:paraId="0602A414" w14:textId="77777777" w:rsidTr="00D20545">
        <w:tc>
          <w:tcPr>
            <w:tcW w:w="530" w:type="dxa"/>
            <w:shd w:val="clear" w:color="auto" w:fill="auto"/>
          </w:tcPr>
          <w:p w14:paraId="67B10472" w14:textId="77777777" w:rsidR="005A7365" w:rsidRPr="0037581F" w:rsidRDefault="00CC525C" w:rsidP="00CC525C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0D047397" w14:textId="77777777" w:rsidR="005A7365" w:rsidRPr="00D20545" w:rsidRDefault="00D20545" w:rsidP="000F2C5C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7ED32A17" w14:textId="77777777" w:rsidR="005A7365" w:rsidRPr="00D20545" w:rsidRDefault="00D20545" w:rsidP="000F2C5C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5A7365" w:rsidRPr="0037581F" w14:paraId="31A27B78" w14:textId="77777777" w:rsidTr="00D20545">
        <w:tc>
          <w:tcPr>
            <w:tcW w:w="530" w:type="dxa"/>
            <w:shd w:val="clear" w:color="auto" w:fill="auto"/>
          </w:tcPr>
          <w:p w14:paraId="2E5D4026" w14:textId="77777777" w:rsidR="005A7365" w:rsidRPr="00D20545" w:rsidRDefault="00D20545" w:rsidP="000F2C5C">
            <w:pPr>
              <w:widowControl w:val="0"/>
            </w:pPr>
            <w:r>
              <w:t>2.</w:t>
            </w:r>
          </w:p>
        </w:tc>
        <w:tc>
          <w:tcPr>
            <w:tcW w:w="3069" w:type="dxa"/>
            <w:shd w:val="clear" w:color="auto" w:fill="auto"/>
          </w:tcPr>
          <w:p w14:paraId="4A72C413" w14:textId="77777777" w:rsidR="005A7365" w:rsidRPr="00D20545" w:rsidRDefault="00D20545" w:rsidP="000F2C5C">
            <w:pPr>
              <w:widowControl w:val="0"/>
              <w:rPr>
                <w:lang w:val="en-US"/>
              </w:rPr>
            </w:pPr>
            <w:r>
              <w:t xml:space="preserve">Кликнуть на вкладку </w:t>
            </w:r>
            <w:r>
              <w:rPr>
                <w:lang w:val="en-US"/>
              </w:rPr>
              <w:t>“</w:t>
            </w:r>
            <w:r>
              <w:t>Пользователи</w:t>
            </w:r>
            <w:r>
              <w:rPr>
                <w:lang w:val="en-US"/>
              </w:rPr>
              <w:t>”</w:t>
            </w:r>
          </w:p>
        </w:tc>
        <w:tc>
          <w:tcPr>
            <w:tcW w:w="6029" w:type="dxa"/>
            <w:shd w:val="clear" w:color="auto" w:fill="auto"/>
          </w:tcPr>
          <w:p w14:paraId="2FD8F7AD" w14:textId="77777777" w:rsidR="005A7365" w:rsidRPr="0037581F" w:rsidRDefault="00D20545" w:rsidP="000F2C5C">
            <w:pPr>
              <w:widowControl w:val="0"/>
            </w:pPr>
            <w:r>
              <w:t>Открывается список пользователей</w:t>
            </w:r>
          </w:p>
        </w:tc>
      </w:tr>
      <w:tr w:rsidR="005A7365" w:rsidRPr="0037581F" w14:paraId="55FD4335" w14:textId="77777777" w:rsidTr="00D20545">
        <w:tc>
          <w:tcPr>
            <w:tcW w:w="3599" w:type="dxa"/>
            <w:gridSpan w:val="2"/>
            <w:shd w:val="clear" w:color="auto" w:fill="auto"/>
          </w:tcPr>
          <w:p w14:paraId="41677958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39A6FB23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46C665B0" w14:textId="77777777" w:rsidTr="00D20545">
        <w:tc>
          <w:tcPr>
            <w:tcW w:w="3599" w:type="dxa"/>
            <w:gridSpan w:val="2"/>
            <w:shd w:val="clear" w:color="auto" w:fill="auto"/>
          </w:tcPr>
          <w:p w14:paraId="70082BC2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048393B6" w14:textId="77777777" w:rsidR="005A7365" w:rsidRPr="0037581F" w:rsidRDefault="00D20545" w:rsidP="000F2C5C">
            <w:r>
              <w:t>Открыт список пользователей</w:t>
            </w:r>
          </w:p>
        </w:tc>
      </w:tr>
      <w:tr w:rsidR="005A7365" w:rsidRPr="0037581F" w14:paraId="51112C5B" w14:textId="77777777" w:rsidTr="00D20545">
        <w:tc>
          <w:tcPr>
            <w:tcW w:w="3599" w:type="dxa"/>
            <w:gridSpan w:val="2"/>
            <w:shd w:val="clear" w:color="auto" w:fill="auto"/>
          </w:tcPr>
          <w:p w14:paraId="4437F019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3102BCC9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44290198" w14:textId="77777777" w:rsidTr="00D20545">
        <w:tc>
          <w:tcPr>
            <w:tcW w:w="3599" w:type="dxa"/>
            <w:gridSpan w:val="2"/>
            <w:shd w:val="clear" w:color="auto" w:fill="auto"/>
          </w:tcPr>
          <w:p w14:paraId="1ADF87E3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C6CC75D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7D400F4B" w14:textId="77777777" w:rsidTr="00D20545">
        <w:tc>
          <w:tcPr>
            <w:tcW w:w="3599" w:type="dxa"/>
            <w:gridSpan w:val="2"/>
            <w:shd w:val="clear" w:color="auto" w:fill="auto"/>
          </w:tcPr>
          <w:p w14:paraId="742EF0A5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7D2CE45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1D97B579" w14:textId="77777777" w:rsidR="00D20545" w:rsidRPr="0037581F" w:rsidRDefault="00D20545" w:rsidP="00D20545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20545" w:rsidRPr="0037581F" w14:paraId="784C5736" w14:textId="77777777" w:rsidTr="00CC3DD4">
        <w:tc>
          <w:tcPr>
            <w:tcW w:w="3622" w:type="dxa"/>
            <w:gridSpan w:val="2"/>
            <w:shd w:val="clear" w:color="auto" w:fill="auto"/>
          </w:tcPr>
          <w:p w14:paraId="601994EF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50737495" w14:textId="77777777" w:rsidR="00D20545" w:rsidRPr="00D20545" w:rsidRDefault="00D20545" w:rsidP="00CC3DD4">
            <w:r w:rsidRPr="0037581F">
              <w:t>2</w:t>
            </w:r>
            <w:r w:rsidRPr="0037581F">
              <w:rPr>
                <w:lang w:val="en-US"/>
              </w:rPr>
              <w:t>.</w:t>
            </w:r>
            <w:r>
              <w:t>6</w:t>
            </w:r>
          </w:p>
        </w:tc>
      </w:tr>
      <w:tr w:rsidR="00D20545" w:rsidRPr="0037581F" w14:paraId="65FA83A3" w14:textId="77777777" w:rsidTr="00CC3DD4">
        <w:tc>
          <w:tcPr>
            <w:tcW w:w="3622" w:type="dxa"/>
            <w:gridSpan w:val="2"/>
            <w:shd w:val="clear" w:color="auto" w:fill="auto"/>
          </w:tcPr>
          <w:p w14:paraId="23BA9FB7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98DF4F0" w14:textId="77777777" w:rsidR="00D20545" w:rsidRPr="0037581F" w:rsidRDefault="00D20545" w:rsidP="00CC3DD4">
            <w:r w:rsidRPr="0037581F">
              <w:t>Удаление пользователя</w:t>
            </w:r>
          </w:p>
        </w:tc>
      </w:tr>
      <w:tr w:rsidR="00D20545" w:rsidRPr="0037581F" w14:paraId="4B651447" w14:textId="77777777" w:rsidTr="00CC3DD4">
        <w:tc>
          <w:tcPr>
            <w:tcW w:w="3622" w:type="dxa"/>
            <w:gridSpan w:val="2"/>
            <w:shd w:val="clear" w:color="auto" w:fill="auto"/>
          </w:tcPr>
          <w:p w14:paraId="5698E5FF" w14:textId="77777777" w:rsidR="00D20545" w:rsidRPr="0037581F" w:rsidRDefault="00D20545" w:rsidP="00CC3DD4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42BC430D" w14:textId="77777777" w:rsidR="00D20545" w:rsidRPr="0037581F" w:rsidRDefault="00D20545" w:rsidP="00CC3DD4">
            <w:r w:rsidRPr="0037581F">
              <w:t>ТЗ п. 4.2.2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20545" w:rsidRPr="0037581F" w14:paraId="41CF8420" w14:textId="77777777" w:rsidTr="00CC3DD4">
        <w:tc>
          <w:tcPr>
            <w:tcW w:w="3622" w:type="dxa"/>
            <w:gridSpan w:val="2"/>
            <w:shd w:val="clear" w:color="auto" w:fill="auto"/>
          </w:tcPr>
          <w:p w14:paraId="7FC7B75D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BD2673E" w14:textId="77777777" w:rsidR="00D20545" w:rsidRPr="0037581F" w:rsidRDefault="00D20545" w:rsidP="00CC3DD4"/>
        </w:tc>
      </w:tr>
      <w:tr w:rsidR="00D20545" w:rsidRPr="0037581F" w14:paraId="5E2BB200" w14:textId="77777777" w:rsidTr="00CC3DD4">
        <w:tc>
          <w:tcPr>
            <w:tcW w:w="3622" w:type="dxa"/>
            <w:gridSpan w:val="2"/>
            <w:shd w:val="clear" w:color="auto" w:fill="auto"/>
          </w:tcPr>
          <w:p w14:paraId="510C87DB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68C4BA4B" w14:textId="77777777" w:rsidR="00D20545" w:rsidRPr="0037581F" w:rsidRDefault="00D20545" w:rsidP="00CC3DD4">
            <w:r w:rsidRPr="0037581F">
              <w:t>Выполняется после 1.1</w:t>
            </w:r>
            <w:r>
              <w:t>, 2.1 и 2.2, 2.5</w:t>
            </w:r>
          </w:p>
        </w:tc>
      </w:tr>
      <w:tr w:rsidR="00D20545" w:rsidRPr="0037581F" w14:paraId="36BC0129" w14:textId="77777777" w:rsidTr="00CC3DD4">
        <w:tc>
          <w:tcPr>
            <w:tcW w:w="3622" w:type="dxa"/>
            <w:gridSpan w:val="2"/>
            <w:shd w:val="clear" w:color="auto" w:fill="auto"/>
          </w:tcPr>
          <w:p w14:paraId="4D589346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A16C623" w14:textId="77777777" w:rsidR="00D20545" w:rsidRPr="00D20545" w:rsidRDefault="00D20545" w:rsidP="00CC3DD4">
            <w:r>
              <w:t>Логин</w:t>
            </w:r>
            <w:r>
              <w:rPr>
                <w:lang w:val="en-US"/>
              </w:rPr>
              <w:t>: user1</w:t>
            </w:r>
          </w:p>
        </w:tc>
      </w:tr>
      <w:tr w:rsidR="00D20545" w:rsidRPr="0037581F" w14:paraId="6E8BBDC6" w14:textId="77777777" w:rsidTr="00CC3DD4">
        <w:tc>
          <w:tcPr>
            <w:tcW w:w="3622" w:type="dxa"/>
            <w:gridSpan w:val="2"/>
            <w:shd w:val="clear" w:color="auto" w:fill="auto"/>
          </w:tcPr>
          <w:p w14:paraId="6585509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670C03D" w14:textId="77777777" w:rsidR="00D20545" w:rsidRPr="00D20545" w:rsidRDefault="00D20545" w:rsidP="00CC3DD4">
            <w:r>
              <w:t>Открыт Список пользователей</w:t>
            </w:r>
          </w:p>
        </w:tc>
      </w:tr>
      <w:tr w:rsidR="00D20545" w:rsidRPr="0037581F" w14:paraId="43FF7D47" w14:textId="77777777" w:rsidTr="00CC3DD4">
        <w:tc>
          <w:tcPr>
            <w:tcW w:w="9708" w:type="dxa"/>
            <w:gridSpan w:val="3"/>
            <w:shd w:val="clear" w:color="auto" w:fill="auto"/>
          </w:tcPr>
          <w:p w14:paraId="01FC3810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20545" w:rsidRPr="0037581F" w14:paraId="0BAC2997" w14:textId="77777777" w:rsidTr="00CC3DD4">
        <w:tc>
          <w:tcPr>
            <w:tcW w:w="530" w:type="dxa"/>
            <w:shd w:val="clear" w:color="auto" w:fill="auto"/>
          </w:tcPr>
          <w:p w14:paraId="3B75E0DE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3440677C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5CEDAC9" w14:textId="77777777" w:rsidR="00D20545" w:rsidRPr="0037581F" w:rsidRDefault="00D20545" w:rsidP="00CC3DD4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5F38308" w14:textId="77777777" w:rsidTr="00CC3DD4">
        <w:tc>
          <w:tcPr>
            <w:tcW w:w="530" w:type="dxa"/>
            <w:shd w:val="clear" w:color="auto" w:fill="auto"/>
          </w:tcPr>
          <w:p w14:paraId="66C42DCA" w14:textId="77777777" w:rsidR="00D20545" w:rsidRPr="0037581F" w:rsidRDefault="00D20545" w:rsidP="00CC3DD4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1D9778" w14:textId="77777777" w:rsidR="00D20545" w:rsidRPr="00D20545" w:rsidRDefault="00D20545" w:rsidP="00CC3DD4">
            <w:pPr>
              <w:widowControl w:val="0"/>
            </w:pPr>
            <w:r>
              <w:t xml:space="preserve">Нажать на крестик в строке искомого пользователя </w:t>
            </w:r>
          </w:p>
        </w:tc>
        <w:tc>
          <w:tcPr>
            <w:tcW w:w="6086" w:type="dxa"/>
            <w:shd w:val="clear" w:color="auto" w:fill="auto"/>
          </w:tcPr>
          <w:p w14:paraId="7D489E72" w14:textId="77777777" w:rsidR="00D20545" w:rsidRPr="00D20545" w:rsidRDefault="00D20545" w:rsidP="00CC3DD4">
            <w:pPr>
              <w:widowControl w:val="0"/>
            </w:pPr>
            <w:r>
              <w:t>Строка пользователя удаляется</w:t>
            </w:r>
          </w:p>
        </w:tc>
      </w:tr>
      <w:tr w:rsidR="00D20545" w:rsidRPr="0037581F" w14:paraId="7C64B69F" w14:textId="77777777" w:rsidTr="00CC3DD4">
        <w:tc>
          <w:tcPr>
            <w:tcW w:w="530" w:type="dxa"/>
            <w:shd w:val="clear" w:color="auto" w:fill="auto"/>
          </w:tcPr>
          <w:p w14:paraId="49F6C16B" w14:textId="77777777" w:rsidR="00D20545" w:rsidRPr="0037581F" w:rsidRDefault="00D20545" w:rsidP="00CC3DD4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1A66F4D9" w14:textId="77777777" w:rsidR="00D20545" w:rsidRPr="0037581F" w:rsidRDefault="00D20545" w:rsidP="00CC3DD4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7ACBED8A" w14:textId="77777777" w:rsidR="00D20545" w:rsidRPr="0037581F" w:rsidRDefault="00D20545" w:rsidP="00CC3DD4">
            <w:pPr>
              <w:widowControl w:val="0"/>
            </w:pPr>
          </w:p>
        </w:tc>
      </w:tr>
      <w:tr w:rsidR="00D20545" w:rsidRPr="0037581F" w14:paraId="744B52EE" w14:textId="77777777" w:rsidTr="00CC3DD4">
        <w:tc>
          <w:tcPr>
            <w:tcW w:w="3622" w:type="dxa"/>
            <w:gridSpan w:val="2"/>
            <w:shd w:val="clear" w:color="auto" w:fill="auto"/>
          </w:tcPr>
          <w:p w14:paraId="3EBEFCC1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FF34FDB" w14:textId="77777777" w:rsidR="00D20545" w:rsidRPr="0037581F" w:rsidRDefault="00D20545" w:rsidP="00CC3DD4">
            <w:r>
              <w:t>Пользователь удален</w:t>
            </w:r>
          </w:p>
        </w:tc>
      </w:tr>
      <w:tr w:rsidR="00D20545" w:rsidRPr="0037581F" w14:paraId="1ADEB471" w14:textId="77777777" w:rsidTr="00CC3DD4">
        <w:tc>
          <w:tcPr>
            <w:tcW w:w="3622" w:type="dxa"/>
            <w:gridSpan w:val="2"/>
            <w:shd w:val="clear" w:color="auto" w:fill="auto"/>
          </w:tcPr>
          <w:p w14:paraId="08B97484" w14:textId="77777777" w:rsidR="00D20545" w:rsidRPr="0037581F" w:rsidRDefault="00D20545" w:rsidP="00CC3DD4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DB7AFC3" w14:textId="77777777" w:rsidR="00D20545" w:rsidRPr="0037581F" w:rsidRDefault="00D20545" w:rsidP="00CC3DD4">
            <w:r w:rsidRPr="0037581F">
              <w:t>Пользователь удален</w:t>
            </w:r>
          </w:p>
        </w:tc>
      </w:tr>
      <w:tr w:rsidR="00D20545" w:rsidRPr="0037581F" w14:paraId="0E1A2019" w14:textId="77777777" w:rsidTr="00CC3DD4">
        <w:tc>
          <w:tcPr>
            <w:tcW w:w="3622" w:type="dxa"/>
            <w:gridSpan w:val="2"/>
            <w:shd w:val="clear" w:color="auto" w:fill="auto"/>
          </w:tcPr>
          <w:p w14:paraId="6CBD1C67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2DF794F4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B251513" w14:textId="77777777" w:rsidTr="00CC3DD4">
        <w:tc>
          <w:tcPr>
            <w:tcW w:w="3622" w:type="dxa"/>
            <w:gridSpan w:val="2"/>
            <w:shd w:val="clear" w:color="auto" w:fill="auto"/>
          </w:tcPr>
          <w:p w14:paraId="1B4E0F30" w14:textId="77777777" w:rsidR="00D20545" w:rsidRPr="0037581F" w:rsidRDefault="00D20545" w:rsidP="00CC3DD4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1CA96F71" w14:textId="77777777" w:rsidR="00D20545" w:rsidRPr="0037581F" w:rsidRDefault="00D20545" w:rsidP="00CC3DD4">
            <w:pPr>
              <w:rPr>
                <w:i/>
              </w:rPr>
            </w:pPr>
          </w:p>
        </w:tc>
      </w:tr>
      <w:tr w:rsidR="00D20545" w:rsidRPr="0037581F" w14:paraId="2C7C649A" w14:textId="77777777" w:rsidTr="00CC3DD4">
        <w:tc>
          <w:tcPr>
            <w:tcW w:w="3622" w:type="dxa"/>
            <w:gridSpan w:val="2"/>
            <w:shd w:val="clear" w:color="auto" w:fill="auto"/>
          </w:tcPr>
          <w:p w14:paraId="48A63745" w14:textId="77777777" w:rsidR="00D20545" w:rsidRPr="0037581F" w:rsidRDefault="00D20545" w:rsidP="00CC3DD4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BA322D7" w14:textId="77777777" w:rsidR="00D20545" w:rsidRPr="0037581F" w:rsidRDefault="00D20545" w:rsidP="00CC3DD4">
            <w:pPr>
              <w:rPr>
                <w:i/>
              </w:rPr>
            </w:pPr>
          </w:p>
        </w:tc>
      </w:tr>
    </w:tbl>
    <w:p w14:paraId="3B2C4143" w14:textId="77777777" w:rsidR="00D20545" w:rsidRDefault="00D20545" w:rsidP="00D20545">
      <w:pPr>
        <w:keepNext/>
        <w:keepLines/>
        <w:spacing w:before="480"/>
        <w:ind w:left="360"/>
        <w:outlineLvl w:val="0"/>
        <w:rPr>
          <w:b/>
          <w:bCs/>
          <w:caps/>
          <w:sz w:val="28"/>
          <w:szCs w:val="28"/>
        </w:rPr>
      </w:pPr>
    </w:p>
    <w:p w14:paraId="2BD06E99" w14:textId="77777777" w:rsidR="005A7365" w:rsidRPr="0037581F" w:rsidRDefault="005A7365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Проектами»</w:t>
      </w:r>
    </w:p>
    <w:p w14:paraId="762FB374" w14:textId="77777777" w:rsidR="005A7365" w:rsidRPr="0037581F" w:rsidRDefault="005A7365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7"/>
        <w:gridCol w:w="6022"/>
      </w:tblGrid>
      <w:tr w:rsidR="005A7365" w:rsidRPr="0037581F" w14:paraId="6A79839C" w14:textId="77777777" w:rsidTr="000F2C5C">
        <w:tc>
          <w:tcPr>
            <w:tcW w:w="3622" w:type="dxa"/>
            <w:gridSpan w:val="2"/>
            <w:shd w:val="clear" w:color="auto" w:fill="auto"/>
          </w:tcPr>
          <w:p w14:paraId="1F045B1C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527FF4B" w14:textId="77777777" w:rsidR="005A7365" w:rsidRPr="0037581F" w:rsidRDefault="00D37724" w:rsidP="000F2C5C">
            <w:pPr>
              <w:rPr>
                <w:lang w:val="en-US"/>
              </w:rPr>
            </w:pPr>
            <w:r w:rsidRPr="0037581F">
              <w:rPr>
                <w:lang w:val="en-US"/>
              </w:rPr>
              <w:t>3.1</w:t>
            </w:r>
          </w:p>
        </w:tc>
      </w:tr>
      <w:tr w:rsidR="005A7365" w:rsidRPr="0037581F" w14:paraId="0E594A9F" w14:textId="77777777" w:rsidTr="000F2C5C">
        <w:tc>
          <w:tcPr>
            <w:tcW w:w="3622" w:type="dxa"/>
            <w:gridSpan w:val="2"/>
            <w:shd w:val="clear" w:color="auto" w:fill="auto"/>
          </w:tcPr>
          <w:p w14:paraId="52BAEDAF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683D2FA2" w14:textId="77777777" w:rsidR="005A7365" w:rsidRPr="0037581F" w:rsidRDefault="005A7365" w:rsidP="000F2C5C">
            <w:r w:rsidRPr="0037581F">
              <w:t>Создание проекта</w:t>
            </w:r>
          </w:p>
        </w:tc>
      </w:tr>
      <w:tr w:rsidR="005A7365" w:rsidRPr="0037581F" w14:paraId="2668641B" w14:textId="77777777" w:rsidTr="000F2C5C">
        <w:tc>
          <w:tcPr>
            <w:tcW w:w="3622" w:type="dxa"/>
            <w:gridSpan w:val="2"/>
            <w:shd w:val="clear" w:color="auto" w:fill="auto"/>
          </w:tcPr>
          <w:p w14:paraId="12907767" w14:textId="77777777" w:rsidR="005A7365" w:rsidRPr="0037581F" w:rsidRDefault="005A7365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4B416264" w14:textId="77777777" w:rsidR="005A7365" w:rsidRPr="0037581F" w:rsidRDefault="005A7365" w:rsidP="000F2C5C">
            <w:pPr>
              <w:rPr>
                <w:lang w:val="en-US"/>
              </w:rPr>
            </w:pPr>
            <w:r w:rsidRPr="0037581F">
              <w:t>ТЗ п. 4.2.</w:t>
            </w:r>
            <w:r w:rsidR="00D37724" w:rsidRPr="0037581F">
              <w:t>3</w:t>
            </w:r>
            <w:r w:rsidR="00D37724" w:rsidRPr="0037581F">
              <w:rPr>
                <w:lang w:val="en-US"/>
              </w:rPr>
              <w:t>.1</w:t>
            </w:r>
          </w:p>
        </w:tc>
      </w:tr>
      <w:tr w:rsidR="005A7365" w:rsidRPr="0037581F" w14:paraId="124B93CC" w14:textId="77777777" w:rsidTr="000F2C5C">
        <w:tc>
          <w:tcPr>
            <w:tcW w:w="3622" w:type="dxa"/>
            <w:gridSpan w:val="2"/>
            <w:shd w:val="clear" w:color="auto" w:fill="auto"/>
          </w:tcPr>
          <w:p w14:paraId="0DD5281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4570C53D" w14:textId="77777777" w:rsidR="005A7365" w:rsidRPr="0037581F" w:rsidRDefault="005A7365" w:rsidP="000F2C5C"/>
        </w:tc>
      </w:tr>
      <w:tr w:rsidR="005A7365" w:rsidRPr="0037581F" w14:paraId="697313A6" w14:textId="77777777" w:rsidTr="000F2C5C">
        <w:tc>
          <w:tcPr>
            <w:tcW w:w="3622" w:type="dxa"/>
            <w:gridSpan w:val="2"/>
            <w:shd w:val="clear" w:color="auto" w:fill="auto"/>
          </w:tcPr>
          <w:p w14:paraId="7871BC6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E554CE0" w14:textId="77777777" w:rsidR="005A7365" w:rsidRPr="00D20545" w:rsidRDefault="00CC525C" w:rsidP="000F2C5C">
            <w:r w:rsidRPr="0037581F">
              <w:t>Выполняется после 1.1</w:t>
            </w:r>
            <w:r w:rsidR="00D20545">
              <w:t>, 3</w:t>
            </w:r>
            <w:r w:rsidR="00D20545">
              <w:rPr>
                <w:lang w:val="en-US"/>
              </w:rPr>
              <w:t>.</w:t>
            </w:r>
            <w:r w:rsidR="00D20545">
              <w:t>8</w:t>
            </w:r>
          </w:p>
        </w:tc>
      </w:tr>
      <w:tr w:rsidR="005A7365" w:rsidRPr="0037581F" w14:paraId="6CE05968" w14:textId="77777777" w:rsidTr="000F2C5C">
        <w:tc>
          <w:tcPr>
            <w:tcW w:w="3622" w:type="dxa"/>
            <w:gridSpan w:val="2"/>
            <w:shd w:val="clear" w:color="auto" w:fill="auto"/>
          </w:tcPr>
          <w:p w14:paraId="7EC5C52E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042A7BE9" w14:textId="77777777" w:rsidR="005A7365" w:rsidRPr="00D20545" w:rsidRDefault="00CC525C" w:rsidP="000F2C5C">
            <w:r w:rsidRPr="0037581F">
              <w:t>Название, описание</w:t>
            </w:r>
            <w:r w:rsidR="00D20545" w:rsidRPr="00D20545">
              <w:t xml:space="preserve">: </w:t>
            </w:r>
            <w:r w:rsidR="00D20545">
              <w:rPr>
                <w:lang w:val="en-US"/>
              </w:rPr>
              <w:t>project</w:t>
            </w:r>
            <w:r w:rsidR="00D20545" w:rsidRPr="00D20545">
              <w:t>1</w:t>
            </w:r>
            <w:r w:rsidR="00D20545">
              <w:t>, p</w:t>
            </w:r>
            <w:proofErr w:type="spellStart"/>
            <w:r w:rsidR="00D20545">
              <w:rPr>
                <w:lang w:val="en-US"/>
              </w:rPr>
              <w:t>roject</w:t>
            </w:r>
            <w:proofErr w:type="spellEnd"/>
            <w:r w:rsidR="00D20545" w:rsidRPr="00D20545">
              <w:t>1_</w:t>
            </w:r>
            <w:r w:rsidR="00D20545">
              <w:rPr>
                <w:lang w:val="en-US"/>
              </w:rPr>
              <w:t>desc</w:t>
            </w:r>
          </w:p>
        </w:tc>
      </w:tr>
      <w:tr w:rsidR="005A7365" w:rsidRPr="0037581F" w14:paraId="54451646" w14:textId="77777777" w:rsidTr="000F2C5C">
        <w:tc>
          <w:tcPr>
            <w:tcW w:w="3622" w:type="dxa"/>
            <w:gridSpan w:val="2"/>
            <w:shd w:val="clear" w:color="auto" w:fill="auto"/>
          </w:tcPr>
          <w:p w14:paraId="75D2DAB9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51DD36F" w14:textId="77777777" w:rsidR="005A7365" w:rsidRPr="0037581F" w:rsidRDefault="00CC525C" w:rsidP="000F2C5C">
            <w:r w:rsidRPr="0037581F">
              <w:t xml:space="preserve">Открыто окно </w:t>
            </w:r>
            <w:r w:rsidR="00D20545">
              <w:t>создания проекта</w:t>
            </w:r>
          </w:p>
        </w:tc>
      </w:tr>
      <w:tr w:rsidR="005A7365" w:rsidRPr="0037581F" w14:paraId="021A05A9" w14:textId="77777777" w:rsidTr="000F2C5C">
        <w:tc>
          <w:tcPr>
            <w:tcW w:w="9708" w:type="dxa"/>
            <w:gridSpan w:val="3"/>
            <w:shd w:val="clear" w:color="auto" w:fill="auto"/>
          </w:tcPr>
          <w:p w14:paraId="79746A2C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5A7365" w:rsidRPr="0037581F" w14:paraId="24C54548" w14:textId="77777777" w:rsidTr="000F2C5C">
        <w:tc>
          <w:tcPr>
            <w:tcW w:w="530" w:type="dxa"/>
            <w:shd w:val="clear" w:color="auto" w:fill="auto"/>
          </w:tcPr>
          <w:p w14:paraId="3B57D89F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341E1665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014DE7E1" w14:textId="77777777" w:rsidR="005A7365" w:rsidRPr="0037581F" w:rsidRDefault="005A7365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5A7365" w:rsidRPr="0037581F" w14:paraId="5ABB9F82" w14:textId="77777777" w:rsidTr="000F2C5C">
        <w:tc>
          <w:tcPr>
            <w:tcW w:w="530" w:type="dxa"/>
            <w:shd w:val="clear" w:color="auto" w:fill="auto"/>
          </w:tcPr>
          <w:p w14:paraId="3EFFAAE2" w14:textId="77777777" w:rsidR="005A7365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1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14:paraId="714B6944" w14:textId="77777777" w:rsidR="005A7365" w:rsidRPr="0037581F" w:rsidRDefault="00CC525C" w:rsidP="000F2C5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86" w:type="dxa"/>
            <w:shd w:val="clear" w:color="auto" w:fill="auto"/>
          </w:tcPr>
          <w:p w14:paraId="75125108" w14:textId="77777777" w:rsidR="005A7365" w:rsidRPr="0037581F" w:rsidRDefault="00CC525C" w:rsidP="000F2C5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30B89E8D" w14:textId="77777777" w:rsidTr="000F2C5C">
        <w:tc>
          <w:tcPr>
            <w:tcW w:w="530" w:type="dxa"/>
            <w:shd w:val="clear" w:color="auto" w:fill="auto"/>
          </w:tcPr>
          <w:p w14:paraId="6AE324F3" w14:textId="77777777"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14:paraId="270D7F9B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14:paraId="4BE52491" w14:textId="77777777" w:rsidR="00CC525C" w:rsidRPr="0037581F" w:rsidRDefault="0060499C" w:rsidP="00CC525C">
            <w:pPr>
              <w:widowControl w:val="0"/>
            </w:pPr>
            <w:r w:rsidRPr="0037581F">
              <w:t>Проект создан</w:t>
            </w:r>
          </w:p>
        </w:tc>
      </w:tr>
      <w:tr w:rsidR="005A7365" w:rsidRPr="0037581F" w14:paraId="6B95FB35" w14:textId="77777777" w:rsidTr="000F2C5C">
        <w:tc>
          <w:tcPr>
            <w:tcW w:w="3622" w:type="dxa"/>
            <w:gridSpan w:val="2"/>
            <w:shd w:val="clear" w:color="auto" w:fill="auto"/>
          </w:tcPr>
          <w:p w14:paraId="35A752D4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6F214D0E" w14:textId="77777777" w:rsidR="005A7365" w:rsidRPr="0037581F" w:rsidRDefault="00743C1A" w:rsidP="000F2C5C">
            <w:r w:rsidRPr="0037581F">
              <w:t>Проект создан, окно закрыто</w:t>
            </w:r>
          </w:p>
        </w:tc>
      </w:tr>
      <w:tr w:rsidR="005A7365" w:rsidRPr="0037581F" w14:paraId="2FDC326E" w14:textId="77777777" w:rsidTr="000F2C5C">
        <w:tc>
          <w:tcPr>
            <w:tcW w:w="3622" w:type="dxa"/>
            <w:gridSpan w:val="2"/>
            <w:shd w:val="clear" w:color="auto" w:fill="auto"/>
          </w:tcPr>
          <w:p w14:paraId="73D31A76" w14:textId="77777777" w:rsidR="005A7365" w:rsidRPr="0037581F" w:rsidRDefault="005A7365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04AB049A" w14:textId="77777777" w:rsidR="005A7365" w:rsidRPr="0037581F" w:rsidRDefault="00743C1A" w:rsidP="000F2C5C">
            <w:r w:rsidRPr="0037581F">
              <w:t>Проект создан</w:t>
            </w:r>
          </w:p>
        </w:tc>
      </w:tr>
      <w:tr w:rsidR="005A7365" w:rsidRPr="0037581F" w14:paraId="52252C60" w14:textId="77777777" w:rsidTr="000F2C5C">
        <w:tc>
          <w:tcPr>
            <w:tcW w:w="3622" w:type="dxa"/>
            <w:gridSpan w:val="2"/>
            <w:shd w:val="clear" w:color="auto" w:fill="auto"/>
          </w:tcPr>
          <w:p w14:paraId="2D877F6D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42304DCB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05FE8369" w14:textId="77777777" w:rsidTr="000F2C5C">
        <w:tc>
          <w:tcPr>
            <w:tcW w:w="3622" w:type="dxa"/>
            <w:gridSpan w:val="2"/>
            <w:shd w:val="clear" w:color="auto" w:fill="auto"/>
          </w:tcPr>
          <w:p w14:paraId="77245196" w14:textId="77777777" w:rsidR="005A7365" w:rsidRPr="0037581F" w:rsidRDefault="005A7365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475AEB37" w14:textId="77777777" w:rsidR="005A7365" w:rsidRPr="0037581F" w:rsidRDefault="005A7365" w:rsidP="000F2C5C">
            <w:pPr>
              <w:rPr>
                <w:i/>
              </w:rPr>
            </w:pPr>
          </w:p>
        </w:tc>
      </w:tr>
      <w:tr w:rsidR="005A7365" w:rsidRPr="0037581F" w14:paraId="32243FC5" w14:textId="77777777" w:rsidTr="000F2C5C">
        <w:tc>
          <w:tcPr>
            <w:tcW w:w="3622" w:type="dxa"/>
            <w:gridSpan w:val="2"/>
            <w:shd w:val="clear" w:color="auto" w:fill="auto"/>
          </w:tcPr>
          <w:p w14:paraId="1004123D" w14:textId="77777777" w:rsidR="005A7365" w:rsidRPr="0037581F" w:rsidRDefault="005A7365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73C5F64" w14:textId="77777777" w:rsidR="005A7365" w:rsidRPr="0037581F" w:rsidRDefault="005A7365" w:rsidP="000F2C5C">
            <w:pPr>
              <w:rPr>
                <w:i/>
              </w:rPr>
            </w:pPr>
          </w:p>
        </w:tc>
      </w:tr>
    </w:tbl>
    <w:p w14:paraId="33AF2423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2BC435B7" w14:textId="77777777" w:rsidTr="00D20545">
        <w:tc>
          <w:tcPr>
            <w:tcW w:w="3599" w:type="dxa"/>
            <w:gridSpan w:val="2"/>
            <w:shd w:val="clear" w:color="auto" w:fill="auto"/>
          </w:tcPr>
          <w:p w14:paraId="610A15B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5AEF5CB3" w14:textId="77777777" w:rsidR="00D37724" w:rsidRPr="0037581F" w:rsidRDefault="00D37724" w:rsidP="000F2C5C">
            <w:pPr>
              <w:rPr>
                <w:lang w:val="en-US"/>
              </w:rPr>
            </w:pPr>
            <w:r w:rsidRPr="0037581F">
              <w:t>3</w:t>
            </w:r>
            <w:r w:rsidRPr="0037581F">
              <w:rPr>
                <w:lang w:val="en-US"/>
              </w:rPr>
              <w:t>.2</w:t>
            </w:r>
          </w:p>
        </w:tc>
      </w:tr>
      <w:tr w:rsidR="00D37724" w:rsidRPr="0037581F" w14:paraId="412DC600" w14:textId="77777777" w:rsidTr="00D20545">
        <w:tc>
          <w:tcPr>
            <w:tcW w:w="3599" w:type="dxa"/>
            <w:gridSpan w:val="2"/>
            <w:shd w:val="clear" w:color="auto" w:fill="auto"/>
          </w:tcPr>
          <w:p w14:paraId="214D7C8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34AF3916" w14:textId="77777777" w:rsidR="00D37724" w:rsidRPr="0037581F" w:rsidRDefault="00D37724" w:rsidP="000F2C5C">
            <w:r w:rsidRPr="0037581F">
              <w:t>Удаление проекта</w:t>
            </w:r>
          </w:p>
        </w:tc>
      </w:tr>
      <w:tr w:rsidR="00D37724" w:rsidRPr="0037581F" w14:paraId="33B8D164" w14:textId="77777777" w:rsidTr="00D20545">
        <w:tc>
          <w:tcPr>
            <w:tcW w:w="3599" w:type="dxa"/>
            <w:gridSpan w:val="2"/>
            <w:shd w:val="clear" w:color="auto" w:fill="auto"/>
          </w:tcPr>
          <w:p w14:paraId="1411D302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AD8A18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D37724" w:rsidRPr="0037581F" w14:paraId="0F3ACC1C" w14:textId="77777777" w:rsidTr="00D20545">
        <w:tc>
          <w:tcPr>
            <w:tcW w:w="3599" w:type="dxa"/>
            <w:gridSpan w:val="2"/>
            <w:shd w:val="clear" w:color="auto" w:fill="auto"/>
          </w:tcPr>
          <w:p w14:paraId="5445C90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43D5035" w14:textId="77777777" w:rsidR="00D37724" w:rsidRPr="0037581F" w:rsidRDefault="00D37724" w:rsidP="000F2C5C"/>
        </w:tc>
      </w:tr>
      <w:tr w:rsidR="00D37724" w:rsidRPr="0037581F" w14:paraId="3EA79A84" w14:textId="77777777" w:rsidTr="00D20545">
        <w:tc>
          <w:tcPr>
            <w:tcW w:w="3599" w:type="dxa"/>
            <w:gridSpan w:val="2"/>
            <w:shd w:val="clear" w:color="auto" w:fill="auto"/>
          </w:tcPr>
          <w:p w14:paraId="5DB5134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06B09097" w14:textId="77777777" w:rsidR="00D37724" w:rsidRPr="00D20545" w:rsidRDefault="00D20545" w:rsidP="000F2C5C">
            <w:pPr>
              <w:rPr>
                <w:lang w:val="en-US"/>
              </w:rPr>
            </w:pPr>
            <w:r w:rsidRPr="0037581F">
              <w:t xml:space="preserve">Выполняется после </w:t>
            </w:r>
            <w:r>
              <w:t>3</w:t>
            </w:r>
            <w:r w:rsidRPr="0037581F">
              <w:t>.1</w:t>
            </w:r>
            <w:r>
              <w:t>, 3.8</w:t>
            </w:r>
          </w:p>
        </w:tc>
      </w:tr>
      <w:tr w:rsidR="00D37724" w:rsidRPr="0037581F" w14:paraId="45D7CEB3" w14:textId="77777777" w:rsidTr="00D20545">
        <w:tc>
          <w:tcPr>
            <w:tcW w:w="3599" w:type="dxa"/>
            <w:gridSpan w:val="2"/>
            <w:shd w:val="clear" w:color="auto" w:fill="auto"/>
          </w:tcPr>
          <w:p w14:paraId="3EDF93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222A24F0" w14:textId="77777777" w:rsidR="00D37724" w:rsidRPr="0037581F" w:rsidRDefault="00743C1A" w:rsidP="000F2C5C">
            <w:r w:rsidRPr="0037581F">
              <w:t>Проект</w:t>
            </w:r>
          </w:p>
        </w:tc>
      </w:tr>
      <w:tr w:rsidR="00D37724" w:rsidRPr="0037581F" w14:paraId="2041D051" w14:textId="77777777" w:rsidTr="00D20545">
        <w:tc>
          <w:tcPr>
            <w:tcW w:w="3599" w:type="dxa"/>
            <w:gridSpan w:val="2"/>
            <w:shd w:val="clear" w:color="auto" w:fill="auto"/>
          </w:tcPr>
          <w:p w14:paraId="032175C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35AF46F4" w14:textId="77777777" w:rsidR="00D37724" w:rsidRPr="0037581F" w:rsidRDefault="00D20545" w:rsidP="000F2C5C">
            <w:r w:rsidRPr="0037581F">
              <w:t xml:space="preserve">Открыто окно </w:t>
            </w:r>
            <w:r>
              <w:t>списка проектов</w:t>
            </w:r>
          </w:p>
        </w:tc>
      </w:tr>
      <w:tr w:rsidR="00D37724" w:rsidRPr="0037581F" w14:paraId="4096B6AA" w14:textId="77777777" w:rsidTr="00D20545">
        <w:tc>
          <w:tcPr>
            <w:tcW w:w="9628" w:type="dxa"/>
            <w:gridSpan w:val="3"/>
            <w:shd w:val="clear" w:color="auto" w:fill="auto"/>
          </w:tcPr>
          <w:p w14:paraId="17E17D7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8DB67A5" w14:textId="77777777" w:rsidTr="00D20545">
        <w:tc>
          <w:tcPr>
            <w:tcW w:w="529" w:type="dxa"/>
            <w:shd w:val="clear" w:color="auto" w:fill="auto"/>
          </w:tcPr>
          <w:p w14:paraId="70EA645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6B18032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133D7C6F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2CEA40D8" w14:textId="77777777" w:rsidTr="00D20545">
        <w:tc>
          <w:tcPr>
            <w:tcW w:w="529" w:type="dxa"/>
            <w:shd w:val="clear" w:color="auto" w:fill="auto"/>
          </w:tcPr>
          <w:p w14:paraId="5423FD0E" w14:textId="77777777" w:rsidR="00D37724" w:rsidRPr="0037581F" w:rsidRDefault="00743C1A" w:rsidP="00743C1A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3AFF34E" w14:textId="77777777" w:rsidR="00D37724" w:rsidRPr="00D20545" w:rsidRDefault="00D20545" w:rsidP="000F2C5C">
            <w:pPr>
              <w:widowControl w:val="0"/>
            </w:pPr>
            <w:r>
              <w:t>Кликнуть на кнопку крестик</w:t>
            </w:r>
          </w:p>
        </w:tc>
        <w:tc>
          <w:tcPr>
            <w:tcW w:w="6029" w:type="dxa"/>
            <w:shd w:val="clear" w:color="auto" w:fill="auto"/>
          </w:tcPr>
          <w:p w14:paraId="1015BC6C" w14:textId="77777777" w:rsidR="00D37724" w:rsidRPr="0037581F" w:rsidRDefault="00D20545" w:rsidP="000F2C5C">
            <w:pPr>
              <w:widowControl w:val="0"/>
            </w:pPr>
            <w:r w:rsidRPr="0037581F">
              <w:t>Проект удален</w:t>
            </w:r>
          </w:p>
        </w:tc>
      </w:tr>
      <w:tr w:rsidR="00D37724" w:rsidRPr="0037581F" w14:paraId="51642639" w14:textId="77777777" w:rsidTr="00D20545">
        <w:tc>
          <w:tcPr>
            <w:tcW w:w="3599" w:type="dxa"/>
            <w:gridSpan w:val="2"/>
            <w:shd w:val="clear" w:color="auto" w:fill="auto"/>
          </w:tcPr>
          <w:p w14:paraId="31C66E7E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2489B151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7AD11D65" w14:textId="77777777" w:rsidTr="00D20545">
        <w:tc>
          <w:tcPr>
            <w:tcW w:w="3599" w:type="dxa"/>
            <w:gridSpan w:val="2"/>
            <w:shd w:val="clear" w:color="auto" w:fill="auto"/>
          </w:tcPr>
          <w:p w14:paraId="0A1B42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52D61ADB" w14:textId="77777777" w:rsidR="00D37724" w:rsidRPr="0037581F" w:rsidRDefault="00743C1A" w:rsidP="000F2C5C">
            <w:r w:rsidRPr="0037581F">
              <w:t>Проект удален</w:t>
            </w:r>
          </w:p>
        </w:tc>
      </w:tr>
      <w:tr w:rsidR="00D37724" w:rsidRPr="0037581F" w14:paraId="1E523E56" w14:textId="77777777" w:rsidTr="00D20545">
        <w:tc>
          <w:tcPr>
            <w:tcW w:w="3599" w:type="dxa"/>
            <w:gridSpan w:val="2"/>
            <w:shd w:val="clear" w:color="auto" w:fill="auto"/>
          </w:tcPr>
          <w:p w14:paraId="4361A3BA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13D2F01D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2D6175F2" w14:textId="77777777" w:rsidTr="00D20545">
        <w:tc>
          <w:tcPr>
            <w:tcW w:w="3599" w:type="dxa"/>
            <w:gridSpan w:val="2"/>
            <w:shd w:val="clear" w:color="auto" w:fill="auto"/>
          </w:tcPr>
          <w:p w14:paraId="542E2CC0" w14:textId="77777777" w:rsidR="00D37724" w:rsidRPr="0037581F" w:rsidRDefault="00D37724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0A77B4D8" w14:textId="77777777" w:rsidR="00D37724" w:rsidRPr="0037581F" w:rsidRDefault="00D37724" w:rsidP="000F2C5C">
            <w:pPr>
              <w:rPr>
                <w:i/>
              </w:rPr>
            </w:pPr>
          </w:p>
        </w:tc>
      </w:tr>
      <w:tr w:rsidR="00D37724" w:rsidRPr="0037581F" w14:paraId="6BAF9953" w14:textId="77777777" w:rsidTr="00D20545">
        <w:tc>
          <w:tcPr>
            <w:tcW w:w="3599" w:type="dxa"/>
            <w:gridSpan w:val="2"/>
            <w:shd w:val="clear" w:color="auto" w:fill="auto"/>
          </w:tcPr>
          <w:p w14:paraId="0EF69697" w14:textId="77777777" w:rsidR="00D37724" w:rsidRPr="0037581F" w:rsidRDefault="00D37724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24FBD1E2" w14:textId="77777777" w:rsidR="00D37724" w:rsidRPr="0037581F" w:rsidRDefault="00D37724" w:rsidP="000F2C5C">
            <w:pPr>
              <w:rPr>
                <w:i/>
              </w:rPr>
            </w:pPr>
          </w:p>
        </w:tc>
      </w:tr>
    </w:tbl>
    <w:p w14:paraId="4A99F745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lastRenderedPageBreak/>
        <w:t>Проверка реализации требования «</w:t>
      </w:r>
      <w:r w:rsidR="00834B7F" w:rsidRPr="0037581F">
        <w:rPr>
          <w:b/>
          <w:bCs/>
          <w:sz w:val="28"/>
          <w:szCs w:val="26"/>
        </w:rPr>
        <w:t>Редактирование проекта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F9AF226" w14:textId="77777777" w:rsidTr="000F2C5C">
        <w:tc>
          <w:tcPr>
            <w:tcW w:w="3622" w:type="dxa"/>
            <w:gridSpan w:val="2"/>
            <w:shd w:val="clear" w:color="auto" w:fill="auto"/>
          </w:tcPr>
          <w:p w14:paraId="0FAFDE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8E90CBF" w14:textId="77777777" w:rsidR="00D37724" w:rsidRPr="0037581F" w:rsidRDefault="00D37724" w:rsidP="000F2C5C">
            <w:r w:rsidRPr="0037581F">
              <w:t>3.3</w:t>
            </w:r>
          </w:p>
        </w:tc>
      </w:tr>
      <w:tr w:rsidR="00D37724" w:rsidRPr="0037581F" w14:paraId="4AA7A400" w14:textId="77777777" w:rsidTr="000F2C5C">
        <w:tc>
          <w:tcPr>
            <w:tcW w:w="3622" w:type="dxa"/>
            <w:gridSpan w:val="2"/>
            <w:shd w:val="clear" w:color="auto" w:fill="auto"/>
          </w:tcPr>
          <w:p w14:paraId="064871D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24437336" w14:textId="77777777" w:rsidR="00D37724" w:rsidRPr="0037581F" w:rsidRDefault="00834B7F" w:rsidP="000F2C5C">
            <w:r w:rsidRPr="0037581F">
              <w:t>Редактирование проекта</w:t>
            </w:r>
          </w:p>
        </w:tc>
      </w:tr>
      <w:tr w:rsidR="00D37724" w:rsidRPr="0037581F" w14:paraId="539CB687" w14:textId="77777777" w:rsidTr="000F2C5C">
        <w:tc>
          <w:tcPr>
            <w:tcW w:w="3622" w:type="dxa"/>
            <w:gridSpan w:val="2"/>
            <w:shd w:val="clear" w:color="auto" w:fill="auto"/>
          </w:tcPr>
          <w:p w14:paraId="1C4B757C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5E6D597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D37724" w:rsidRPr="0037581F" w14:paraId="0BBB3182" w14:textId="77777777" w:rsidTr="000F2C5C">
        <w:tc>
          <w:tcPr>
            <w:tcW w:w="3622" w:type="dxa"/>
            <w:gridSpan w:val="2"/>
            <w:shd w:val="clear" w:color="auto" w:fill="auto"/>
          </w:tcPr>
          <w:p w14:paraId="3E134D7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05904BDE" w14:textId="77777777" w:rsidR="00D37724" w:rsidRPr="0037581F" w:rsidRDefault="00D37724" w:rsidP="000F2C5C"/>
        </w:tc>
      </w:tr>
      <w:tr w:rsidR="00D37724" w:rsidRPr="0037581F" w14:paraId="4BEAD004" w14:textId="77777777" w:rsidTr="000F2C5C">
        <w:tc>
          <w:tcPr>
            <w:tcW w:w="3622" w:type="dxa"/>
            <w:gridSpan w:val="2"/>
            <w:shd w:val="clear" w:color="auto" w:fill="auto"/>
          </w:tcPr>
          <w:p w14:paraId="2767020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5C46F33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rPr>
                <w:lang w:val="en-US"/>
              </w:rPr>
              <w:t>, 3.7</w:t>
            </w:r>
          </w:p>
        </w:tc>
      </w:tr>
      <w:tr w:rsidR="00D37724" w:rsidRPr="00CC3DD4" w14:paraId="02711ECA" w14:textId="77777777" w:rsidTr="000F2C5C">
        <w:tc>
          <w:tcPr>
            <w:tcW w:w="3622" w:type="dxa"/>
            <w:gridSpan w:val="2"/>
            <w:shd w:val="clear" w:color="auto" w:fill="auto"/>
          </w:tcPr>
          <w:p w14:paraId="0A3B1727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7F3E3A6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Проект</w:t>
            </w:r>
            <w:r w:rsidRPr="00D20545">
              <w:rPr>
                <w:lang w:val="en-US"/>
              </w:rPr>
              <w:t xml:space="preserve">, </w:t>
            </w:r>
            <w:r w:rsidR="00834B7F" w:rsidRPr="0037581F">
              <w:t>описание</w:t>
            </w:r>
            <w:r w:rsidR="00D20545">
              <w:rPr>
                <w:lang w:val="en-US"/>
              </w:rPr>
              <w:t>: project</w:t>
            </w:r>
            <w:r w:rsidR="00D20545" w:rsidRPr="00D20545">
              <w:rPr>
                <w:lang w:val="en-US"/>
              </w:rPr>
              <w:t>1, p</w:t>
            </w:r>
            <w:r w:rsidR="00D20545">
              <w:rPr>
                <w:lang w:val="en-US"/>
              </w:rPr>
              <w:t>roject</w:t>
            </w:r>
            <w:r w:rsidR="00D20545" w:rsidRPr="00D20545">
              <w:rPr>
                <w:lang w:val="en-US"/>
              </w:rPr>
              <w:t>1_</w:t>
            </w:r>
            <w:r w:rsidR="00D20545">
              <w:rPr>
                <w:lang w:val="en-US"/>
              </w:rPr>
              <w:t>newdesc</w:t>
            </w:r>
          </w:p>
        </w:tc>
      </w:tr>
      <w:tr w:rsidR="00D37724" w:rsidRPr="0037581F" w14:paraId="663E6EA5" w14:textId="77777777" w:rsidTr="000F2C5C">
        <w:tc>
          <w:tcPr>
            <w:tcW w:w="3622" w:type="dxa"/>
            <w:gridSpan w:val="2"/>
            <w:shd w:val="clear" w:color="auto" w:fill="auto"/>
          </w:tcPr>
          <w:p w14:paraId="48B6E9C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2C341CB7" w14:textId="77777777" w:rsidR="00D37724" w:rsidRPr="0037581F" w:rsidRDefault="0060499C" w:rsidP="000F2C5C">
            <w:r w:rsidRPr="0037581F">
              <w:t>Открыто окно редактирования проекта</w:t>
            </w:r>
          </w:p>
        </w:tc>
      </w:tr>
      <w:tr w:rsidR="00D37724" w:rsidRPr="0037581F" w14:paraId="00F6949E" w14:textId="77777777" w:rsidTr="000F2C5C">
        <w:tc>
          <w:tcPr>
            <w:tcW w:w="9708" w:type="dxa"/>
            <w:gridSpan w:val="3"/>
            <w:shd w:val="clear" w:color="auto" w:fill="auto"/>
          </w:tcPr>
          <w:p w14:paraId="0427ABC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2946D6" w14:textId="77777777" w:rsidTr="000F2C5C">
        <w:tc>
          <w:tcPr>
            <w:tcW w:w="530" w:type="dxa"/>
            <w:shd w:val="clear" w:color="auto" w:fill="auto"/>
          </w:tcPr>
          <w:p w14:paraId="0EB02D45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7C5689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0B49400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0499C" w:rsidRPr="0037581F" w14:paraId="79F1194E" w14:textId="77777777" w:rsidTr="00D20545">
        <w:trPr>
          <w:trHeight w:val="333"/>
        </w:trPr>
        <w:tc>
          <w:tcPr>
            <w:tcW w:w="530" w:type="dxa"/>
            <w:shd w:val="clear" w:color="auto" w:fill="auto"/>
          </w:tcPr>
          <w:p w14:paraId="0E8F411F" w14:textId="77777777" w:rsidR="0060499C" w:rsidRPr="0037581F" w:rsidRDefault="0060499C" w:rsidP="0060499C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28C1F507" w14:textId="77777777" w:rsidR="0060499C" w:rsidRPr="0037581F" w:rsidRDefault="00834B7F" w:rsidP="0060499C">
            <w:pPr>
              <w:widowControl w:val="0"/>
            </w:pPr>
            <w:r w:rsidRPr="0037581F">
              <w:t>Изменить описание</w:t>
            </w:r>
          </w:p>
        </w:tc>
        <w:tc>
          <w:tcPr>
            <w:tcW w:w="6086" w:type="dxa"/>
            <w:shd w:val="clear" w:color="auto" w:fill="auto"/>
          </w:tcPr>
          <w:p w14:paraId="33E1D690" w14:textId="77777777" w:rsidR="0060499C" w:rsidRPr="0037581F" w:rsidRDefault="00876793" w:rsidP="0060499C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60499C" w:rsidRPr="0037581F" w14:paraId="19C31539" w14:textId="77777777" w:rsidTr="000F2C5C">
        <w:tc>
          <w:tcPr>
            <w:tcW w:w="530" w:type="dxa"/>
            <w:shd w:val="clear" w:color="auto" w:fill="auto"/>
          </w:tcPr>
          <w:p w14:paraId="3164B65E" w14:textId="77777777" w:rsidR="0060499C" w:rsidRPr="0037581F" w:rsidRDefault="0060499C" w:rsidP="0060499C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7FB4FB1A" w14:textId="77777777" w:rsidR="0060499C" w:rsidRPr="0037581F" w:rsidRDefault="0060499C" w:rsidP="0060499C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86" w:type="dxa"/>
            <w:shd w:val="clear" w:color="auto" w:fill="auto"/>
          </w:tcPr>
          <w:p w14:paraId="5D12152C" w14:textId="1917BBDA" w:rsidR="0060499C" w:rsidRPr="0037581F" w:rsidRDefault="00876793" w:rsidP="0060499C">
            <w:pPr>
              <w:widowControl w:val="0"/>
            </w:pPr>
            <w:r w:rsidRPr="0037581F">
              <w:t>Описание</w:t>
            </w:r>
            <w:r w:rsidR="0060499C" w:rsidRPr="0037581F">
              <w:t xml:space="preserve"> проекта обновлен</w:t>
            </w:r>
            <w:r w:rsidRPr="0037581F">
              <w:t>о</w:t>
            </w:r>
            <w:r w:rsidR="00611708">
              <w:t xml:space="preserve">. Окно редактирования проекта закрывается. </w:t>
            </w:r>
          </w:p>
        </w:tc>
      </w:tr>
      <w:tr w:rsidR="0060499C" w:rsidRPr="0037581F" w14:paraId="0F24784A" w14:textId="77777777" w:rsidTr="000F2C5C">
        <w:tc>
          <w:tcPr>
            <w:tcW w:w="3622" w:type="dxa"/>
            <w:gridSpan w:val="2"/>
            <w:shd w:val="clear" w:color="auto" w:fill="auto"/>
          </w:tcPr>
          <w:p w14:paraId="6C11F62F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81E580C" w14:textId="739B8E7C"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  <w:r w:rsidR="00611708">
              <w:t>. Окно редактирование проекта закрыто.</w:t>
            </w:r>
          </w:p>
        </w:tc>
      </w:tr>
      <w:tr w:rsidR="0060499C" w:rsidRPr="0037581F" w14:paraId="00AEA400" w14:textId="77777777" w:rsidTr="000F2C5C">
        <w:tc>
          <w:tcPr>
            <w:tcW w:w="3622" w:type="dxa"/>
            <w:gridSpan w:val="2"/>
            <w:shd w:val="clear" w:color="auto" w:fill="auto"/>
          </w:tcPr>
          <w:p w14:paraId="05275DA4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52401D3E" w14:textId="77777777" w:rsidR="0060499C" w:rsidRPr="0037581F" w:rsidRDefault="00876793" w:rsidP="0060499C">
            <w:pPr>
              <w:widowControl w:val="0"/>
            </w:pPr>
            <w:r w:rsidRPr="0037581F">
              <w:t>Описание проекта обновлено</w:t>
            </w:r>
          </w:p>
        </w:tc>
      </w:tr>
      <w:tr w:rsidR="0060499C" w:rsidRPr="0037581F" w14:paraId="746B2888" w14:textId="77777777" w:rsidTr="000F2C5C">
        <w:tc>
          <w:tcPr>
            <w:tcW w:w="3622" w:type="dxa"/>
            <w:gridSpan w:val="2"/>
            <w:shd w:val="clear" w:color="auto" w:fill="auto"/>
          </w:tcPr>
          <w:p w14:paraId="46D64A9F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25F99F90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368B81EA" w14:textId="77777777" w:rsidTr="000F2C5C">
        <w:tc>
          <w:tcPr>
            <w:tcW w:w="3622" w:type="dxa"/>
            <w:gridSpan w:val="2"/>
            <w:shd w:val="clear" w:color="auto" w:fill="auto"/>
          </w:tcPr>
          <w:p w14:paraId="4DFEE5B6" w14:textId="77777777" w:rsidR="0060499C" w:rsidRPr="0037581F" w:rsidRDefault="0060499C" w:rsidP="0060499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46BF5E25" w14:textId="77777777" w:rsidR="0060499C" w:rsidRPr="0037581F" w:rsidRDefault="0060499C" w:rsidP="0060499C">
            <w:pPr>
              <w:rPr>
                <w:i/>
              </w:rPr>
            </w:pPr>
          </w:p>
        </w:tc>
      </w:tr>
      <w:tr w:rsidR="0060499C" w:rsidRPr="0037581F" w14:paraId="7BCC0AA8" w14:textId="77777777" w:rsidTr="000F2C5C">
        <w:tc>
          <w:tcPr>
            <w:tcW w:w="3622" w:type="dxa"/>
            <w:gridSpan w:val="2"/>
            <w:shd w:val="clear" w:color="auto" w:fill="auto"/>
          </w:tcPr>
          <w:p w14:paraId="2103CAFF" w14:textId="77777777" w:rsidR="0060499C" w:rsidRPr="0037581F" w:rsidRDefault="0060499C" w:rsidP="0060499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98F5C13" w14:textId="77777777" w:rsidR="0060499C" w:rsidRPr="0037581F" w:rsidRDefault="0060499C" w:rsidP="0060499C">
            <w:pPr>
              <w:rPr>
                <w:i/>
              </w:rPr>
            </w:pPr>
          </w:p>
        </w:tc>
      </w:tr>
    </w:tbl>
    <w:p w14:paraId="5DC1D35A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«Добавление пользователей в проект»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D37724" w:rsidRPr="0037581F" w14:paraId="454336DB" w14:textId="77777777" w:rsidTr="00D20545">
        <w:tc>
          <w:tcPr>
            <w:tcW w:w="3600" w:type="dxa"/>
            <w:gridSpan w:val="2"/>
            <w:shd w:val="clear" w:color="auto" w:fill="auto"/>
          </w:tcPr>
          <w:p w14:paraId="6FD61B8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03EA0EB7" w14:textId="77777777" w:rsidR="00D37724" w:rsidRPr="0037581F" w:rsidRDefault="00D37724" w:rsidP="000F2C5C">
            <w:r w:rsidRPr="0037581F">
              <w:t>3.4</w:t>
            </w:r>
          </w:p>
        </w:tc>
      </w:tr>
      <w:tr w:rsidR="00D37724" w:rsidRPr="0037581F" w14:paraId="4F2773D1" w14:textId="77777777" w:rsidTr="00D20545">
        <w:tc>
          <w:tcPr>
            <w:tcW w:w="3600" w:type="dxa"/>
            <w:gridSpan w:val="2"/>
            <w:shd w:val="clear" w:color="auto" w:fill="auto"/>
          </w:tcPr>
          <w:p w14:paraId="3E9C482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0C87C1EE" w14:textId="77777777" w:rsidR="00D37724" w:rsidRPr="0037581F" w:rsidRDefault="00D37724" w:rsidP="000F2C5C">
            <w:r w:rsidRPr="0037581F">
              <w:t>Добавление пользователей в проект</w:t>
            </w:r>
          </w:p>
        </w:tc>
      </w:tr>
      <w:tr w:rsidR="00D37724" w:rsidRPr="0037581F" w14:paraId="147C5F07" w14:textId="77777777" w:rsidTr="00D20545">
        <w:tc>
          <w:tcPr>
            <w:tcW w:w="3600" w:type="dxa"/>
            <w:gridSpan w:val="2"/>
            <w:shd w:val="clear" w:color="auto" w:fill="auto"/>
          </w:tcPr>
          <w:p w14:paraId="37930725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1E85F7B3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D37724" w:rsidRPr="0037581F" w14:paraId="6C8DBB02" w14:textId="77777777" w:rsidTr="00D20545">
        <w:tc>
          <w:tcPr>
            <w:tcW w:w="3600" w:type="dxa"/>
            <w:gridSpan w:val="2"/>
            <w:shd w:val="clear" w:color="auto" w:fill="auto"/>
          </w:tcPr>
          <w:p w14:paraId="0256509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445E3115" w14:textId="77777777" w:rsidR="00D37724" w:rsidRPr="0037581F" w:rsidRDefault="00D37724" w:rsidP="000F2C5C"/>
        </w:tc>
      </w:tr>
      <w:tr w:rsidR="00D37724" w:rsidRPr="0037581F" w14:paraId="2193F723" w14:textId="77777777" w:rsidTr="00D20545">
        <w:tc>
          <w:tcPr>
            <w:tcW w:w="3600" w:type="dxa"/>
            <w:gridSpan w:val="2"/>
            <w:shd w:val="clear" w:color="auto" w:fill="auto"/>
          </w:tcPr>
          <w:p w14:paraId="144C3E6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4C02C6DD" w14:textId="77777777" w:rsidR="00D37724" w:rsidRPr="00D20545" w:rsidRDefault="0060499C" w:rsidP="000F2C5C">
            <w:pPr>
              <w:rPr>
                <w:lang w:val="en-US"/>
              </w:rPr>
            </w:pPr>
            <w:r w:rsidRPr="0037581F">
              <w:t>Выполняется после 3.1</w:t>
            </w:r>
            <w:r w:rsidR="00D20545">
              <w:t>, 3.7</w:t>
            </w:r>
          </w:p>
        </w:tc>
      </w:tr>
      <w:tr w:rsidR="00D37724" w:rsidRPr="0037581F" w14:paraId="22E4D841" w14:textId="77777777" w:rsidTr="00D20545">
        <w:tc>
          <w:tcPr>
            <w:tcW w:w="3600" w:type="dxa"/>
            <w:gridSpan w:val="2"/>
            <w:shd w:val="clear" w:color="auto" w:fill="auto"/>
          </w:tcPr>
          <w:p w14:paraId="447CADF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7E29C12D" w14:textId="77777777" w:rsidR="00D37724" w:rsidRPr="0037581F" w:rsidRDefault="0060499C" w:rsidP="000F2C5C">
            <w:r w:rsidRPr="0037581F">
              <w:t>Проект, пользователь</w:t>
            </w:r>
          </w:p>
        </w:tc>
      </w:tr>
      <w:tr w:rsidR="0060499C" w:rsidRPr="0037581F" w14:paraId="3E8B4E53" w14:textId="77777777" w:rsidTr="00D20545">
        <w:tc>
          <w:tcPr>
            <w:tcW w:w="3600" w:type="dxa"/>
            <w:gridSpan w:val="2"/>
            <w:shd w:val="clear" w:color="auto" w:fill="auto"/>
          </w:tcPr>
          <w:p w14:paraId="404907A9" w14:textId="77777777" w:rsidR="0060499C" w:rsidRPr="0037581F" w:rsidRDefault="0060499C" w:rsidP="0060499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4CB7B443" w14:textId="77777777" w:rsidR="0060499C" w:rsidRPr="0037581F" w:rsidRDefault="0060499C" w:rsidP="0060499C">
            <w:r w:rsidRPr="0037581F">
              <w:t>Открыто окно редактирования проекта</w:t>
            </w:r>
          </w:p>
        </w:tc>
      </w:tr>
      <w:tr w:rsidR="0060499C" w:rsidRPr="0037581F" w14:paraId="585A1A06" w14:textId="77777777" w:rsidTr="00D20545">
        <w:tc>
          <w:tcPr>
            <w:tcW w:w="9628" w:type="dxa"/>
            <w:gridSpan w:val="3"/>
            <w:shd w:val="clear" w:color="auto" w:fill="auto"/>
          </w:tcPr>
          <w:p w14:paraId="014893C8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60499C" w:rsidRPr="0037581F" w14:paraId="6EB34AAC" w14:textId="77777777" w:rsidTr="00D20545">
        <w:tc>
          <w:tcPr>
            <w:tcW w:w="529" w:type="dxa"/>
            <w:shd w:val="clear" w:color="auto" w:fill="auto"/>
          </w:tcPr>
          <w:p w14:paraId="13A545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4659C5F9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7D0CCA21" w14:textId="77777777" w:rsidR="0060499C" w:rsidRPr="0037581F" w:rsidRDefault="0060499C" w:rsidP="0060499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611708" w:rsidRPr="0037581F" w14:paraId="737E1E8F" w14:textId="77777777" w:rsidTr="00D20545">
        <w:tc>
          <w:tcPr>
            <w:tcW w:w="529" w:type="dxa"/>
            <w:shd w:val="clear" w:color="auto" w:fill="auto"/>
          </w:tcPr>
          <w:p w14:paraId="2C5A6684" w14:textId="77F11522" w:rsidR="00611708" w:rsidRPr="0037581F" w:rsidRDefault="00611708" w:rsidP="00611708">
            <w:pPr>
              <w:widowControl w:val="0"/>
            </w:pPr>
            <w:r>
              <w:t>1.</w:t>
            </w:r>
          </w:p>
        </w:tc>
        <w:tc>
          <w:tcPr>
            <w:tcW w:w="3071" w:type="dxa"/>
            <w:shd w:val="clear" w:color="auto" w:fill="auto"/>
          </w:tcPr>
          <w:p w14:paraId="231B96EB" w14:textId="608E2328" w:rsidR="00611708" w:rsidRDefault="00611708" w:rsidP="00611708">
            <w:pPr>
              <w:widowControl w:val="0"/>
            </w:pPr>
            <w:r>
              <w:t xml:space="preserve">Выбрать в </w:t>
            </w:r>
            <w:proofErr w:type="spellStart"/>
            <w:r>
              <w:t>дропдауне</w:t>
            </w:r>
            <w:proofErr w:type="spellEnd"/>
            <w:r>
              <w:t xml:space="preserve"> нового пользователя</w:t>
            </w:r>
          </w:p>
        </w:tc>
        <w:tc>
          <w:tcPr>
            <w:tcW w:w="6028" w:type="dxa"/>
            <w:shd w:val="clear" w:color="auto" w:fill="auto"/>
          </w:tcPr>
          <w:p w14:paraId="74797B5A" w14:textId="47E7B07D" w:rsidR="00611708" w:rsidRDefault="00611708" w:rsidP="00611708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пользователь</w:t>
            </w:r>
          </w:p>
        </w:tc>
      </w:tr>
      <w:tr w:rsidR="0060499C" w:rsidRPr="0037581F" w14:paraId="02BA339B" w14:textId="77777777" w:rsidTr="00D20545">
        <w:tc>
          <w:tcPr>
            <w:tcW w:w="529" w:type="dxa"/>
            <w:shd w:val="clear" w:color="auto" w:fill="auto"/>
          </w:tcPr>
          <w:p w14:paraId="6F449DE5" w14:textId="74236D80" w:rsidR="0060499C" w:rsidRPr="0037581F" w:rsidRDefault="00611708" w:rsidP="0060499C">
            <w:pPr>
              <w:widowControl w:val="0"/>
            </w:pPr>
            <w:r>
              <w:t>2</w:t>
            </w:r>
            <w:r w:rsidR="0060499C" w:rsidRPr="0037581F">
              <w:t>.</w:t>
            </w:r>
          </w:p>
        </w:tc>
        <w:tc>
          <w:tcPr>
            <w:tcW w:w="3071" w:type="dxa"/>
            <w:shd w:val="clear" w:color="auto" w:fill="auto"/>
          </w:tcPr>
          <w:p w14:paraId="366A4C4F" w14:textId="77777777" w:rsidR="0060499C" w:rsidRPr="00D20545" w:rsidRDefault="00D20545" w:rsidP="0060499C">
            <w:pPr>
              <w:widowControl w:val="0"/>
            </w:pPr>
            <w:r>
              <w:t>Кликнуть на кнопку +</w:t>
            </w:r>
          </w:p>
        </w:tc>
        <w:tc>
          <w:tcPr>
            <w:tcW w:w="6028" w:type="dxa"/>
            <w:shd w:val="clear" w:color="auto" w:fill="auto"/>
          </w:tcPr>
          <w:p w14:paraId="26FE3EC1" w14:textId="24E81005" w:rsidR="0060499C" w:rsidRPr="00D20545" w:rsidRDefault="00D20545" w:rsidP="0060499C">
            <w:pPr>
              <w:widowControl w:val="0"/>
            </w:pPr>
            <w:r>
              <w:t xml:space="preserve">Добавляется новая строка </w:t>
            </w:r>
            <w:r w:rsidRPr="00D20545">
              <w:t>“</w:t>
            </w:r>
            <w:r>
              <w:t>Участники проекта</w:t>
            </w:r>
            <w:r w:rsidRPr="00D20545">
              <w:t>”</w:t>
            </w:r>
            <w:r w:rsidR="00611708">
              <w:t xml:space="preserve"> с данными выбранного пользователя</w:t>
            </w:r>
          </w:p>
        </w:tc>
      </w:tr>
      <w:tr w:rsidR="00D20545" w:rsidRPr="0037581F" w14:paraId="03311B4A" w14:textId="77777777" w:rsidTr="00D20545">
        <w:tc>
          <w:tcPr>
            <w:tcW w:w="3600" w:type="dxa"/>
            <w:gridSpan w:val="2"/>
            <w:shd w:val="clear" w:color="auto" w:fill="auto"/>
          </w:tcPr>
          <w:p w14:paraId="534EA98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0BCAEEA0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6BCA8E1A" w14:textId="77777777" w:rsidTr="00D20545">
        <w:tc>
          <w:tcPr>
            <w:tcW w:w="3600" w:type="dxa"/>
            <w:gridSpan w:val="2"/>
            <w:shd w:val="clear" w:color="auto" w:fill="auto"/>
          </w:tcPr>
          <w:p w14:paraId="0DF08AF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1048ED" w14:textId="77777777" w:rsidR="00D20545" w:rsidRPr="0037581F" w:rsidRDefault="00D20545" w:rsidP="00D20545">
            <w:r w:rsidRPr="0037581F">
              <w:t>Пользователь добавлен в проект</w:t>
            </w:r>
          </w:p>
        </w:tc>
      </w:tr>
      <w:tr w:rsidR="00D20545" w:rsidRPr="0037581F" w14:paraId="36165F43" w14:textId="77777777" w:rsidTr="00D20545">
        <w:tc>
          <w:tcPr>
            <w:tcW w:w="3600" w:type="dxa"/>
            <w:gridSpan w:val="2"/>
            <w:shd w:val="clear" w:color="auto" w:fill="auto"/>
          </w:tcPr>
          <w:p w14:paraId="54BA6BC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0EC4FC79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93C4E4" w14:textId="77777777" w:rsidTr="00D20545">
        <w:tc>
          <w:tcPr>
            <w:tcW w:w="3600" w:type="dxa"/>
            <w:gridSpan w:val="2"/>
            <w:shd w:val="clear" w:color="auto" w:fill="auto"/>
          </w:tcPr>
          <w:p w14:paraId="135154C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322D0133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447DF79B" w14:textId="77777777" w:rsidTr="00D20545">
        <w:tc>
          <w:tcPr>
            <w:tcW w:w="3600" w:type="dxa"/>
            <w:gridSpan w:val="2"/>
            <w:shd w:val="clear" w:color="auto" w:fill="auto"/>
          </w:tcPr>
          <w:p w14:paraId="56F51D9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147E187C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2F90D5B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«Удаление пользователя из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D37724" w:rsidRPr="0037581F" w14:paraId="0C648930" w14:textId="77777777" w:rsidTr="00D20545">
        <w:tc>
          <w:tcPr>
            <w:tcW w:w="3601" w:type="dxa"/>
            <w:gridSpan w:val="2"/>
            <w:shd w:val="clear" w:color="auto" w:fill="auto"/>
          </w:tcPr>
          <w:p w14:paraId="6264AB1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7" w:type="dxa"/>
            <w:shd w:val="clear" w:color="auto" w:fill="auto"/>
          </w:tcPr>
          <w:p w14:paraId="4B04A616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2F26308D" w14:textId="77777777" w:rsidTr="00D20545">
        <w:tc>
          <w:tcPr>
            <w:tcW w:w="3601" w:type="dxa"/>
            <w:gridSpan w:val="2"/>
            <w:shd w:val="clear" w:color="auto" w:fill="auto"/>
          </w:tcPr>
          <w:p w14:paraId="07EFBF3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7" w:type="dxa"/>
            <w:shd w:val="clear" w:color="auto" w:fill="auto"/>
          </w:tcPr>
          <w:p w14:paraId="1386A2F4" w14:textId="77777777" w:rsidR="00D37724" w:rsidRPr="0037581F" w:rsidRDefault="00D37724" w:rsidP="000F2C5C">
            <w:r w:rsidRPr="0037581F">
              <w:t>Удаление пользователя из проекта</w:t>
            </w:r>
          </w:p>
        </w:tc>
      </w:tr>
      <w:tr w:rsidR="00D37724" w:rsidRPr="0037581F" w14:paraId="6F825410" w14:textId="77777777" w:rsidTr="00D20545">
        <w:tc>
          <w:tcPr>
            <w:tcW w:w="3601" w:type="dxa"/>
            <w:gridSpan w:val="2"/>
            <w:shd w:val="clear" w:color="auto" w:fill="auto"/>
          </w:tcPr>
          <w:p w14:paraId="672156C1" w14:textId="77777777" w:rsidR="00D37724" w:rsidRPr="0037581F" w:rsidRDefault="00D37724" w:rsidP="000F2C5C">
            <w:r w:rsidRPr="0037581F">
              <w:rPr>
                <w:b/>
              </w:rPr>
              <w:lastRenderedPageBreak/>
              <w:t>Ссылка на ТЗ</w:t>
            </w:r>
          </w:p>
        </w:tc>
        <w:tc>
          <w:tcPr>
            <w:tcW w:w="6027" w:type="dxa"/>
            <w:shd w:val="clear" w:color="auto" w:fill="auto"/>
          </w:tcPr>
          <w:p w14:paraId="050A1989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D37724" w:rsidRPr="0037581F" w14:paraId="128DDF1F" w14:textId="77777777" w:rsidTr="00D20545">
        <w:tc>
          <w:tcPr>
            <w:tcW w:w="3601" w:type="dxa"/>
            <w:gridSpan w:val="2"/>
            <w:shd w:val="clear" w:color="auto" w:fill="auto"/>
          </w:tcPr>
          <w:p w14:paraId="75DFEBF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7" w:type="dxa"/>
            <w:shd w:val="clear" w:color="auto" w:fill="auto"/>
          </w:tcPr>
          <w:p w14:paraId="2A6C29D7" w14:textId="77777777" w:rsidR="00D37724" w:rsidRPr="0037581F" w:rsidRDefault="00D37724" w:rsidP="000F2C5C"/>
        </w:tc>
      </w:tr>
      <w:tr w:rsidR="00D37724" w:rsidRPr="0037581F" w14:paraId="648A7DD8" w14:textId="77777777" w:rsidTr="00D20545">
        <w:tc>
          <w:tcPr>
            <w:tcW w:w="3601" w:type="dxa"/>
            <w:gridSpan w:val="2"/>
            <w:shd w:val="clear" w:color="auto" w:fill="auto"/>
          </w:tcPr>
          <w:p w14:paraId="67B55CB6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7" w:type="dxa"/>
            <w:shd w:val="clear" w:color="auto" w:fill="auto"/>
          </w:tcPr>
          <w:p w14:paraId="33B291A7" w14:textId="77777777" w:rsidR="00D37724" w:rsidRPr="0037581F" w:rsidRDefault="00834B7F" w:rsidP="000F2C5C">
            <w:r w:rsidRPr="0037581F">
              <w:t>Выполняется после 3.1</w:t>
            </w:r>
            <w:r w:rsidR="00D20545">
              <w:t>, 3.4</w:t>
            </w:r>
          </w:p>
        </w:tc>
      </w:tr>
      <w:tr w:rsidR="00D20545" w:rsidRPr="0037581F" w14:paraId="27982ECC" w14:textId="77777777" w:rsidTr="00D20545">
        <w:trPr>
          <w:gridAfter w:val="1"/>
          <w:wAfter w:w="6027" w:type="dxa"/>
        </w:trPr>
        <w:tc>
          <w:tcPr>
            <w:tcW w:w="3601" w:type="dxa"/>
            <w:gridSpan w:val="2"/>
            <w:shd w:val="clear" w:color="auto" w:fill="auto"/>
          </w:tcPr>
          <w:p w14:paraId="300AC0EE" w14:textId="77777777" w:rsidR="00D20545" w:rsidRPr="0037581F" w:rsidRDefault="00D20545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</w:tr>
      <w:tr w:rsidR="00D37724" w:rsidRPr="0037581F" w14:paraId="466BCEE9" w14:textId="77777777" w:rsidTr="00D20545">
        <w:tc>
          <w:tcPr>
            <w:tcW w:w="3601" w:type="dxa"/>
            <w:gridSpan w:val="2"/>
            <w:shd w:val="clear" w:color="auto" w:fill="auto"/>
          </w:tcPr>
          <w:p w14:paraId="144814C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7" w:type="dxa"/>
            <w:shd w:val="clear" w:color="auto" w:fill="auto"/>
          </w:tcPr>
          <w:p w14:paraId="2C514FB6" w14:textId="77777777" w:rsidR="00D37724" w:rsidRPr="0037581F" w:rsidRDefault="00D37724" w:rsidP="000F2C5C"/>
        </w:tc>
      </w:tr>
      <w:tr w:rsidR="00D37724" w:rsidRPr="0037581F" w14:paraId="262CBA25" w14:textId="77777777" w:rsidTr="00D20545">
        <w:tc>
          <w:tcPr>
            <w:tcW w:w="9628" w:type="dxa"/>
            <w:gridSpan w:val="3"/>
            <w:shd w:val="clear" w:color="auto" w:fill="auto"/>
          </w:tcPr>
          <w:p w14:paraId="30ED99A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6AA29D6" w14:textId="77777777" w:rsidTr="00D20545">
        <w:tc>
          <w:tcPr>
            <w:tcW w:w="529" w:type="dxa"/>
            <w:shd w:val="clear" w:color="auto" w:fill="auto"/>
          </w:tcPr>
          <w:p w14:paraId="1CEDD77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2" w:type="dxa"/>
            <w:shd w:val="clear" w:color="auto" w:fill="auto"/>
          </w:tcPr>
          <w:p w14:paraId="6B6EADCA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7" w:type="dxa"/>
            <w:shd w:val="clear" w:color="auto" w:fill="auto"/>
          </w:tcPr>
          <w:p w14:paraId="100E10E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37BE99FE" w14:textId="77777777" w:rsidTr="00D20545">
        <w:tc>
          <w:tcPr>
            <w:tcW w:w="529" w:type="dxa"/>
            <w:shd w:val="clear" w:color="auto" w:fill="auto"/>
          </w:tcPr>
          <w:p w14:paraId="49139CA8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2" w:type="dxa"/>
            <w:shd w:val="clear" w:color="auto" w:fill="auto"/>
          </w:tcPr>
          <w:p w14:paraId="106DAF6D" w14:textId="77777777" w:rsidR="00D20545" w:rsidRPr="00D20545" w:rsidRDefault="00D20545" w:rsidP="00D20545">
            <w:pPr>
              <w:widowControl w:val="0"/>
            </w:pPr>
            <w:r>
              <w:t xml:space="preserve">Кликнуть на кнопку </w:t>
            </w:r>
            <w:r w:rsidRPr="00D20545">
              <w:t>“</w:t>
            </w:r>
            <w:r>
              <w:t>Крестик</w:t>
            </w:r>
            <w:r w:rsidRPr="00D20545">
              <w:t xml:space="preserve">” </w:t>
            </w:r>
            <w:r>
              <w:t>напротив искомого пользователя</w:t>
            </w:r>
          </w:p>
        </w:tc>
        <w:tc>
          <w:tcPr>
            <w:tcW w:w="6027" w:type="dxa"/>
            <w:shd w:val="clear" w:color="auto" w:fill="auto"/>
          </w:tcPr>
          <w:p w14:paraId="5AEFACA2" w14:textId="77777777" w:rsidR="00D20545" w:rsidRPr="0037581F" w:rsidRDefault="00D20545" w:rsidP="00D20545">
            <w:pPr>
              <w:widowControl w:val="0"/>
            </w:pPr>
            <w:r>
              <w:t>Строка с пользователем удалена</w:t>
            </w:r>
          </w:p>
        </w:tc>
      </w:tr>
      <w:tr w:rsidR="00D20545" w:rsidRPr="0037581F" w14:paraId="623F156F" w14:textId="77777777" w:rsidTr="00D20545">
        <w:tc>
          <w:tcPr>
            <w:tcW w:w="3601" w:type="dxa"/>
            <w:gridSpan w:val="2"/>
            <w:shd w:val="clear" w:color="auto" w:fill="auto"/>
          </w:tcPr>
          <w:p w14:paraId="36D1983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7" w:type="dxa"/>
            <w:shd w:val="clear" w:color="auto" w:fill="auto"/>
          </w:tcPr>
          <w:p w14:paraId="21CA201F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42AEBCF4" w14:textId="77777777" w:rsidTr="00D20545">
        <w:tc>
          <w:tcPr>
            <w:tcW w:w="3601" w:type="dxa"/>
            <w:gridSpan w:val="2"/>
            <w:shd w:val="clear" w:color="auto" w:fill="auto"/>
          </w:tcPr>
          <w:p w14:paraId="29262ACD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7" w:type="dxa"/>
            <w:shd w:val="clear" w:color="auto" w:fill="auto"/>
          </w:tcPr>
          <w:p w14:paraId="3844CE65" w14:textId="77777777" w:rsidR="00D20545" w:rsidRPr="0037581F" w:rsidRDefault="00D20545" w:rsidP="00D20545">
            <w:r w:rsidRPr="0037581F">
              <w:t>Пользователь удален из проекта</w:t>
            </w:r>
          </w:p>
        </w:tc>
      </w:tr>
      <w:tr w:rsidR="00D20545" w:rsidRPr="0037581F" w14:paraId="684F5DDC" w14:textId="77777777" w:rsidTr="00D20545">
        <w:tc>
          <w:tcPr>
            <w:tcW w:w="3601" w:type="dxa"/>
            <w:gridSpan w:val="2"/>
            <w:shd w:val="clear" w:color="auto" w:fill="auto"/>
          </w:tcPr>
          <w:p w14:paraId="4493A253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7" w:type="dxa"/>
            <w:shd w:val="clear" w:color="auto" w:fill="auto"/>
          </w:tcPr>
          <w:p w14:paraId="6EC72124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343EB0C" w14:textId="77777777" w:rsidTr="00D20545">
        <w:tc>
          <w:tcPr>
            <w:tcW w:w="3601" w:type="dxa"/>
            <w:gridSpan w:val="2"/>
            <w:shd w:val="clear" w:color="auto" w:fill="auto"/>
          </w:tcPr>
          <w:p w14:paraId="47D09D7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7" w:type="dxa"/>
            <w:shd w:val="clear" w:color="auto" w:fill="auto"/>
          </w:tcPr>
          <w:p w14:paraId="293577DC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D0DEF2A" w14:textId="77777777" w:rsidTr="00D20545">
        <w:tc>
          <w:tcPr>
            <w:tcW w:w="3601" w:type="dxa"/>
            <w:gridSpan w:val="2"/>
            <w:shd w:val="clear" w:color="auto" w:fill="auto"/>
          </w:tcPr>
          <w:p w14:paraId="5F9CE0B5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7" w:type="dxa"/>
            <w:shd w:val="clear" w:color="auto" w:fill="auto"/>
          </w:tcPr>
          <w:p w14:paraId="2065662F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4A9D1325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руководителя проекта»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3077"/>
        <w:gridCol w:w="6023"/>
      </w:tblGrid>
      <w:tr w:rsidR="00D37724" w:rsidRPr="0037581F" w14:paraId="3C49B54A" w14:textId="77777777" w:rsidTr="00D20545">
        <w:tc>
          <w:tcPr>
            <w:tcW w:w="3605" w:type="dxa"/>
            <w:gridSpan w:val="2"/>
            <w:shd w:val="clear" w:color="auto" w:fill="auto"/>
          </w:tcPr>
          <w:p w14:paraId="06F45A12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3" w:type="dxa"/>
            <w:shd w:val="clear" w:color="auto" w:fill="auto"/>
          </w:tcPr>
          <w:p w14:paraId="67302008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14:paraId="5FFB8A85" w14:textId="77777777" w:rsidTr="00D20545">
        <w:tc>
          <w:tcPr>
            <w:tcW w:w="3605" w:type="dxa"/>
            <w:gridSpan w:val="2"/>
            <w:shd w:val="clear" w:color="auto" w:fill="auto"/>
          </w:tcPr>
          <w:p w14:paraId="72BC9E5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3" w:type="dxa"/>
            <w:shd w:val="clear" w:color="auto" w:fill="auto"/>
          </w:tcPr>
          <w:p w14:paraId="49125960" w14:textId="77777777" w:rsidR="00D37724" w:rsidRPr="0037581F" w:rsidRDefault="00D37724" w:rsidP="000F2C5C">
            <w:r w:rsidRPr="0037581F">
              <w:t>Назначение руководителя проекта</w:t>
            </w:r>
          </w:p>
        </w:tc>
      </w:tr>
      <w:tr w:rsidR="00D37724" w:rsidRPr="0037581F" w14:paraId="3124F8B6" w14:textId="77777777" w:rsidTr="00D20545">
        <w:tc>
          <w:tcPr>
            <w:tcW w:w="3605" w:type="dxa"/>
            <w:gridSpan w:val="2"/>
            <w:shd w:val="clear" w:color="auto" w:fill="auto"/>
          </w:tcPr>
          <w:p w14:paraId="4FFDF791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3" w:type="dxa"/>
            <w:shd w:val="clear" w:color="auto" w:fill="auto"/>
          </w:tcPr>
          <w:p w14:paraId="5D0F5B0D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7</w:t>
            </w:r>
          </w:p>
        </w:tc>
      </w:tr>
      <w:tr w:rsidR="00D37724" w:rsidRPr="0037581F" w14:paraId="5213E470" w14:textId="77777777" w:rsidTr="00D20545">
        <w:tc>
          <w:tcPr>
            <w:tcW w:w="3605" w:type="dxa"/>
            <w:gridSpan w:val="2"/>
            <w:shd w:val="clear" w:color="auto" w:fill="auto"/>
          </w:tcPr>
          <w:p w14:paraId="726622AC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3" w:type="dxa"/>
            <w:shd w:val="clear" w:color="auto" w:fill="auto"/>
          </w:tcPr>
          <w:p w14:paraId="534D2867" w14:textId="77777777" w:rsidR="00D37724" w:rsidRPr="0037581F" w:rsidRDefault="00D37724" w:rsidP="000F2C5C"/>
        </w:tc>
      </w:tr>
      <w:tr w:rsidR="00834B7F" w:rsidRPr="0037581F" w14:paraId="49C215CC" w14:textId="77777777" w:rsidTr="00D20545">
        <w:tc>
          <w:tcPr>
            <w:tcW w:w="3605" w:type="dxa"/>
            <w:gridSpan w:val="2"/>
            <w:shd w:val="clear" w:color="auto" w:fill="auto"/>
          </w:tcPr>
          <w:p w14:paraId="602F818A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3" w:type="dxa"/>
            <w:shd w:val="clear" w:color="auto" w:fill="auto"/>
          </w:tcPr>
          <w:p w14:paraId="198977B5" w14:textId="77777777" w:rsidR="00834B7F" w:rsidRPr="0037581F" w:rsidRDefault="00834B7F" w:rsidP="00834B7F">
            <w:r w:rsidRPr="0037581F">
              <w:t>Выполняется после 3.</w:t>
            </w:r>
            <w:r w:rsidR="00D20545">
              <w:t>7</w:t>
            </w:r>
          </w:p>
        </w:tc>
      </w:tr>
      <w:tr w:rsidR="00834B7F" w:rsidRPr="0037581F" w14:paraId="2DD23F3C" w14:textId="77777777" w:rsidTr="00D20545">
        <w:tc>
          <w:tcPr>
            <w:tcW w:w="3605" w:type="dxa"/>
            <w:gridSpan w:val="2"/>
            <w:shd w:val="clear" w:color="auto" w:fill="auto"/>
          </w:tcPr>
          <w:p w14:paraId="35CB120B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3" w:type="dxa"/>
            <w:shd w:val="clear" w:color="auto" w:fill="auto"/>
          </w:tcPr>
          <w:p w14:paraId="4A800F28" w14:textId="77777777" w:rsidR="00834B7F" w:rsidRPr="0037581F" w:rsidRDefault="00834B7F" w:rsidP="00834B7F"/>
        </w:tc>
      </w:tr>
      <w:tr w:rsidR="00834B7F" w:rsidRPr="0037581F" w14:paraId="032D2BB0" w14:textId="77777777" w:rsidTr="00D20545">
        <w:tc>
          <w:tcPr>
            <w:tcW w:w="3605" w:type="dxa"/>
            <w:gridSpan w:val="2"/>
            <w:shd w:val="clear" w:color="auto" w:fill="auto"/>
          </w:tcPr>
          <w:p w14:paraId="75D0A222" w14:textId="77777777" w:rsidR="00834B7F" w:rsidRPr="0037581F" w:rsidRDefault="00834B7F" w:rsidP="00834B7F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3" w:type="dxa"/>
            <w:shd w:val="clear" w:color="auto" w:fill="auto"/>
          </w:tcPr>
          <w:p w14:paraId="5FE8DB2D" w14:textId="77777777" w:rsidR="00834B7F" w:rsidRPr="0037581F" w:rsidRDefault="00834B7F" w:rsidP="00834B7F">
            <w:r w:rsidRPr="0037581F">
              <w:t>Открыто окно редактирования проекта</w:t>
            </w:r>
          </w:p>
        </w:tc>
      </w:tr>
      <w:tr w:rsidR="00D37724" w:rsidRPr="0037581F" w14:paraId="2F879301" w14:textId="77777777" w:rsidTr="00D20545">
        <w:tc>
          <w:tcPr>
            <w:tcW w:w="9628" w:type="dxa"/>
            <w:gridSpan w:val="3"/>
            <w:shd w:val="clear" w:color="auto" w:fill="auto"/>
          </w:tcPr>
          <w:p w14:paraId="76F1A65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1469D345" w14:textId="77777777" w:rsidTr="00D20545">
        <w:tc>
          <w:tcPr>
            <w:tcW w:w="528" w:type="dxa"/>
            <w:shd w:val="clear" w:color="auto" w:fill="auto"/>
          </w:tcPr>
          <w:p w14:paraId="7F1F62B4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7" w:type="dxa"/>
            <w:shd w:val="clear" w:color="auto" w:fill="auto"/>
          </w:tcPr>
          <w:p w14:paraId="721A8F52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3" w:type="dxa"/>
            <w:shd w:val="clear" w:color="auto" w:fill="auto"/>
          </w:tcPr>
          <w:p w14:paraId="7FF92769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6969D6BE" w14:textId="77777777" w:rsidTr="00D20545">
        <w:tc>
          <w:tcPr>
            <w:tcW w:w="528" w:type="dxa"/>
            <w:shd w:val="clear" w:color="auto" w:fill="auto"/>
          </w:tcPr>
          <w:p w14:paraId="3ADAB5BD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77" w:type="dxa"/>
            <w:shd w:val="clear" w:color="auto" w:fill="auto"/>
          </w:tcPr>
          <w:p w14:paraId="737AEBEC" w14:textId="77777777" w:rsidR="00D20545" w:rsidRPr="0037581F" w:rsidRDefault="00D20545" w:rsidP="00D20545">
            <w:pPr>
              <w:widowControl w:val="0"/>
            </w:pPr>
            <w:r>
              <w:t xml:space="preserve">Выбрать руководителя в соответствующем </w:t>
            </w:r>
            <w:proofErr w:type="spellStart"/>
            <w:r>
              <w:t>дропдауне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4DB9BBE3" w14:textId="77777777" w:rsidR="00D20545" w:rsidRPr="00CC3DD4" w:rsidRDefault="00D20545" w:rsidP="00D20545">
            <w:pPr>
              <w:widowControl w:val="0"/>
            </w:pPr>
            <w:r>
              <w:t xml:space="preserve">В </w:t>
            </w:r>
            <w:proofErr w:type="spellStart"/>
            <w:r>
              <w:t>дропдауне</w:t>
            </w:r>
            <w:proofErr w:type="spellEnd"/>
            <w:r>
              <w:t xml:space="preserve"> отображается новый руководитель</w:t>
            </w:r>
          </w:p>
        </w:tc>
      </w:tr>
      <w:tr w:rsidR="00D20545" w:rsidRPr="0037581F" w14:paraId="25394DDF" w14:textId="77777777" w:rsidTr="00D20545">
        <w:tc>
          <w:tcPr>
            <w:tcW w:w="528" w:type="dxa"/>
            <w:shd w:val="clear" w:color="auto" w:fill="auto"/>
          </w:tcPr>
          <w:p w14:paraId="1C602AB7" w14:textId="77777777" w:rsidR="00D20545" w:rsidRPr="0037581F" w:rsidRDefault="00D20545" w:rsidP="00D20545">
            <w:pPr>
              <w:widowControl w:val="0"/>
            </w:pPr>
            <w:r w:rsidRPr="0037581F">
              <w:t>2.</w:t>
            </w:r>
          </w:p>
        </w:tc>
        <w:tc>
          <w:tcPr>
            <w:tcW w:w="3077" w:type="dxa"/>
            <w:shd w:val="clear" w:color="auto" w:fill="auto"/>
          </w:tcPr>
          <w:p w14:paraId="30537357" w14:textId="77777777" w:rsidR="00D20545" w:rsidRPr="0037581F" w:rsidRDefault="00D20545" w:rsidP="00D20545">
            <w:pPr>
              <w:widowControl w:val="0"/>
            </w:pPr>
            <w:r w:rsidRPr="0037581F">
              <w:t>Нажать кнопку «Сохранить»</w:t>
            </w:r>
          </w:p>
        </w:tc>
        <w:tc>
          <w:tcPr>
            <w:tcW w:w="6023" w:type="dxa"/>
            <w:shd w:val="clear" w:color="auto" w:fill="auto"/>
          </w:tcPr>
          <w:p w14:paraId="0C7CA7AD" w14:textId="7DC0E273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закрывается.</w:t>
            </w:r>
          </w:p>
        </w:tc>
      </w:tr>
      <w:tr w:rsidR="00D20545" w:rsidRPr="0037581F" w14:paraId="3CB0331E" w14:textId="77777777" w:rsidTr="00D20545">
        <w:tc>
          <w:tcPr>
            <w:tcW w:w="3605" w:type="dxa"/>
            <w:gridSpan w:val="2"/>
            <w:shd w:val="clear" w:color="auto" w:fill="auto"/>
          </w:tcPr>
          <w:p w14:paraId="226D3C6E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3" w:type="dxa"/>
            <w:shd w:val="clear" w:color="auto" w:fill="auto"/>
          </w:tcPr>
          <w:p w14:paraId="53B40853" w14:textId="51B61E49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  <w:r w:rsidR="00611708">
              <w:t>. Окно редактирования проекта закрыто.</w:t>
            </w:r>
          </w:p>
        </w:tc>
      </w:tr>
      <w:tr w:rsidR="00D20545" w:rsidRPr="0037581F" w14:paraId="7A7F5899" w14:textId="77777777" w:rsidTr="00D20545">
        <w:tc>
          <w:tcPr>
            <w:tcW w:w="3605" w:type="dxa"/>
            <w:gridSpan w:val="2"/>
            <w:shd w:val="clear" w:color="auto" w:fill="auto"/>
          </w:tcPr>
          <w:p w14:paraId="4EA5CD01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3" w:type="dxa"/>
            <w:shd w:val="clear" w:color="auto" w:fill="auto"/>
          </w:tcPr>
          <w:p w14:paraId="49B687AA" w14:textId="77777777" w:rsidR="00D20545" w:rsidRPr="0037581F" w:rsidRDefault="00D20545" w:rsidP="00D20545">
            <w:pPr>
              <w:widowControl w:val="0"/>
            </w:pPr>
            <w:r w:rsidRPr="0037581F">
              <w:t>Руководитель проекта обновлен</w:t>
            </w:r>
          </w:p>
        </w:tc>
      </w:tr>
      <w:tr w:rsidR="00D20545" w:rsidRPr="0037581F" w14:paraId="58D94C1C" w14:textId="77777777" w:rsidTr="00D20545">
        <w:tc>
          <w:tcPr>
            <w:tcW w:w="3605" w:type="dxa"/>
            <w:gridSpan w:val="2"/>
            <w:shd w:val="clear" w:color="auto" w:fill="auto"/>
          </w:tcPr>
          <w:p w14:paraId="0276EF9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3" w:type="dxa"/>
            <w:shd w:val="clear" w:color="auto" w:fill="auto"/>
          </w:tcPr>
          <w:p w14:paraId="27D2B0E7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05D33401" w14:textId="77777777" w:rsidTr="00D20545">
        <w:tc>
          <w:tcPr>
            <w:tcW w:w="3605" w:type="dxa"/>
            <w:gridSpan w:val="2"/>
            <w:shd w:val="clear" w:color="auto" w:fill="auto"/>
          </w:tcPr>
          <w:p w14:paraId="2349B5E0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3" w:type="dxa"/>
            <w:shd w:val="clear" w:color="auto" w:fill="auto"/>
          </w:tcPr>
          <w:p w14:paraId="5DD314D6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6DF0D79" w14:textId="77777777" w:rsidTr="00D20545">
        <w:tc>
          <w:tcPr>
            <w:tcW w:w="3605" w:type="dxa"/>
            <w:gridSpan w:val="2"/>
            <w:shd w:val="clear" w:color="auto" w:fill="auto"/>
          </w:tcPr>
          <w:p w14:paraId="127ED12C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3" w:type="dxa"/>
            <w:shd w:val="clear" w:color="auto" w:fill="auto"/>
          </w:tcPr>
          <w:p w14:paraId="262B516A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1614BD1E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информации о проекте»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D37724" w:rsidRPr="0037581F" w14:paraId="740EEA17" w14:textId="77777777" w:rsidTr="00D20545">
        <w:tc>
          <w:tcPr>
            <w:tcW w:w="3599" w:type="dxa"/>
            <w:gridSpan w:val="2"/>
            <w:shd w:val="clear" w:color="auto" w:fill="auto"/>
          </w:tcPr>
          <w:p w14:paraId="34A7D96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264D06E9" w14:textId="77777777" w:rsidR="00D37724" w:rsidRPr="0037581F" w:rsidRDefault="00D37724" w:rsidP="000F2C5C">
            <w:r w:rsidRPr="0037581F">
              <w:t>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14:paraId="02BF8122" w14:textId="77777777" w:rsidTr="00D20545">
        <w:tc>
          <w:tcPr>
            <w:tcW w:w="3599" w:type="dxa"/>
            <w:gridSpan w:val="2"/>
            <w:shd w:val="clear" w:color="auto" w:fill="auto"/>
          </w:tcPr>
          <w:p w14:paraId="7B375F33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164C28A2" w14:textId="77777777" w:rsidR="00D37724" w:rsidRPr="0037581F" w:rsidRDefault="00D37724" w:rsidP="000F2C5C">
            <w:r w:rsidRPr="0037581F">
              <w:t>Создание проекта</w:t>
            </w:r>
          </w:p>
        </w:tc>
      </w:tr>
      <w:tr w:rsidR="00D37724" w:rsidRPr="0037581F" w14:paraId="28337AFE" w14:textId="77777777" w:rsidTr="00D20545">
        <w:tc>
          <w:tcPr>
            <w:tcW w:w="3599" w:type="dxa"/>
            <w:gridSpan w:val="2"/>
            <w:shd w:val="clear" w:color="auto" w:fill="auto"/>
          </w:tcPr>
          <w:p w14:paraId="07C9A443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5DAF4694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Pr="0037581F">
              <w:t>8</w:t>
            </w:r>
          </w:p>
        </w:tc>
      </w:tr>
      <w:tr w:rsidR="00D37724" w:rsidRPr="0037581F" w14:paraId="79833C7D" w14:textId="77777777" w:rsidTr="00D20545">
        <w:tc>
          <w:tcPr>
            <w:tcW w:w="3599" w:type="dxa"/>
            <w:gridSpan w:val="2"/>
            <w:shd w:val="clear" w:color="auto" w:fill="auto"/>
          </w:tcPr>
          <w:p w14:paraId="5A0227A8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1FB83984" w14:textId="77777777" w:rsidR="00D37724" w:rsidRPr="0037581F" w:rsidRDefault="00D37724" w:rsidP="000F2C5C"/>
        </w:tc>
      </w:tr>
      <w:tr w:rsidR="00D37724" w:rsidRPr="0037581F" w14:paraId="593E6E43" w14:textId="77777777" w:rsidTr="00D20545">
        <w:tc>
          <w:tcPr>
            <w:tcW w:w="3599" w:type="dxa"/>
            <w:gridSpan w:val="2"/>
            <w:shd w:val="clear" w:color="auto" w:fill="auto"/>
          </w:tcPr>
          <w:p w14:paraId="3AB488D0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3AF161B7" w14:textId="77777777" w:rsidR="00D37724" w:rsidRPr="0037581F" w:rsidRDefault="00876793" w:rsidP="000F2C5C">
            <w:r w:rsidRPr="0037581F">
              <w:t>Выполняется после 3.</w:t>
            </w:r>
            <w:r w:rsidR="00D20545">
              <w:t>9</w:t>
            </w:r>
          </w:p>
        </w:tc>
      </w:tr>
      <w:tr w:rsidR="00D37724" w:rsidRPr="0037581F" w14:paraId="60CFD339" w14:textId="77777777" w:rsidTr="00D20545">
        <w:tc>
          <w:tcPr>
            <w:tcW w:w="3599" w:type="dxa"/>
            <w:gridSpan w:val="2"/>
            <w:shd w:val="clear" w:color="auto" w:fill="auto"/>
          </w:tcPr>
          <w:p w14:paraId="4B18F6C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17C0F6FC" w14:textId="77777777" w:rsidR="00D37724" w:rsidRPr="0037581F" w:rsidRDefault="00D37724" w:rsidP="000F2C5C"/>
        </w:tc>
      </w:tr>
      <w:tr w:rsidR="00D37724" w:rsidRPr="0037581F" w14:paraId="25738FDA" w14:textId="77777777" w:rsidTr="00D20545">
        <w:tc>
          <w:tcPr>
            <w:tcW w:w="3599" w:type="dxa"/>
            <w:gridSpan w:val="2"/>
            <w:shd w:val="clear" w:color="auto" w:fill="auto"/>
          </w:tcPr>
          <w:p w14:paraId="1FE71BF5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00284F37" w14:textId="77777777" w:rsidR="00D37724" w:rsidRPr="0037581F" w:rsidRDefault="00D20545" w:rsidP="000F2C5C">
            <w:r>
              <w:t>Открыто окно списка проектов</w:t>
            </w:r>
          </w:p>
        </w:tc>
      </w:tr>
      <w:tr w:rsidR="00D37724" w:rsidRPr="0037581F" w14:paraId="24B25C31" w14:textId="77777777" w:rsidTr="00D20545">
        <w:tc>
          <w:tcPr>
            <w:tcW w:w="9628" w:type="dxa"/>
            <w:gridSpan w:val="3"/>
            <w:shd w:val="clear" w:color="auto" w:fill="auto"/>
          </w:tcPr>
          <w:p w14:paraId="5D6271BE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37DD440B" w14:textId="77777777" w:rsidTr="00D20545">
        <w:tc>
          <w:tcPr>
            <w:tcW w:w="529" w:type="dxa"/>
            <w:shd w:val="clear" w:color="auto" w:fill="auto"/>
          </w:tcPr>
          <w:p w14:paraId="6987994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0" w:type="dxa"/>
            <w:shd w:val="clear" w:color="auto" w:fill="auto"/>
          </w:tcPr>
          <w:p w14:paraId="1210B5C1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261968FC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37724" w:rsidRPr="0037581F" w14:paraId="70288A51" w14:textId="77777777" w:rsidTr="00D20545">
        <w:tc>
          <w:tcPr>
            <w:tcW w:w="529" w:type="dxa"/>
            <w:shd w:val="clear" w:color="auto" w:fill="auto"/>
          </w:tcPr>
          <w:p w14:paraId="3E883230" w14:textId="77777777" w:rsidR="00D37724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70" w:type="dxa"/>
            <w:shd w:val="clear" w:color="auto" w:fill="auto"/>
          </w:tcPr>
          <w:p w14:paraId="09FA2D43" w14:textId="77777777" w:rsidR="00D37724" w:rsidRPr="0037581F" w:rsidRDefault="00BF364B" w:rsidP="000F2C5C">
            <w:pPr>
              <w:widowControl w:val="0"/>
            </w:pPr>
            <w:r w:rsidRPr="0037581F">
              <w:t>Нажать на проект</w:t>
            </w:r>
          </w:p>
        </w:tc>
        <w:tc>
          <w:tcPr>
            <w:tcW w:w="6029" w:type="dxa"/>
            <w:shd w:val="clear" w:color="auto" w:fill="auto"/>
          </w:tcPr>
          <w:p w14:paraId="5DA7244D" w14:textId="77777777" w:rsidR="00D37724" w:rsidRPr="0037581F" w:rsidRDefault="00BF364B" w:rsidP="000F2C5C">
            <w:pPr>
              <w:widowControl w:val="0"/>
            </w:pPr>
            <w:r w:rsidRPr="0037581F">
              <w:t>Открывается окно просмотра проекта</w:t>
            </w:r>
          </w:p>
        </w:tc>
      </w:tr>
      <w:tr w:rsidR="00D37724" w:rsidRPr="0037581F" w14:paraId="2F09058B" w14:textId="77777777" w:rsidTr="00D20545">
        <w:tc>
          <w:tcPr>
            <w:tcW w:w="529" w:type="dxa"/>
            <w:shd w:val="clear" w:color="auto" w:fill="auto"/>
          </w:tcPr>
          <w:p w14:paraId="5E4F384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70" w:type="dxa"/>
            <w:shd w:val="clear" w:color="auto" w:fill="auto"/>
          </w:tcPr>
          <w:p w14:paraId="202F5A42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53A6549E" w14:textId="77777777" w:rsidR="00D37724" w:rsidRPr="0037581F" w:rsidRDefault="00D37724" w:rsidP="000F2C5C">
            <w:pPr>
              <w:widowControl w:val="0"/>
            </w:pPr>
          </w:p>
        </w:tc>
      </w:tr>
      <w:tr w:rsidR="00D20545" w:rsidRPr="0037581F" w14:paraId="76C14C61" w14:textId="77777777" w:rsidTr="00D20545">
        <w:tc>
          <w:tcPr>
            <w:tcW w:w="3599" w:type="dxa"/>
            <w:gridSpan w:val="2"/>
            <w:shd w:val="clear" w:color="auto" w:fill="auto"/>
          </w:tcPr>
          <w:p w14:paraId="08267EAA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47D5F914" w14:textId="77777777" w:rsidR="00D20545" w:rsidRPr="0037581F" w:rsidRDefault="00D20545" w:rsidP="00D20545">
            <w:pPr>
              <w:widowControl w:val="0"/>
            </w:pPr>
            <w:r>
              <w:t>Открыто модельное окно проекта, содержащее информацию о проекте</w:t>
            </w:r>
          </w:p>
        </w:tc>
      </w:tr>
      <w:tr w:rsidR="00D20545" w:rsidRPr="0037581F" w14:paraId="0561856A" w14:textId="77777777" w:rsidTr="00D20545">
        <w:tc>
          <w:tcPr>
            <w:tcW w:w="3599" w:type="dxa"/>
            <w:gridSpan w:val="2"/>
            <w:shd w:val="clear" w:color="auto" w:fill="auto"/>
          </w:tcPr>
          <w:p w14:paraId="709C1674" w14:textId="77777777" w:rsidR="00D20545" w:rsidRPr="0037581F" w:rsidRDefault="00D20545" w:rsidP="00D20545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2F164BAA" w14:textId="77777777" w:rsidR="00D20545" w:rsidRPr="0037581F" w:rsidRDefault="00D20545" w:rsidP="00D20545">
            <w:r w:rsidRPr="0037581F">
              <w:t>Открывается окно просмотра проекта</w:t>
            </w:r>
          </w:p>
        </w:tc>
      </w:tr>
      <w:tr w:rsidR="00D20545" w:rsidRPr="0037581F" w14:paraId="67407CE6" w14:textId="77777777" w:rsidTr="00D20545">
        <w:tc>
          <w:tcPr>
            <w:tcW w:w="3599" w:type="dxa"/>
            <w:gridSpan w:val="2"/>
            <w:shd w:val="clear" w:color="auto" w:fill="auto"/>
          </w:tcPr>
          <w:p w14:paraId="0947E005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2569CF3F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70AF8E00" w14:textId="77777777" w:rsidTr="00D20545">
        <w:tc>
          <w:tcPr>
            <w:tcW w:w="3599" w:type="dxa"/>
            <w:gridSpan w:val="2"/>
            <w:shd w:val="clear" w:color="auto" w:fill="auto"/>
          </w:tcPr>
          <w:p w14:paraId="30047BAB" w14:textId="77777777" w:rsidR="00D20545" w:rsidRPr="0037581F" w:rsidRDefault="00D20545" w:rsidP="00D20545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3709091E" w14:textId="77777777" w:rsidR="00D20545" w:rsidRPr="0037581F" w:rsidRDefault="00D20545" w:rsidP="00D20545">
            <w:pPr>
              <w:rPr>
                <w:i/>
              </w:rPr>
            </w:pPr>
          </w:p>
        </w:tc>
      </w:tr>
      <w:tr w:rsidR="00D20545" w:rsidRPr="0037581F" w14:paraId="67042DB5" w14:textId="77777777" w:rsidTr="00D20545">
        <w:tc>
          <w:tcPr>
            <w:tcW w:w="3599" w:type="dxa"/>
            <w:gridSpan w:val="2"/>
            <w:shd w:val="clear" w:color="auto" w:fill="auto"/>
          </w:tcPr>
          <w:p w14:paraId="19E7887E" w14:textId="77777777" w:rsidR="00D20545" w:rsidRPr="0037581F" w:rsidRDefault="00D20545" w:rsidP="00D20545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26C123A" w14:textId="77777777" w:rsidR="00D20545" w:rsidRPr="0037581F" w:rsidRDefault="00D20545" w:rsidP="00D20545">
            <w:pPr>
              <w:rPr>
                <w:i/>
              </w:rPr>
            </w:pPr>
          </w:p>
        </w:tc>
      </w:tr>
    </w:tbl>
    <w:p w14:paraId="265A7583" w14:textId="77777777" w:rsidR="00D37724" w:rsidRPr="0037581F" w:rsidRDefault="00D37724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«Получение списка проектов»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D37724" w:rsidRPr="0037581F" w14:paraId="5AA99722" w14:textId="77777777" w:rsidTr="00D20545">
        <w:tc>
          <w:tcPr>
            <w:tcW w:w="3599" w:type="dxa"/>
            <w:gridSpan w:val="2"/>
            <w:shd w:val="clear" w:color="auto" w:fill="auto"/>
          </w:tcPr>
          <w:p w14:paraId="775AE69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9" w:type="dxa"/>
            <w:shd w:val="clear" w:color="auto" w:fill="auto"/>
          </w:tcPr>
          <w:p w14:paraId="754E5F44" w14:textId="77777777" w:rsidR="00D37724" w:rsidRPr="0037581F" w:rsidRDefault="000F2C5C" w:rsidP="000F2C5C">
            <w:r w:rsidRPr="0037581F">
              <w:t>3</w:t>
            </w:r>
            <w:r w:rsidR="00D37724" w:rsidRPr="0037581F">
              <w:rPr>
                <w:lang w:val="en-US"/>
              </w:rPr>
              <w:t>.</w:t>
            </w:r>
            <w:r w:rsidRPr="0037581F">
              <w:t>9</w:t>
            </w:r>
          </w:p>
        </w:tc>
      </w:tr>
      <w:tr w:rsidR="00D37724" w:rsidRPr="0037581F" w14:paraId="54111B29" w14:textId="77777777" w:rsidTr="00D20545">
        <w:tc>
          <w:tcPr>
            <w:tcW w:w="3599" w:type="dxa"/>
            <w:gridSpan w:val="2"/>
            <w:shd w:val="clear" w:color="auto" w:fill="auto"/>
          </w:tcPr>
          <w:p w14:paraId="3717CEB1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9" w:type="dxa"/>
            <w:shd w:val="clear" w:color="auto" w:fill="auto"/>
          </w:tcPr>
          <w:p w14:paraId="27611FE3" w14:textId="77777777" w:rsidR="00D37724" w:rsidRPr="0037581F" w:rsidRDefault="000F2C5C" w:rsidP="000F2C5C">
            <w:r w:rsidRPr="0037581F">
              <w:t>Получение списка проектов</w:t>
            </w:r>
          </w:p>
        </w:tc>
      </w:tr>
      <w:tr w:rsidR="00D37724" w:rsidRPr="0037581F" w14:paraId="6960217F" w14:textId="77777777" w:rsidTr="00D20545">
        <w:tc>
          <w:tcPr>
            <w:tcW w:w="3599" w:type="dxa"/>
            <w:gridSpan w:val="2"/>
            <w:shd w:val="clear" w:color="auto" w:fill="auto"/>
          </w:tcPr>
          <w:p w14:paraId="2F4BC99D" w14:textId="77777777" w:rsidR="00D37724" w:rsidRPr="0037581F" w:rsidRDefault="00D37724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9" w:type="dxa"/>
            <w:shd w:val="clear" w:color="auto" w:fill="auto"/>
          </w:tcPr>
          <w:p w14:paraId="09825E16" w14:textId="77777777" w:rsidR="00D37724" w:rsidRPr="0037581F" w:rsidRDefault="00D37724" w:rsidP="000F2C5C">
            <w:r w:rsidRPr="0037581F">
              <w:t>ТЗ п. 4.2.3</w:t>
            </w:r>
            <w:r w:rsidRPr="0037581F">
              <w:rPr>
                <w:lang w:val="en-US"/>
              </w:rPr>
              <w:t>.</w:t>
            </w:r>
            <w:r w:rsidR="000F2C5C" w:rsidRPr="0037581F">
              <w:t>9</w:t>
            </w:r>
          </w:p>
        </w:tc>
      </w:tr>
      <w:tr w:rsidR="00D37724" w:rsidRPr="0037581F" w14:paraId="556F1C32" w14:textId="77777777" w:rsidTr="00D20545">
        <w:tc>
          <w:tcPr>
            <w:tcW w:w="3599" w:type="dxa"/>
            <w:gridSpan w:val="2"/>
            <w:shd w:val="clear" w:color="auto" w:fill="auto"/>
          </w:tcPr>
          <w:p w14:paraId="27F1E51F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9" w:type="dxa"/>
            <w:shd w:val="clear" w:color="auto" w:fill="auto"/>
          </w:tcPr>
          <w:p w14:paraId="05EFA3E4" w14:textId="77777777" w:rsidR="00D37724" w:rsidRPr="0037581F" w:rsidRDefault="00D37724" w:rsidP="000F2C5C"/>
        </w:tc>
      </w:tr>
      <w:tr w:rsidR="00D37724" w:rsidRPr="0037581F" w14:paraId="30B468C8" w14:textId="77777777" w:rsidTr="00D20545">
        <w:tc>
          <w:tcPr>
            <w:tcW w:w="3599" w:type="dxa"/>
            <w:gridSpan w:val="2"/>
            <w:shd w:val="clear" w:color="auto" w:fill="auto"/>
          </w:tcPr>
          <w:p w14:paraId="2299971D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9" w:type="dxa"/>
            <w:shd w:val="clear" w:color="auto" w:fill="auto"/>
          </w:tcPr>
          <w:p w14:paraId="7946EB0E" w14:textId="77777777" w:rsidR="00D37724" w:rsidRPr="0037581F" w:rsidRDefault="00D37724" w:rsidP="000F2C5C"/>
        </w:tc>
      </w:tr>
      <w:tr w:rsidR="00D37724" w:rsidRPr="0037581F" w14:paraId="39F68B13" w14:textId="77777777" w:rsidTr="00D20545">
        <w:tc>
          <w:tcPr>
            <w:tcW w:w="3599" w:type="dxa"/>
            <w:gridSpan w:val="2"/>
            <w:shd w:val="clear" w:color="auto" w:fill="auto"/>
          </w:tcPr>
          <w:p w14:paraId="14247B54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9" w:type="dxa"/>
            <w:shd w:val="clear" w:color="auto" w:fill="auto"/>
          </w:tcPr>
          <w:p w14:paraId="569C019B" w14:textId="77777777" w:rsidR="00D37724" w:rsidRPr="0037581F" w:rsidRDefault="00876793" w:rsidP="000F2C5C">
            <w:r w:rsidRPr="0037581F">
              <w:t>Выполняется после 3.1</w:t>
            </w:r>
          </w:p>
        </w:tc>
      </w:tr>
      <w:tr w:rsidR="00D37724" w:rsidRPr="0037581F" w14:paraId="7FD9877F" w14:textId="77777777" w:rsidTr="00D20545">
        <w:tc>
          <w:tcPr>
            <w:tcW w:w="3599" w:type="dxa"/>
            <w:gridSpan w:val="2"/>
            <w:shd w:val="clear" w:color="auto" w:fill="auto"/>
          </w:tcPr>
          <w:p w14:paraId="424223BB" w14:textId="77777777" w:rsidR="00D37724" w:rsidRPr="0037581F" w:rsidRDefault="00D37724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9" w:type="dxa"/>
            <w:shd w:val="clear" w:color="auto" w:fill="auto"/>
          </w:tcPr>
          <w:p w14:paraId="7E618FE0" w14:textId="77777777" w:rsidR="00D37724" w:rsidRPr="0037581F" w:rsidRDefault="00D20545" w:rsidP="000F2C5C">
            <w:r>
              <w:t>Открыто главное окно системы</w:t>
            </w:r>
          </w:p>
        </w:tc>
      </w:tr>
      <w:tr w:rsidR="00D37724" w:rsidRPr="0037581F" w14:paraId="69AACAA0" w14:textId="77777777" w:rsidTr="00D20545">
        <w:tc>
          <w:tcPr>
            <w:tcW w:w="9628" w:type="dxa"/>
            <w:gridSpan w:val="3"/>
            <w:shd w:val="clear" w:color="auto" w:fill="auto"/>
          </w:tcPr>
          <w:p w14:paraId="57300E8B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D37724" w:rsidRPr="0037581F" w14:paraId="0C43DDE8" w14:textId="77777777" w:rsidTr="00D20545">
        <w:tc>
          <w:tcPr>
            <w:tcW w:w="530" w:type="dxa"/>
            <w:shd w:val="clear" w:color="auto" w:fill="auto"/>
          </w:tcPr>
          <w:p w14:paraId="582C5E0D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69" w:type="dxa"/>
            <w:shd w:val="clear" w:color="auto" w:fill="auto"/>
          </w:tcPr>
          <w:p w14:paraId="3920F137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9" w:type="dxa"/>
            <w:shd w:val="clear" w:color="auto" w:fill="auto"/>
          </w:tcPr>
          <w:p w14:paraId="3FD29250" w14:textId="77777777" w:rsidR="00D37724" w:rsidRPr="0037581F" w:rsidRDefault="00D37724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D20545" w:rsidRPr="0037581F" w14:paraId="227A3588" w14:textId="77777777" w:rsidTr="00D20545">
        <w:tc>
          <w:tcPr>
            <w:tcW w:w="530" w:type="dxa"/>
            <w:shd w:val="clear" w:color="auto" w:fill="auto"/>
          </w:tcPr>
          <w:p w14:paraId="22A4D4C4" w14:textId="77777777" w:rsidR="00D20545" w:rsidRPr="0037581F" w:rsidRDefault="00D20545" w:rsidP="00D20545">
            <w:pPr>
              <w:widowControl w:val="0"/>
            </w:pPr>
            <w:r w:rsidRPr="0037581F">
              <w:t>1.</w:t>
            </w:r>
          </w:p>
        </w:tc>
        <w:tc>
          <w:tcPr>
            <w:tcW w:w="3069" w:type="dxa"/>
            <w:shd w:val="clear" w:color="auto" w:fill="auto"/>
          </w:tcPr>
          <w:p w14:paraId="2883219F" w14:textId="77777777" w:rsidR="00D20545" w:rsidRPr="00D20545" w:rsidRDefault="00D20545" w:rsidP="00D20545">
            <w:pPr>
              <w:widowControl w:val="0"/>
            </w:pPr>
            <w:r>
              <w:t xml:space="preserve">Кликнуть на иконку настроек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9AD9000" w14:textId="77777777" w:rsidR="00D20545" w:rsidRPr="00D20545" w:rsidRDefault="00D20545" w:rsidP="00D20545">
            <w:pPr>
              <w:widowControl w:val="0"/>
            </w:pPr>
            <w:r>
              <w:t>Открывается окно проектов и пользователей</w:t>
            </w:r>
          </w:p>
        </w:tc>
      </w:tr>
      <w:tr w:rsidR="00D37724" w:rsidRPr="0037581F" w14:paraId="454935CA" w14:textId="77777777" w:rsidTr="00D20545">
        <w:tc>
          <w:tcPr>
            <w:tcW w:w="530" w:type="dxa"/>
            <w:shd w:val="clear" w:color="auto" w:fill="auto"/>
          </w:tcPr>
          <w:p w14:paraId="45645A9A" w14:textId="77777777" w:rsidR="00D37724" w:rsidRPr="0037581F" w:rsidRDefault="00D37724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69" w:type="dxa"/>
            <w:shd w:val="clear" w:color="auto" w:fill="auto"/>
          </w:tcPr>
          <w:p w14:paraId="35F4A8A0" w14:textId="77777777" w:rsidR="00D37724" w:rsidRPr="0037581F" w:rsidRDefault="00D37724" w:rsidP="000F2C5C">
            <w:pPr>
              <w:widowControl w:val="0"/>
            </w:pPr>
          </w:p>
        </w:tc>
        <w:tc>
          <w:tcPr>
            <w:tcW w:w="6029" w:type="dxa"/>
            <w:shd w:val="clear" w:color="auto" w:fill="auto"/>
          </w:tcPr>
          <w:p w14:paraId="05F5E46F" w14:textId="77777777" w:rsidR="00D37724" w:rsidRPr="0037581F" w:rsidRDefault="00D37724" w:rsidP="000F2C5C">
            <w:pPr>
              <w:widowControl w:val="0"/>
            </w:pPr>
          </w:p>
        </w:tc>
      </w:tr>
      <w:tr w:rsidR="00876793" w:rsidRPr="0037581F" w14:paraId="78EC550B" w14:textId="77777777" w:rsidTr="00D20545">
        <w:tc>
          <w:tcPr>
            <w:tcW w:w="3599" w:type="dxa"/>
            <w:gridSpan w:val="2"/>
            <w:shd w:val="clear" w:color="auto" w:fill="auto"/>
          </w:tcPr>
          <w:p w14:paraId="24A15A74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9" w:type="dxa"/>
            <w:shd w:val="clear" w:color="auto" w:fill="auto"/>
          </w:tcPr>
          <w:p w14:paraId="5D17E656" w14:textId="77777777"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14:paraId="626AA5D9" w14:textId="77777777" w:rsidTr="00D20545">
        <w:tc>
          <w:tcPr>
            <w:tcW w:w="3599" w:type="dxa"/>
            <w:gridSpan w:val="2"/>
            <w:shd w:val="clear" w:color="auto" w:fill="auto"/>
          </w:tcPr>
          <w:p w14:paraId="1D87851A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9" w:type="dxa"/>
            <w:shd w:val="clear" w:color="auto" w:fill="auto"/>
          </w:tcPr>
          <w:p w14:paraId="730A04E4" w14:textId="77777777" w:rsidR="00876793" w:rsidRPr="0037581F" w:rsidRDefault="00876793" w:rsidP="00876793">
            <w:pPr>
              <w:widowControl w:val="0"/>
            </w:pPr>
            <w:r w:rsidRPr="0037581F">
              <w:t>Отображается список Проектов</w:t>
            </w:r>
          </w:p>
        </w:tc>
      </w:tr>
      <w:tr w:rsidR="00876793" w:rsidRPr="0037581F" w14:paraId="0AC5ECFE" w14:textId="77777777" w:rsidTr="00D20545">
        <w:tc>
          <w:tcPr>
            <w:tcW w:w="3599" w:type="dxa"/>
            <w:gridSpan w:val="2"/>
            <w:shd w:val="clear" w:color="auto" w:fill="auto"/>
          </w:tcPr>
          <w:p w14:paraId="30695BF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9" w:type="dxa"/>
            <w:shd w:val="clear" w:color="auto" w:fill="auto"/>
          </w:tcPr>
          <w:p w14:paraId="54F9B5F2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39C7E3E5" w14:textId="77777777" w:rsidTr="00D20545">
        <w:tc>
          <w:tcPr>
            <w:tcW w:w="3599" w:type="dxa"/>
            <w:gridSpan w:val="2"/>
            <w:shd w:val="clear" w:color="auto" w:fill="auto"/>
          </w:tcPr>
          <w:p w14:paraId="66218B36" w14:textId="77777777" w:rsidR="00876793" w:rsidRPr="0037581F" w:rsidRDefault="00876793" w:rsidP="00876793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9" w:type="dxa"/>
            <w:shd w:val="clear" w:color="auto" w:fill="auto"/>
          </w:tcPr>
          <w:p w14:paraId="2FE686A3" w14:textId="77777777" w:rsidR="00876793" w:rsidRPr="0037581F" w:rsidRDefault="00876793" w:rsidP="00876793">
            <w:pPr>
              <w:rPr>
                <w:i/>
              </w:rPr>
            </w:pPr>
          </w:p>
        </w:tc>
      </w:tr>
      <w:tr w:rsidR="00876793" w:rsidRPr="0037581F" w14:paraId="5DCE3670" w14:textId="77777777" w:rsidTr="00D20545">
        <w:tc>
          <w:tcPr>
            <w:tcW w:w="3599" w:type="dxa"/>
            <w:gridSpan w:val="2"/>
            <w:shd w:val="clear" w:color="auto" w:fill="auto"/>
          </w:tcPr>
          <w:p w14:paraId="447EA960" w14:textId="77777777" w:rsidR="00876793" w:rsidRPr="0037581F" w:rsidRDefault="00876793" w:rsidP="00876793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4A3491E7" w14:textId="77777777" w:rsidR="00876793" w:rsidRPr="0037581F" w:rsidRDefault="00876793" w:rsidP="00876793">
            <w:pPr>
              <w:rPr>
                <w:i/>
              </w:rPr>
            </w:pPr>
          </w:p>
        </w:tc>
      </w:tr>
    </w:tbl>
    <w:p w14:paraId="4B0B59A1" w14:textId="77777777" w:rsidR="000F2C5C" w:rsidRPr="0037581F" w:rsidRDefault="000F2C5C" w:rsidP="002A356B">
      <w:pPr>
        <w:keepNext/>
        <w:keepLines/>
        <w:numPr>
          <w:ilvl w:val="0"/>
          <w:numId w:val="7"/>
        </w:numPr>
        <w:spacing w:before="480"/>
        <w:outlineLvl w:val="0"/>
        <w:rPr>
          <w:b/>
          <w:bCs/>
          <w:caps/>
          <w:sz w:val="28"/>
          <w:szCs w:val="28"/>
        </w:rPr>
      </w:pPr>
      <w:r w:rsidRPr="0037581F">
        <w:rPr>
          <w:b/>
          <w:bCs/>
          <w:caps/>
          <w:sz w:val="28"/>
          <w:szCs w:val="28"/>
        </w:rPr>
        <w:t>Проверка реализации подсистемы «Управление Задачами»</w:t>
      </w:r>
    </w:p>
    <w:p w14:paraId="0D7A416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«Создание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7"/>
        <w:gridCol w:w="6022"/>
      </w:tblGrid>
      <w:tr w:rsidR="000F2C5C" w:rsidRPr="0037581F" w14:paraId="14542287" w14:textId="77777777" w:rsidTr="000F2C5C">
        <w:tc>
          <w:tcPr>
            <w:tcW w:w="3622" w:type="dxa"/>
            <w:gridSpan w:val="2"/>
            <w:shd w:val="clear" w:color="auto" w:fill="auto"/>
          </w:tcPr>
          <w:p w14:paraId="262B733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6BF0EA29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73563EA6" w14:textId="77777777" w:rsidTr="000F2C5C">
        <w:tc>
          <w:tcPr>
            <w:tcW w:w="3622" w:type="dxa"/>
            <w:gridSpan w:val="2"/>
            <w:shd w:val="clear" w:color="auto" w:fill="auto"/>
          </w:tcPr>
          <w:p w14:paraId="7ABD63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EAA38EA" w14:textId="77777777" w:rsidR="000F2C5C" w:rsidRPr="0037581F" w:rsidRDefault="000F2C5C" w:rsidP="000F2C5C">
            <w:r w:rsidRPr="0037581F">
              <w:t>Создание задачи</w:t>
            </w:r>
          </w:p>
        </w:tc>
      </w:tr>
      <w:tr w:rsidR="000F2C5C" w:rsidRPr="0037581F" w14:paraId="0745463B" w14:textId="77777777" w:rsidTr="000F2C5C">
        <w:tc>
          <w:tcPr>
            <w:tcW w:w="3622" w:type="dxa"/>
            <w:gridSpan w:val="2"/>
            <w:shd w:val="clear" w:color="auto" w:fill="auto"/>
          </w:tcPr>
          <w:p w14:paraId="4EAE57B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1691487" w14:textId="77777777" w:rsidR="000F2C5C" w:rsidRPr="0037581F" w:rsidRDefault="000F2C5C" w:rsidP="000F2C5C">
            <w:pPr>
              <w:rPr>
                <w:lang w:val="en-US"/>
              </w:rPr>
            </w:pPr>
            <w:r w:rsidRPr="0037581F">
              <w:t>ТЗ п. 4.2.4</w:t>
            </w:r>
            <w:r w:rsidRPr="0037581F">
              <w:rPr>
                <w:lang w:val="en-US"/>
              </w:rPr>
              <w:t>.1</w:t>
            </w:r>
          </w:p>
        </w:tc>
      </w:tr>
      <w:tr w:rsidR="000F2C5C" w:rsidRPr="0037581F" w14:paraId="4D048586" w14:textId="77777777" w:rsidTr="000F2C5C">
        <w:tc>
          <w:tcPr>
            <w:tcW w:w="3622" w:type="dxa"/>
            <w:gridSpan w:val="2"/>
            <w:shd w:val="clear" w:color="auto" w:fill="auto"/>
          </w:tcPr>
          <w:p w14:paraId="07A3E7F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3607318C" w14:textId="77777777" w:rsidR="000F2C5C" w:rsidRPr="0037581F" w:rsidRDefault="000F2C5C" w:rsidP="000F2C5C"/>
        </w:tc>
      </w:tr>
      <w:tr w:rsidR="000F2C5C" w:rsidRPr="0037581F" w14:paraId="480B6FDB" w14:textId="77777777" w:rsidTr="000F2C5C">
        <w:tc>
          <w:tcPr>
            <w:tcW w:w="3622" w:type="dxa"/>
            <w:gridSpan w:val="2"/>
            <w:shd w:val="clear" w:color="auto" w:fill="auto"/>
          </w:tcPr>
          <w:p w14:paraId="4183525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65FA2287" w14:textId="77777777" w:rsidR="000F2C5C" w:rsidRPr="0037581F" w:rsidRDefault="00CC525C" w:rsidP="000F2C5C">
            <w:r w:rsidRPr="0037581F">
              <w:t>Выполняется после 1.1</w:t>
            </w:r>
          </w:p>
        </w:tc>
      </w:tr>
      <w:tr w:rsidR="000F2C5C" w:rsidRPr="0037581F" w14:paraId="542D08CD" w14:textId="77777777" w:rsidTr="000F2C5C">
        <w:tc>
          <w:tcPr>
            <w:tcW w:w="3622" w:type="dxa"/>
            <w:gridSpan w:val="2"/>
            <w:shd w:val="clear" w:color="auto" w:fill="auto"/>
          </w:tcPr>
          <w:p w14:paraId="79CF0417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5DCD6E7" w14:textId="1E4C35EB" w:rsidR="000F2C5C" w:rsidRPr="0037581F" w:rsidRDefault="00CC525C" w:rsidP="000F2C5C">
            <w:r w:rsidRPr="0037581F">
              <w:t xml:space="preserve">Тип, название, описание, </w:t>
            </w:r>
            <w:r w:rsidRPr="00611708">
              <w:t>автор</w:t>
            </w:r>
            <w:r w:rsidR="0036019B" w:rsidRPr="00611708">
              <w:t xml:space="preserve"> (</w:t>
            </w:r>
            <w:r w:rsidR="00611708" w:rsidRPr="00611708">
              <w:t>текущий пользователь автоматически становится автором</w:t>
            </w:r>
            <w:r w:rsidR="0036019B" w:rsidRPr="00611708">
              <w:t>)</w:t>
            </w:r>
            <w:r w:rsidRPr="00611708">
              <w:t>,</w:t>
            </w:r>
            <w:r w:rsidRPr="0037581F">
              <w:t xml:space="preserve"> исполнитель, связанные задачи</w:t>
            </w:r>
          </w:p>
        </w:tc>
      </w:tr>
      <w:tr w:rsidR="000F2C5C" w:rsidRPr="0037581F" w14:paraId="7918DEBA" w14:textId="77777777" w:rsidTr="000F2C5C">
        <w:tc>
          <w:tcPr>
            <w:tcW w:w="3622" w:type="dxa"/>
            <w:gridSpan w:val="2"/>
            <w:shd w:val="clear" w:color="auto" w:fill="auto"/>
          </w:tcPr>
          <w:p w14:paraId="5EB772B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3EB9CDCC" w14:textId="77777777" w:rsidR="000F2C5C" w:rsidRPr="0037581F" w:rsidRDefault="00CC525C" w:rsidP="000F2C5C">
            <w:r w:rsidRPr="0037581F">
              <w:t>Открыто окно создания задач</w:t>
            </w:r>
          </w:p>
        </w:tc>
      </w:tr>
      <w:tr w:rsidR="000F2C5C" w:rsidRPr="0037581F" w14:paraId="1AE061D2" w14:textId="77777777" w:rsidTr="000F2C5C">
        <w:tc>
          <w:tcPr>
            <w:tcW w:w="9708" w:type="dxa"/>
            <w:gridSpan w:val="3"/>
            <w:shd w:val="clear" w:color="auto" w:fill="auto"/>
          </w:tcPr>
          <w:p w14:paraId="4A257AA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E6C5E86" w14:textId="77777777" w:rsidTr="000F2C5C">
        <w:tc>
          <w:tcPr>
            <w:tcW w:w="530" w:type="dxa"/>
            <w:shd w:val="clear" w:color="auto" w:fill="auto"/>
          </w:tcPr>
          <w:p w14:paraId="2D156B6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29C5945A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BD8FCF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C525C" w:rsidRPr="0037581F" w14:paraId="0DB7B994" w14:textId="77777777" w:rsidTr="000F2C5C">
        <w:tc>
          <w:tcPr>
            <w:tcW w:w="530" w:type="dxa"/>
            <w:shd w:val="clear" w:color="auto" w:fill="auto"/>
          </w:tcPr>
          <w:p w14:paraId="4E7324A1" w14:textId="77777777"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1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14:paraId="32510856" w14:textId="77777777" w:rsidR="00CC525C" w:rsidRPr="0037581F" w:rsidRDefault="00CC525C" w:rsidP="00CC525C">
            <w:pPr>
              <w:widowControl w:val="0"/>
            </w:pPr>
            <w:r w:rsidRPr="0037581F">
              <w:t>Ввести данные в соответствующие поля</w:t>
            </w:r>
          </w:p>
        </w:tc>
        <w:tc>
          <w:tcPr>
            <w:tcW w:w="6086" w:type="dxa"/>
            <w:shd w:val="clear" w:color="auto" w:fill="auto"/>
          </w:tcPr>
          <w:p w14:paraId="69B98888" w14:textId="77777777" w:rsidR="00CC525C" w:rsidRPr="0037581F" w:rsidRDefault="00CC525C" w:rsidP="00CC525C">
            <w:pPr>
              <w:widowControl w:val="0"/>
            </w:pPr>
            <w:r w:rsidRPr="0037581F">
              <w:t>Данные ввелись</w:t>
            </w:r>
          </w:p>
        </w:tc>
      </w:tr>
      <w:tr w:rsidR="00CC525C" w:rsidRPr="0037581F" w14:paraId="5C89A217" w14:textId="77777777" w:rsidTr="000F2C5C">
        <w:tc>
          <w:tcPr>
            <w:tcW w:w="530" w:type="dxa"/>
            <w:shd w:val="clear" w:color="auto" w:fill="auto"/>
          </w:tcPr>
          <w:p w14:paraId="5C571305" w14:textId="77777777" w:rsidR="00CC525C" w:rsidRPr="0037581F" w:rsidRDefault="00CC525C" w:rsidP="00CC525C">
            <w:pPr>
              <w:widowControl w:val="0"/>
              <w:rPr>
                <w:lang w:val="en-US"/>
              </w:rPr>
            </w:pPr>
            <w:r w:rsidRPr="0037581F">
              <w:t>2</w:t>
            </w:r>
            <w:r w:rsidRPr="0037581F">
              <w:rPr>
                <w:lang w:val="en-US"/>
              </w:rPr>
              <w:t>.</w:t>
            </w:r>
          </w:p>
        </w:tc>
        <w:tc>
          <w:tcPr>
            <w:tcW w:w="3092" w:type="dxa"/>
            <w:shd w:val="clear" w:color="auto" w:fill="auto"/>
          </w:tcPr>
          <w:p w14:paraId="13817FC2" w14:textId="77777777" w:rsidR="00CC525C" w:rsidRPr="0037581F" w:rsidRDefault="00CC525C" w:rsidP="00CC525C">
            <w:pPr>
              <w:widowControl w:val="0"/>
            </w:pPr>
            <w:r w:rsidRPr="0037581F">
              <w:t>Нажать кнопку «Создать»</w:t>
            </w:r>
          </w:p>
        </w:tc>
        <w:tc>
          <w:tcPr>
            <w:tcW w:w="6086" w:type="dxa"/>
            <w:shd w:val="clear" w:color="auto" w:fill="auto"/>
          </w:tcPr>
          <w:p w14:paraId="6A0F0041" w14:textId="77777777" w:rsidR="00CC525C" w:rsidRPr="0037581F" w:rsidRDefault="0060499C" w:rsidP="00CC525C">
            <w:pPr>
              <w:widowControl w:val="0"/>
            </w:pPr>
            <w:r w:rsidRPr="0037581F">
              <w:t>Задача создана</w:t>
            </w:r>
          </w:p>
        </w:tc>
      </w:tr>
      <w:tr w:rsidR="000F2C5C" w:rsidRPr="0037581F" w14:paraId="3C204DA9" w14:textId="77777777" w:rsidTr="000F2C5C">
        <w:tc>
          <w:tcPr>
            <w:tcW w:w="3622" w:type="dxa"/>
            <w:gridSpan w:val="2"/>
            <w:shd w:val="clear" w:color="auto" w:fill="auto"/>
          </w:tcPr>
          <w:p w14:paraId="271C3C7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0147D76E" w14:textId="77777777" w:rsidR="000F2C5C" w:rsidRPr="0037581F" w:rsidRDefault="0060499C" w:rsidP="000F2C5C">
            <w:r w:rsidRPr="0037581F">
              <w:t>Задача создана</w:t>
            </w:r>
            <w:r w:rsidR="00CC525C" w:rsidRPr="0037581F">
              <w:t>, окно закрыто</w:t>
            </w:r>
          </w:p>
        </w:tc>
      </w:tr>
      <w:tr w:rsidR="000F2C5C" w:rsidRPr="0037581F" w14:paraId="66CF74B8" w14:textId="77777777" w:rsidTr="000F2C5C">
        <w:tc>
          <w:tcPr>
            <w:tcW w:w="3622" w:type="dxa"/>
            <w:gridSpan w:val="2"/>
            <w:shd w:val="clear" w:color="auto" w:fill="auto"/>
          </w:tcPr>
          <w:p w14:paraId="3E5016C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1878393" w14:textId="77777777" w:rsidR="000F2C5C" w:rsidRPr="0037581F" w:rsidRDefault="0060499C" w:rsidP="000F2C5C">
            <w:r w:rsidRPr="0037581F">
              <w:t>Задача создана</w:t>
            </w:r>
          </w:p>
        </w:tc>
      </w:tr>
      <w:tr w:rsidR="000F2C5C" w:rsidRPr="0037581F" w14:paraId="56424B48" w14:textId="77777777" w:rsidTr="000F2C5C">
        <w:tc>
          <w:tcPr>
            <w:tcW w:w="3622" w:type="dxa"/>
            <w:gridSpan w:val="2"/>
            <w:shd w:val="clear" w:color="auto" w:fill="auto"/>
          </w:tcPr>
          <w:p w14:paraId="3FBD9A4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67D44AB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F2EDF0B" w14:textId="77777777" w:rsidTr="000F2C5C">
        <w:tc>
          <w:tcPr>
            <w:tcW w:w="3622" w:type="dxa"/>
            <w:gridSpan w:val="2"/>
            <w:shd w:val="clear" w:color="auto" w:fill="auto"/>
          </w:tcPr>
          <w:p w14:paraId="484EE0F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151985CE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22A0509B" w14:textId="77777777" w:rsidTr="000F2C5C">
        <w:tc>
          <w:tcPr>
            <w:tcW w:w="3622" w:type="dxa"/>
            <w:gridSpan w:val="2"/>
            <w:shd w:val="clear" w:color="auto" w:fill="auto"/>
          </w:tcPr>
          <w:p w14:paraId="142F6D1C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A7982EA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7B411F0D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«Редактирование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55C3124B" w14:textId="77777777" w:rsidTr="000F2C5C">
        <w:tc>
          <w:tcPr>
            <w:tcW w:w="3622" w:type="dxa"/>
            <w:gridSpan w:val="2"/>
            <w:shd w:val="clear" w:color="auto" w:fill="auto"/>
          </w:tcPr>
          <w:p w14:paraId="0C51204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1F4FDC4C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0E0B1432" w14:textId="77777777" w:rsidTr="000F2C5C">
        <w:tc>
          <w:tcPr>
            <w:tcW w:w="3622" w:type="dxa"/>
            <w:gridSpan w:val="2"/>
            <w:shd w:val="clear" w:color="auto" w:fill="auto"/>
          </w:tcPr>
          <w:p w14:paraId="37A1BA6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52792EF3" w14:textId="77777777" w:rsidR="000F2C5C" w:rsidRPr="0037581F" w:rsidRDefault="000F2C5C" w:rsidP="000F2C5C">
            <w:r w:rsidRPr="0037581F">
              <w:t>Редактирование задачи</w:t>
            </w:r>
          </w:p>
        </w:tc>
      </w:tr>
      <w:tr w:rsidR="000F2C5C" w:rsidRPr="0037581F" w14:paraId="3A4294C0" w14:textId="77777777" w:rsidTr="000F2C5C">
        <w:tc>
          <w:tcPr>
            <w:tcW w:w="3622" w:type="dxa"/>
            <w:gridSpan w:val="2"/>
            <w:shd w:val="clear" w:color="auto" w:fill="auto"/>
          </w:tcPr>
          <w:p w14:paraId="5A127590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11350662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2</w:t>
            </w:r>
          </w:p>
        </w:tc>
      </w:tr>
      <w:tr w:rsidR="000F2C5C" w:rsidRPr="0037581F" w14:paraId="1FE90AEE" w14:textId="77777777" w:rsidTr="000F2C5C">
        <w:tc>
          <w:tcPr>
            <w:tcW w:w="3622" w:type="dxa"/>
            <w:gridSpan w:val="2"/>
            <w:shd w:val="clear" w:color="auto" w:fill="auto"/>
          </w:tcPr>
          <w:p w14:paraId="2751579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769A7E37" w14:textId="77777777" w:rsidR="000F2C5C" w:rsidRPr="0037581F" w:rsidRDefault="000F2C5C" w:rsidP="000F2C5C"/>
        </w:tc>
      </w:tr>
      <w:tr w:rsidR="00876793" w:rsidRPr="0037581F" w14:paraId="3ED6A4A8" w14:textId="77777777" w:rsidTr="000F2C5C">
        <w:tc>
          <w:tcPr>
            <w:tcW w:w="3622" w:type="dxa"/>
            <w:gridSpan w:val="2"/>
            <w:shd w:val="clear" w:color="auto" w:fill="auto"/>
          </w:tcPr>
          <w:p w14:paraId="4A55052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AB4A2CF" w14:textId="77777777" w:rsidR="00876793" w:rsidRPr="0037581F" w:rsidRDefault="00876793" w:rsidP="00876793">
            <w:r w:rsidRPr="0037581F">
              <w:t>Выполняется после 4.1</w:t>
            </w:r>
            <w:r w:rsidR="00C848B8">
              <w:t>0</w:t>
            </w:r>
          </w:p>
        </w:tc>
      </w:tr>
      <w:tr w:rsidR="00876793" w:rsidRPr="0037581F" w14:paraId="4B1771A5" w14:textId="77777777" w:rsidTr="000F2C5C">
        <w:tc>
          <w:tcPr>
            <w:tcW w:w="3622" w:type="dxa"/>
            <w:gridSpan w:val="2"/>
            <w:shd w:val="clear" w:color="auto" w:fill="auto"/>
          </w:tcPr>
          <w:p w14:paraId="4B77A97B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8ADB577" w14:textId="77777777" w:rsidR="00876793" w:rsidRPr="0037581F" w:rsidRDefault="00876793" w:rsidP="00876793">
            <w:r w:rsidRPr="0037581F">
              <w:t>Задача, описание</w:t>
            </w:r>
          </w:p>
        </w:tc>
      </w:tr>
      <w:tr w:rsidR="00876793" w:rsidRPr="0037581F" w14:paraId="19491036" w14:textId="77777777" w:rsidTr="000F2C5C">
        <w:tc>
          <w:tcPr>
            <w:tcW w:w="3622" w:type="dxa"/>
            <w:gridSpan w:val="2"/>
            <w:shd w:val="clear" w:color="auto" w:fill="auto"/>
          </w:tcPr>
          <w:p w14:paraId="5D6F917E" w14:textId="77777777" w:rsidR="00876793" w:rsidRPr="0037581F" w:rsidRDefault="00876793" w:rsidP="00876793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1C2D84B7" w14:textId="77777777" w:rsidR="00876793" w:rsidRPr="0037581F" w:rsidRDefault="00876793" w:rsidP="00876793">
            <w:r w:rsidRPr="0037581F">
              <w:t>Открыто окно редактирования задачи</w:t>
            </w:r>
          </w:p>
        </w:tc>
      </w:tr>
      <w:tr w:rsidR="000F2C5C" w:rsidRPr="0037581F" w14:paraId="46FB6AB4" w14:textId="77777777" w:rsidTr="000F2C5C">
        <w:tc>
          <w:tcPr>
            <w:tcW w:w="9708" w:type="dxa"/>
            <w:gridSpan w:val="3"/>
            <w:shd w:val="clear" w:color="auto" w:fill="auto"/>
          </w:tcPr>
          <w:p w14:paraId="22FFB62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4688374" w14:textId="77777777" w:rsidTr="000F2C5C">
        <w:tc>
          <w:tcPr>
            <w:tcW w:w="530" w:type="dxa"/>
            <w:shd w:val="clear" w:color="auto" w:fill="auto"/>
          </w:tcPr>
          <w:p w14:paraId="36395D3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51BB1C4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238498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876793" w:rsidRPr="0037581F" w14:paraId="6DFEA704" w14:textId="77777777" w:rsidTr="000F2C5C">
        <w:tc>
          <w:tcPr>
            <w:tcW w:w="530" w:type="dxa"/>
            <w:shd w:val="clear" w:color="auto" w:fill="auto"/>
          </w:tcPr>
          <w:p w14:paraId="0887A55A" w14:textId="77777777" w:rsidR="00876793" w:rsidRPr="0037581F" w:rsidRDefault="00876793" w:rsidP="0087679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56DF279D" w14:textId="77777777" w:rsidR="00876793" w:rsidRPr="0037581F" w:rsidRDefault="00876793" w:rsidP="00876793">
            <w:pPr>
              <w:widowControl w:val="0"/>
            </w:pPr>
            <w:r w:rsidRPr="0037581F">
              <w:t>Изменить описани</w:t>
            </w:r>
            <w:r w:rsidR="00C05E4E" w:rsidRPr="0037581F">
              <w:t>я</w:t>
            </w:r>
          </w:p>
        </w:tc>
        <w:tc>
          <w:tcPr>
            <w:tcW w:w="6086" w:type="dxa"/>
            <w:shd w:val="clear" w:color="auto" w:fill="auto"/>
          </w:tcPr>
          <w:p w14:paraId="49FF9B89" w14:textId="77777777" w:rsidR="00876793" w:rsidRPr="0037581F" w:rsidRDefault="00876793" w:rsidP="00876793">
            <w:pPr>
              <w:widowControl w:val="0"/>
            </w:pPr>
            <w:r w:rsidRPr="0037581F">
              <w:t>Поле описание изменилось</w:t>
            </w:r>
          </w:p>
        </w:tc>
      </w:tr>
      <w:tr w:rsidR="00876793" w:rsidRPr="0037581F" w14:paraId="73F2669B" w14:textId="77777777" w:rsidTr="000F2C5C">
        <w:tc>
          <w:tcPr>
            <w:tcW w:w="530" w:type="dxa"/>
            <w:shd w:val="clear" w:color="auto" w:fill="auto"/>
          </w:tcPr>
          <w:p w14:paraId="5D5A32E5" w14:textId="77777777" w:rsidR="00876793" w:rsidRPr="0037581F" w:rsidRDefault="00876793" w:rsidP="00876793">
            <w:pPr>
              <w:widowControl w:val="0"/>
            </w:pPr>
            <w:r w:rsidRPr="0037581F">
              <w:t>2.</w:t>
            </w:r>
          </w:p>
        </w:tc>
        <w:tc>
          <w:tcPr>
            <w:tcW w:w="3092" w:type="dxa"/>
            <w:shd w:val="clear" w:color="auto" w:fill="auto"/>
          </w:tcPr>
          <w:p w14:paraId="685F7180" w14:textId="77777777" w:rsidR="00876793" w:rsidRPr="0037581F" w:rsidRDefault="00876793" w:rsidP="00876793">
            <w:pPr>
              <w:widowControl w:val="0"/>
            </w:pPr>
            <w:r w:rsidRPr="0037581F">
              <w:t>Нажать кнопку «</w:t>
            </w:r>
            <w:r w:rsidR="00C848B8">
              <w:t>Обновить</w:t>
            </w:r>
            <w:r w:rsidRPr="0037581F">
              <w:t>»</w:t>
            </w:r>
          </w:p>
        </w:tc>
        <w:tc>
          <w:tcPr>
            <w:tcW w:w="6086" w:type="dxa"/>
            <w:shd w:val="clear" w:color="auto" w:fill="auto"/>
          </w:tcPr>
          <w:p w14:paraId="3092346F" w14:textId="09F31643" w:rsidR="00876793" w:rsidRPr="0037581F" w:rsidRDefault="00876793" w:rsidP="00876793">
            <w:pPr>
              <w:widowControl w:val="0"/>
            </w:pPr>
            <w:r w:rsidRPr="0037581F">
              <w:t>Описание задачи обновлено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4B4ADDDC" w14:textId="77777777" w:rsidTr="000F2C5C">
        <w:tc>
          <w:tcPr>
            <w:tcW w:w="3622" w:type="dxa"/>
            <w:gridSpan w:val="2"/>
            <w:shd w:val="clear" w:color="auto" w:fill="auto"/>
          </w:tcPr>
          <w:p w14:paraId="355731C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6D1EA272" w14:textId="0A93B53E" w:rsidR="000F2C5C" w:rsidRPr="0037581F" w:rsidRDefault="00FB6E46" w:rsidP="000F2C5C">
            <w:r w:rsidRPr="0037581F">
              <w:t>Описание задачи обновлено</w:t>
            </w:r>
            <w:r w:rsidR="00611708">
              <w:t xml:space="preserve">. </w:t>
            </w:r>
            <w:r w:rsidR="00611708">
              <w:t>О</w:t>
            </w:r>
            <w:r w:rsidR="00611708" w:rsidRPr="0037581F">
              <w:t>кно редактирования задачи</w:t>
            </w:r>
            <w:r w:rsidR="00611708">
              <w:t xml:space="preserve"> закры</w:t>
            </w:r>
            <w:r w:rsidR="00611708">
              <w:t>то</w:t>
            </w:r>
            <w:r w:rsidR="00611708">
              <w:t>.</w:t>
            </w:r>
          </w:p>
        </w:tc>
      </w:tr>
      <w:tr w:rsidR="000F2C5C" w:rsidRPr="0037581F" w14:paraId="0FF7ED6A" w14:textId="77777777" w:rsidTr="000F2C5C">
        <w:tc>
          <w:tcPr>
            <w:tcW w:w="3622" w:type="dxa"/>
            <w:gridSpan w:val="2"/>
            <w:shd w:val="clear" w:color="auto" w:fill="auto"/>
          </w:tcPr>
          <w:p w14:paraId="122E10E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0C4A0D96" w14:textId="77777777" w:rsidR="000F2C5C" w:rsidRPr="0037581F" w:rsidRDefault="00FB6E46" w:rsidP="000F2C5C">
            <w:r w:rsidRPr="0037581F">
              <w:t>Описание задачи обновлено</w:t>
            </w:r>
          </w:p>
        </w:tc>
      </w:tr>
      <w:tr w:rsidR="000F2C5C" w:rsidRPr="0037581F" w14:paraId="6C816FE1" w14:textId="77777777" w:rsidTr="000F2C5C">
        <w:tc>
          <w:tcPr>
            <w:tcW w:w="3622" w:type="dxa"/>
            <w:gridSpan w:val="2"/>
            <w:shd w:val="clear" w:color="auto" w:fill="auto"/>
          </w:tcPr>
          <w:p w14:paraId="355BBEA5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BAD9031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E85839F" w14:textId="77777777" w:rsidTr="000F2C5C">
        <w:tc>
          <w:tcPr>
            <w:tcW w:w="3622" w:type="dxa"/>
            <w:gridSpan w:val="2"/>
            <w:shd w:val="clear" w:color="auto" w:fill="auto"/>
          </w:tcPr>
          <w:p w14:paraId="3CAE00E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7A6562A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C6CE407" w14:textId="77777777" w:rsidTr="000F2C5C">
        <w:tc>
          <w:tcPr>
            <w:tcW w:w="3622" w:type="dxa"/>
            <w:gridSpan w:val="2"/>
            <w:shd w:val="clear" w:color="auto" w:fill="auto"/>
          </w:tcPr>
          <w:p w14:paraId="03172908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2A8DC936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874AEFF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«Изменение статуса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8"/>
        <w:gridCol w:w="6021"/>
      </w:tblGrid>
      <w:tr w:rsidR="000F2C5C" w:rsidRPr="0037581F" w14:paraId="4387D0B2" w14:textId="77777777" w:rsidTr="000F2C5C">
        <w:tc>
          <w:tcPr>
            <w:tcW w:w="3622" w:type="dxa"/>
            <w:gridSpan w:val="2"/>
            <w:shd w:val="clear" w:color="auto" w:fill="auto"/>
          </w:tcPr>
          <w:p w14:paraId="4F6A26E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36645E70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3F40C457" w14:textId="77777777" w:rsidTr="000F2C5C">
        <w:tc>
          <w:tcPr>
            <w:tcW w:w="3622" w:type="dxa"/>
            <w:gridSpan w:val="2"/>
            <w:shd w:val="clear" w:color="auto" w:fill="auto"/>
          </w:tcPr>
          <w:p w14:paraId="4C5E069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4E30BFF4" w14:textId="77777777" w:rsidR="000F2C5C" w:rsidRPr="0037581F" w:rsidRDefault="000F2C5C" w:rsidP="000F2C5C">
            <w:r w:rsidRPr="0037581F">
              <w:t>Изменение статуса задачи</w:t>
            </w:r>
          </w:p>
        </w:tc>
      </w:tr>
      <w:tr w:rsidR="000F2C5C" w:rsidRPr="0037581F" w14:paraId="40FC1E44" w14:textId="77777777" w:rsidTr="000F2C5C">
        <w:tc>
          <w:tcPr>
            <w:tcW w:w="3622" w:type="dxa"/>
            <w:gridSpan w:val="2"/>
            <w:shd w:val="clear" w:color="auto" w:fill="auto"/>
          </w:tcPr>
          <w:p w14:paraId="32B90922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7FA03AC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3</w:t>
            </w:r>
          </w:p>
        </w:tc>
      </w:tr>
      <w:tr w:rsidR="000F2C5C" w:rsidRPr="0037581F" w14:paraId="79AB4A31" w14:textId="77777777" w:rsidTr="000F2C5C">
        <w:tc>
          <w:tcPr>
            <w:tcW w:w="3622" w:type="dxa"/>
            <w:gridSpan w:val="2"/>
            <w:shd w:val="clear" w:color="auto" w:fill="auto"/>
          </w:tcPr>
          <w:p w14:paraId="2321EA4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67246107" w14:textId="77777777" w:rsidR="000F2C5C" w:rsidRPr="0037581F" w:rsidRDefault="000F2C5C" w:rsidP="000F2C5C"/>
        </w:tc>
      </w:tr>
      <w:tr w:rsidR="000F2C5C" w:rsidRPr="0037581F" w14:paraId="5859C58C" w14:textId="77777777" w:rsidTr="000F2C5C">
        <w:tc>
          <w:tcPr>
            <w:tcW w:w="3622" w:type="dxa"/>
            <w:gridSpan w:val="2"/>
            <w:shd w:val="clear" w:color="auto" w:fill="auto"/>
          </w:tcPr>
          <w:p w14:paraId="3B4A354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28EAF22F" w14:textId="77777777" w:rsidR="000F2C5C" w:rsidRPr="0037581F" w:rsidRDefault="00FB6E46" w:rsidP="000F2C5C">
            <w:r w:rsidRPr="0037581F">
              <w:t>Выполняется после 4.1</w:t>
            </w:r>
            <w:r w:rsidR="00C848B8">
              <w:t>1</w:t>
            </w:r>
          </w:p>
        </w:tc>
      </w:tr>
      <w:tr w:rsidR="000F2C5C" w:rsidRPr="0037581F" w14:paraId="202FECD4" w14:textId="77777777" w:rsidTr="000F2C5C">
        <w:tc>
          <w:tcPr>
            <w:tcW w:w="3622" w:type="dxa"/>
            <w:gridSpan w:val="2"/>
            <w:shd w:val="clear" w:color="auto" w:fill="auto"/>
          </w:tcPr>
          <w:p w14:paraId="06FC68D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1C4F1045" w14:textId="77777777" w:rsidR="000F2C5C" w:rsidRPr="0037581F" w:rsidRDefault="000F2C5C" w:rsidP="000F2C5C"/>
        </w:tc>
      </w:tr>
      <w:tr w:rsidR="000F2C5C" w:rsidRPr="0037581F" w14:paraId="232689CB" w14:textId="77777777" w:rsidTr="000F2C5C">
        <w:tc>
          <w:tcPr>
            <w:tcW w:w="3622" w:type="dxa"/>
            <w:gridSpan w:val="2"/>
            <w:shd w:val="clear" w:color="auto" w:fill="auto"/>
          </w:tcPr>
          <w:p w14:paraId="699D389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4F91B055" w14:textId="77777777" w:rsidR="000F2C5C" w:rsidRPr="0037581F" w:rsidRDefault="00FB6E46" w:rsidP="000F2C5C">
            <w:r w:rsidRPr="0037581F">
              <w:t>Открыто окно просмотра задачи</w:t>
            </w:r>
          </w:p>
        </w:tc>
      </w:tr>
      <w:tr w:rsidR="000F2C5C" w:rsidRPr="0037581F" w14:paraId="251920DD" w14:textId="77777777" w:rsidTr="000F2C5C">
        <w:tc>
          <w:tcPr>
            <w:tcW w:w="9708" w:type="dxa"/>
            <w:gridSpan w:val="3"/>
            <w:shd w:val="clear" w:color="auto" w:fill="auto"/>
          </w:tcPr>
          <w:p w14:paraId="1880ED3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3BF6768C" w14:textId="77777777" w:rsidTr="000F2C5C">
        <w:tc>
          <w:tcPr>
            <w:tcW w:w="530" w:type="dxa"/>
            <w:shd w:val="clear" w:color="auto" w:fill="auto"/>
          </w:tcPr>
          <w:p w14:paraId="500E758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lastRenderedPageBreak/>
              <w:t>№</w:t>
            </w:r>
          </w:p>
        </w:tc>
        <w:tc>
          <w:tcPr>
            <w:tcW w:w="3092" w:type="dxa"/>
            <w:shd w:val="clear" w:color="auto" w:fill="auto"/>
          </w:tcPr>
          <w:p w14:paraId="55BED10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466848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25CA758F" w14:textId="77777777" w:rsidTr="000F2C5C">
        <w:tc>
          <w:tcPr>
            <w:tcW w:w="530" w:type="dxa"/>
            <w:shd w:val="clear" w:color="auto" w:fill="auto"/>
          </w:tcPr>
          <w:p w14:paraId="792EB458" w14:textId="77777777" w:rsidR="000F2C5C" w:rsidRPr="0037581F" w:rsidRDefault="00FB6E46" w:rsidP="00FB6E46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0FC98BDB" w14:textId="77777777" w:rsidR="000F2C5C" w:rsidRPr="0037581F" w:rsidRDefault="00C848B8" w:rsidP="000F2C5C">
            <w:pPr>
              <w:widowControl w:val="0"/>
            </w:pPr>
            <w:r>
              <w:t>Перетащить задачу в соответствующую область</w:t>
            </w:r>
          </w:p>
        </w:tc>
        <w:tc>
          <w:tcPr>
            <w:tcW w:w="6086" w:type="dxa"/>
            <w:shd w:val="clear" w:color="auto" w:fill="auto"/>
          </w:tcPr>
          <w:p w14:paraId="42071C03" w14:textId="77777777" w:rsidR="000F2C5C" w:rsidRPr="0037581F" w:rsidRDefault="00FB6E46" w:rsidP="000F2C5C">
            <w:pPr>
              <w:widowControl w:val="0"/>
            </w:pPr>
            <w:r w:rsidRPr="0037581F">
              <w:t>Статус задачи изменен</w:t>
            </w:r>
          </w:p>
        </w:tc>
      </w:tr>
      <w:tr w:rsidR="000F2C5C" w:rsidRPr="0037581F" w14:paraId="2BC2EF79" w14:textId="77777777" w:rsidTr="000F2C5C">
        <w:tc>
          <w:tcPr>
            <w:tcW w:w="530" w:type="dxa"/>
            <w:shd w:val="clear" w:color="auto" w:fill="auto"/>
          </w:tcPr>
          <w:p w14:paraId="630CB9F3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7A4698A8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15B6F21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721B1DA" w14:textId="77777777" w:rsidTr="000F2C5C">
        <w:tc>
          <w:tcPr>
            <w:tcW w:w="3622" w:type="dxa"/>
            <w:gridSpan w:val="2"/>
            <w:shd w:val="clear" w:color="auto" w:fill="auto"/>
          </w:tcPr>
          <w:p w14:paraId="7069CE6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2620E5EE" w14:textId="77777777" w:rsidR="000F2C5C" w:rsidRPr="0037581F" w:rsidRDefault="00FB6E46" w:rsidP="000F2C5C">
            <w:r w:rsidRPr="0037581F">
              <w:t>Статус задачи изменен</w:t>
            </w:r>
          </w:p>
        </w:tc>
      </w:tr>
      <w:tr w:rsidR="000F2C5C" w:rsidRPr="0037581F" w14:paraId="523A84C7" w14:textId="77777777" w:rsidTr="000F2C5C">
        <w:tc>
          <w:tcPr>
            <w:tcW w:w="3622" w:type="dxa"/>
            <w:gridSpan w:val="2"/>
            <w:shd w:val="clear" w:color="auto" w:fill="auto"/>
          </w:tcPr>
          <w:p w14:paraId="42B0E29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16F1B85D" w14:textId="77777777" w:rsidR="000F2C5C" w:rsidRPr="0037581F" w:rsidRDefault="00FB6E46" w:rsidP="000F2C5C">
            <w:r w:rsidRPr="0037581F">
              <w:t>Статус задачи изменен</w:t>
            </w:r>
          </w:p>
        </w:tc>
      </w:tr>
      <w:tr w:rsidR="000F2C5C" w:rsidRPr="0037581F" w14:paraId="00B2C5AA" w14:textId="77777777" w:rsidTr="000F2C5C">
        <w:tc>
          <w:tcPr>
            <w:tcW w:w="3622" w:type="dxa"/>
            <w:gridSpan w:val="2"/>
            <w:shd w:val="clear" w:color="auto" w:fill="auto"/>
          </w:tcPr>
          <w:p w14:paraId="2A049A97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0DAB5399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4C9E0DF" w14:textId="77777777" w:rsidTr="000F2C5C">
        <w:tc>
          <w:tcPr>
            <w:tcW w:w="3622" w:type="dxa"/>
            <w:gridSpan w:val="2"/>
            <w:shd w:val="clear" w:color="auto" w:fill="auto"/>
          </w:tcPr>
          <w:p w14:paraId="6555BD4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254A772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79A3ABCA" w14:textId="77777777" w:rsidTr="000F2C5C">
        <w:tc>
          <w:tcPr>
            <w:tcW w:w="3622" w:type="dxa"/>
            <w:gridSpan w:val="2"/>
            <w:shd w:val="clear" w:color="auto" w:fill="auto"/>
          </w:tcPr>
          <w:p w14:paraId="3FC48C59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2491B27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170251B5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«Отправка задачи на приемку»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14:paraId="4697D953" w14:textId="77777777" w:rsidTr="000F2C5C">
        <w:tc>
          <w:tcPr>
            <w:tcW w:w="3622" w:type="dxa"/>
            <w:gridSpan w:val="2"/>
            <w:shd w:val="clear" w:color="auto" w:fill="auto"/>
          </w:tcPr>
          <w:p w14:paraId="4F0540D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1794E813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46AFD6E1" w14:textId="77777777" w:rsidTr="000F2C5C">
        <w:tc>
          <w:tcPr>
            <w:tcW w:w="3622" w:type="dxa"/>
            <w:gridSpan w:val="2"/>
            <w:shd w:val="clear" w:color="auto" w:fill="auto"/>
          </w:tcPr>
          <w:p w14:paraId="4A79166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225C36D2" w14:textId="77777777" w:rsidR="000F2C5C" w:rsidRPr="0037581F" w:rsidRDefault="000F2C5C" w:rsidP="000F2C5C">
            <w:r w:rsidRPr="0037581F">
              <w:t>Отправка задачи на приемку</w:t>
            </w:r>
          </w:p>
        </w:tc>
      </w:tr>
      <w:tr w:rsidR="000F2C5C" w:rsidRPr="0037581F" w14:paraId="4AF41FE9" w14:textId="77777777" w:rsidTr="000F2C5C">
        <w:tc>
          <w:tcPr>
            <w:tcW w:w="3622" w:type="dxa"/>
            <w:gridSpan w:val="2"/>
            <w:shd w:val="clear" w:color="auto" w:fill="auto"/>
          </w:tcPr>
          <w:p w14:paraId="62D33F3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5D2E0EA1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4</w:t>
            </w:r>
          </w:p>
        </w:tc>
      </w:tr>
      <w:tr w:rsidR="000F2C5C" w:rsidRPr="0037581F" w14:paraId="0CF0576B" w14:textId="77777777" w:rsidTr="000F2C5C">
        <w:tc>
          <w:tcPr>
            <w:tcW w:w="3622" w:type="dxa"/>
            <w:gridSpan w:val="2"/>
            <w:shd w:val="clear" w:color="auto" w:fill="auto"/>
          </w:tcPr>
          <w:p w14:paraId="12791D4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4B656C16" w14:textId="77777777" w:rsidR="000F2C5C" w:rsidRPr="0037581F" w:rsidRDefault="000F2C5C" w:rsidP="000F2C5C"/>
        </w:tc>
      </w:tr>
      <w:tr w:rsidR="000F2C5C" w:rsidRPr="0037581F" w14:paraId="376D00BA" w14:textId="77777777" w:rsidTr="000F2C5C">
        <w:tc>
          <w:tcPr>
            <w:tcW w:w="3622" w:type="dxa"/>
            <w:gridSpan w:val="2"/>
            <w:shd w:val="clear" w:color="auto" w:fill="auto"/>
          </w:tcPr>
          <w:p w14:paraId="7B566C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D7B1F4F" w14:textId="77777777" w:rsidR="000F2C5C" w:rsidRPr="0037581F" w:rsidRDefault="00FB6E46" w:rsidP="000F2C5C">
            <w:r w:rsidRPr="0037581F">
              <w:t>Выполняется после 4.1</w:t>
            </w:r>
          </w:p>
        </w:tc>
      </w:tr>
      <w:tr w:rsidR="000F2C5C" w:rsidRPr="0037581F" w14:paraId="00C6F110" w14:textId="77777777" w:rsidTr="000F2C5C">
        <w:tc>
          <w:tcPr>
            <w:tcW w:w="3622" w:type="dxa"/>
            <w:gridSpan w:val="2"/>
            <w:shd w:val="clear" w:color="auto" w:fill="auto"/>
          </w:tcPr>
          <w:p w14:paraId="6BC1B0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008B72FC" w14:textId="07185559" w:rsidR="000F2C5C" w:rsidRPr="00611708" w:rsidRDefault="00611708" w:rsidP="000F2C5C">
            <w:r>
              <w:t>Задача находится в статусе «</w:t>
            </w:r>
            <w:r>
              <w:rPr>
                <w:lang w:val="en-US"/>
              </w:rPr>
              <w:t>On</w:t>
            </w:r>
            <w:r w:rsidRPr="00611708">
              <w:t xml:space="preserve"> </w:t>
            </w:r>
            <w:r>
              <w:rPr>
                <w:lang w:val="en-US"/>
              </w:rPr>
              <w:t>testing</w:t>
            </w:r>
            <w:r>
              <w:t>» или «</w:t>
            </w:r>
            <w:r>
              <w:rPr>
                <w:lang w:val="en-US"/>
              </w:rPr>
              <w:t>In progress</w:t>
            </w:r>
            <w:r>
              <w:t>»</w:t>
            </w:r>
          </w:p>
        </w:tc>
      </w:tr>
      <w:tr w:rsidR="000F2C5C" w:rsidRPr="0037581F" w14:paraId="3D52814B" w14:textId="77777777" w:rsidTr="000F2C5C">
        <w:tc>
          <w:tcPr>
            <w:tcW w:w="3622" w:type="dxa"/>
            <w:gridSpan w:val="2"/>
            <w:shd w:val="clear" w:color="auto" w:fill="auto"/>
          </w:tcPr>
          <w:p w14:paraId="6B1A992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767338AF" w14:textId="4D5597AB" w:rsidR="000F2C5C" w:rsidRPr="0037581F" w:rsidRDefault="00611708" w:rsidP="000F2C5C">
            <w:r w:rsidRPr="0037581F">
              <w:t>Открыто окно просмотра задачи</w:t>
            </w:r>
          </w:p>
        </w:tc>
      </w:tr>
      <w:tr w:rsidR="000F2C5C" w:rsidRPr="0037581F" w14:paraId="5341CD0B" w14:textId="77777777" w:rsidTr="000F2C5C">
        <w:tc>
          <w:tcPr>
            <w:tcW w:w="9708" w:type="dxa"/>
            <w:gridSpan w:val="3"/>
            <w:shd w:val="clear" w:color="auto" w:fill="auto"/>
          </w:tcPr>
          <w:p w14:paraId="2136ED7E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124915AF" w14:textId="77777777" w:rsidTr="000F2C5C">
        <w:tc>
          <w:tcPr>
            <w:tcW w:w="530" w:type="dxa"/>
            <w:shd w:val="clear" w:color="auto" w:fill="auto"/>
          </w:tcPr>
          <w:p w14:paraId="1E6409C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ED79E2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30DC6630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2D6520F4" w14:textId="77777777" w:rsidTr="000F2C5C">
        <w:tc>
          <w:tcPr>
            <w:tcW w:w="530" w:type="dxa"/>
            <w:shd w:val="clear" w:color="auto" w:fill="auto"/>
          </w:tcPr>
          <w:p w14:paraId="18D190AD" w14:textId="40D8A724" w:rsidR="000F2C5C" w:rsidRPr="00611708" w:rsidRDefault="00611708" w:rsidP="00611708">
            <w:pPr>
              <w:widowControl w:val="0"/>
            </w:pPr>
            <w:r>
              <w:t>1.</w:t>
            </w:r>
          </w:p>
        </w:tc>
        <w:tc>
          <w:tcPr>
            <w:tcW w:w="3092" w:type="dxa"/>
            <w:shd w:val="clear" w:color="auto" w:fill="auto"/>
          </w:tcPr>
          <w:p w14:paraId="3AA7F5DE" w14:textId="623294CB" w:rsidR="000F2C5C" w:rsidRPr="00611708" w:rsidRDefault="00611708" w:rsidP="000F2C5C">
            <w:pPr>
              <w:widowControl w:val="0"/>
            </w:pPr>
            <w:r>
              <w:t>Перетащить задачу в область</w:t>
            </w:r>
            <w:r w:rsidRPr="00611708">
              <w:t xml:space="preserve"> </w:t>
            </w:r>
            <w:r>
              <w:t>«Готово»</w:t>
            </w:r>
          </w:p>
        </w:tc>
        <w:tc>
          <w:tcPr>
            <w:tcW w:w="6086" w:type="dxa"/>
            <w:shd w:val="clear" w:color="auto" w:fill="auto"/>
          </w:tcPr>
          <w:p w14:paraId="58902841" w14:textId="40924742" w:rsidR="000F2C5C" w:rsidRPr="00611708" w:rsidRDefault="00611708" w:rsidP="000F2C5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0F2C5C" w:rsidRPr="0037581F" w14:paraId="6C9B7BC7" w14:textId="77777777" w:rsidTr="000F2C5C">
        <w:tc>
          <w:tcPr>
            <w:tcW w:w="530" w:type="dxa"/>
            <w:shd w:val="clear" w:color="auto" w:fill="auto"/>
          </w:tcPr>
          <w:p w14:paraId="1BADF43A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7B7F28C3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584BBCEC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732FD01F" w14:textId="77777777" w:rsidTr="000F2C5C">
        <w:tc>
          <w:tcPr>
            <w:tcW w:w="3622" w:type="dxa"/>
            <w:gridSpan w:val="2"/>
            <w:shd w:val="clear" w:color="auto" w:fill="auto"/>
          </w:tcPr>
          <w:p w14:paraId="23E87D87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29245DD0" w14:textId="165BAFDD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0F2C5C" w:rsidRPr="0037581F" w14:paraId="2E1FD026" w14:textId="77777777" w:rsidTr="000F2C5C">
        <w:tc>
          <w:tcPr>
            <w:tcW w:w="3622" w:type="dxa"/>
            <w:gridSpan w:val="2"/>
            <w:shd w:val="clear" w:color="auto" w:fill="auto"/>
          </w:tcPr>
          <w:p w14:paraId="0C50341E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7BEC2A4D" w14:textId="56768009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0F2C5C" w:rsidRPr="0037581F" w14:paraId="2832FB3A" w14:textId="77777777" w:rsidTr="000F2C5C">
        <w:tc>
          <w:tcPr>
            <w:tcW w:w="3622" w:type="dxa"/>
            <w:gridSpan w:val="2"/>
            <w:shd w:val="clear" w:color="auto" w:fill="auto"/>
          </w:tcPr>
          <w:p w14:paraId="1581052B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1B0016A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6D7F50D3" w14:textId="77777777" w:rsidTr="000F2C5C">
        <w:tc>
          <w:tcPr>
            <w:tcW w:w="3622" w:type="dxa"/>
            <w:gridSpan w:val="2"/>
            <w:shd w:val="clear" w:color="auto" w:fill="auto"/>
          </w:tcPr>
          <w:p w14:paraId="46DCB0FE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1B7EE0B5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6E12F3B7" w14:textId="77777777" w:rsidTr="000F2C5C">
        <w:tc>
          <w:tcPr>
            <w:tcW w:w="3622" w:type="dxa"/>
            <w:gridSpan w:val="2"/>
            <w:shd w:val="clear" w:color="auto" w:fill="auto"/>
          </w:tcPr>
          <w:p w14:paraId="484C9D06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3E30B816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681C9782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«Приемка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2"/>
        <w:gridCol w:w="6027"/>
      </w:tblGrid>
      <w:tr w:rsidR="000F2C5C" w:rsidRPr="0037581F" w14:paraId="2E8B13AC" w14:textId="77777777" w:rsidTr="000F2C5C">
        <w:tc>
          <w:tcPr>
            <w:tcW w:w="3622" w:type="dxa"/>
            <w:gridSpan w:val="2"/>
            <w:shd w:val="clear" w:color="auto" w:fill="auto"/>
          </w:tcPr>
          <w:p w14:paraId="2BED42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482E2D42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5</w:t>
            </w:r>
          </w:p>
        </w:tc>
      </w:tr>
      <w:tr w:rsidR="000F2C5C" w:rsidRPr="0037581F" w14:paraId="7875CD2A" w14:textId="77777777" w:rsidTr="000F2C5C">
        <w:tc>
          <w:tcPr>
            <w:tcW w:w="3622" w:type="dxa"/>
            <w:gridSpan w:val="2"/>
            <w:shd w:val="clear" w:color="auto" w:fill="auto"/>
          </w:tcPr>
          <w:p w14:paraId="287E6708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14436491" w14:textId="77777777" w:rsidR="000F2C5C" w:rsidRPr="0037581F" w:rsidRDefault="000F2C5C" w:rsidP="000F2C5C">
            <w:r w:rsidRPr="0037581F">
              <w:t>Приемка задачи</w:t>
            </w:r>
          </w:p>
        </w:tc>
      </w:tr>
      <w:tr w:rsidR="000F2C5C" w:rsidRPr="0037581F" w14:paraId="6F226C09" w14:textId="77777777" w:rsidTr="000F2C5C">
        <w:tc>
          <w:tcPr>
            <w:tcW w:w="3622" w:type="dxa"/>
            <w:gridSpan w:val="2"/>
            <w:shd w:val="clear" w:color="auto" w:fill="auto"/>
          </w:tcPr>
          <w:p w14:paraId="5A4CB0D4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4B28967F" w14:textId="77777777" w:rsidR="000F2C5C" w:rsidRPr="0037581F" w:rsidRDefault="000F2C5C" w:rsidP="0036019B">
            <w:r w:rsidRPr="0037581F">
              <w:t>ТЗ п. 4.2.4</w:t>
            </w:r>
            <w:r w:rsidRPr="0036019B">
              <w:t>.</w:t>
            </w:r>
            <w:r w:rsidRPr="0037581F">
              <w:t>5</w:t>
            </w:r>
            <w:r w:rsidR="0036019B">
              <w:t xml:space="preserve"> </w:t>
            </w:r>
          </w:p>
        </w:tc>
      </w:tr>
      <w:tr w:rsidR="000F2C5C" w:rsidRPr="0037581F" w14:paraId="42E3BC00" w14:textId="77777777" w:rsidTr="000F2C5C">
        <w:tc>
          <w:tcPr>
            <w:tcW w:w="3622" w:type="dxa"/>
            <w:gridSpan w:val="2"/>
            <w:shd w:val="clear" w:color="auto" w:fill="auto"/>
          </w:tcPr>
          <w:p w14:paraId="169796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507C12A2" w14:textId="77777777" w:rsidR="000F2C5C" w:rsidRPr="0037581F" w:rsidRDefault="000F2C5C" w:rsidP="000F2C5C"/>
        </w:tc>
      </w:tr>
      <w:tr w:rsidR="000F2C5C" w:rsidRPr="0037581F" w14:paraId="77B937E5" w14:textId="77777777" w:rsidTr="000F2C5C">
        <w:tc>
          <w:tcPr>
            <w:tcW w:w="3622" w:type="dxa"/>
            <w:gridSpan w:val="2"/>
            <w:shd w:val="clear" w:color="auto" w:fill="auto"/>
          </w:tcPr>
          <w:p w14:paraId="35B01C1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4032CB97" w14:textId="77777777" w:rsidR="000F2C5C" w:rsidRPr="0037581F" w:rsidRDefault="000F2C5C" w:rsidP="000F2C5C"/>
        </w:tc>
      </w:tr>
      <w:tr w:rsidR="000F2C5C" w:rsidRPr="0037581F" w14:paraId="7872A6F3" w14:textId="77777777" w:rsidTr="000F2C5C">
        <w:tc>
          <w:tcPr>
            <w:tcW w:w="3622" w:type="dxa"/>
            <w:gridSpan w:val="2"/>
            <w:shd w:val="clear" w:color="auto" w:fill="auto"/>
          </w:tcPr>
          <w:p w14:paraId="17A2367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50F5668" w14:textId="45800961" w:rsidR="000F2C5C" w:rsidRPr="00611708" w:rsidRDefault="00611708" w:rsidP="000F2C5C">
            <w:r>
              <w:t>Пользователь должен являться менеджером, с</w:t>
            </w:r>
            <w:r>
              <w:t>татус задачи изменен на «</w:t>
            </w:r>
            <w:r>
              <w:rPr>
                <w:lang w:val="en-US"/>
              </w:rPr>
              <w:t>Ready</w:t>
            </w:r>
            <w:r>
              <w:t>»</w:t>
            </w:r>
          </w:p>
        </w:tc>
      </w:tr>
      <w:tr w:rsidR="000F2C5C" w:rsidRPr="0037581F" w14:paraId="3096D588" w14:textId="77777777" w:rsidTr="000F2C5C">
        <w:tc>
          <w:tcPr>
            <w:tcW w:w="3622" w:type="dxa"/>
            <w:gridSpan w:val="2"/>
            <w:shd w:val="clear" w:color="auto" w:fill="auto"/>
          </w:tcPr>
          <w:p w14:paraId="617BA9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60337185" w14:textId="08194137" w:rsidR="000F2C5C" w:rsidRPr="0037581F" w:rsidRDefault="00611708" w:rsidP="000F2C5C">
            <w:r w:rsidRPr="0037581F">
              <w:t>Открыто окно просмотра задачи</w:t>
            </w:r>
          </w:p>
        </w:tc>
      </w:tr>
      <w:tr w:rsidR="000F2C5C" w:rsidRPr="0037581F" w14:paraId="4FD882BC" w14:textId="77777777" w:rsidTr="000F2C5C">
        <w:tc>
          <w:tcPr>
            <w:tcW w:w="9708" w:type="dxa"/>
            <w:gridSpan w:val="3"/>
            <w:shd w:val="clear" w:color="auto" w:fill="auto"/>
          </w:tcPr>
          <w:p w14:paraId="258A90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7CEE19EC" w14:textId="77777777" w:rsidTr="000F2C5C">
        <w:tc>
          <w:tcPr>
            <w:tcW w:w="530" w:type="dxa"/>
            <w:shd w:val="clear" w:color="auto" w:fill="auto"/>
          </w:tcPr>
          <w:p w14:paraId="401C36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55FA13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10B7F992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50DCD72A" w14:textId="77777777" w:rsidTr="000F2C5C">
        <w:tc>
          <w:tcPr>
            <w:tcW w:w="530" w:type="dxa"/>
            <w:shd w:val="clear" w:color="auto" w:fill="auto"/>
          </w:tcPr>
          <w:p w14:paraId="5565624D" w14:textId="7C666978" w:rsidR="000F2C5C" w:rsidRPr="00611708" w:rsidRDefault="00611708" w:rsidP="00611708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092" w:type="dxa"/>
            <w:shd w:val="clear" w:color="auto" w:fill="auto"/>
          </w:tcPr>
          <w:p w14:paraId="2D790FA5" w14:textId="2D0BDFA1" w:rsidR="000F2C5C" w:rsidRPr="0037581F" w:rsidRDefault="00611708" w:rsidP="000F2C5C">
            <w:pPr>
              <w:widowControl w:val="0"/>
            </w:pPr>
            <w:r>
              <w:t>Навести мышку на иконку пользователя в правом верхнем углу</w:t>
            </w:r>
          </w:p>
        </w:tc>
        <w:tc>
          <w:tcPr>
            <w:tcW w:w="6086" w:type="dxa"/>
            <w:shd w:val="clear" w:color="auto" w:fill="auto"/>
          </w:tcPr>
          <w:p w14:paraId="185A0775" w14:textId="5FD0D426" w:rsidR="000F2C5C" w:rsidRPr="0037581F" w:rsidRDefault="00611708" w:rsidP="000F2C5C">
            <w:pPr>
              <w:widowControl w:val="0"/>
            </w:pPr>
            <w:r>
              <w:t>Появится окно, в котором будет указан логин пользователя и его роль в системе. Убедится, что роль – «Менеджер»</w:t>
            </w:r>
          </w:p>
        </w:tc>
      </w:tr>
      <w:tr w:rsidR="00611708" w:rsidRPr="0037581F" w14:paraId="10E99C95" w14:textId="77777777" w:rsidTr="000F2C5C">
        <w:tc>
          <w:tcPr>
            <w:tcW w:w="530" w:type="dxa"/>
            <w:shd w:val="clear" w:color="auto" w:fill="auto"/>
          </w:tcPr>
          <w:p w14:paraId="330D4E2D" w14:textId="4E370AB4" w:rsidR="00611708" w:rsidRPr="00611708" w:rsidRDefault="00611708" w:rsidP="00611708">
            <w:pPr>
              <w:widowControl w:val="0"/>
            </w:pPr>
            <w:r>
              <w:lastRenderedPageBreak/>
              <w:t>2.</w:t>
            </w:r>
          </w:p>
        </w:tc>
        <w:tc>
          <w:tcPr>
            <w:tcW w:w="3092" w:type="dxa"/>
            <w:shd w:val="clear" w:color="auto" w:fill="auto"/>
          </w:tcPr>
          <w:p w14:paraId="207CD2C4" w14:textId="324E54FB" w:rsidR="00611708" w:rsidRDefault="00611708" w:rsidP="000F2C5C">
            <w:pPr>
              <w:widowControl w:val="0"/>
            </w:pPr>
            <w:r>
              <w:t>Перетянуть искомую задачу в область «Закрыто»</w:t>
            </w:r>
          </w:p>
        </w:tc>
        <w:tc>
          <w:tcPr>
            <w:tcW w:w="6086" w:type="dxa"/>
            <w:shd w:val="clear" w:color="auto" w:fill="auto"/>
          </w:tcPr>
          <w:p w14:paraId="6FAE6871" w14:textId="42A7A50D" w:rsidR="00611708" w:rsidRDefault="00611708" w:rsidP="000F2C5C">
            <w:pPr>
              <w:widowControl w:val="0"/>
            </w:pPr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75377651" w14:textId="77777777" w:rsidTr="000F2C5C">
        <w:tc>
          <w:tcPr>
            <w:tcW w:w="530" w:type="dxa"/>
            <w:shd w:val="clear" w:color="auto" w:fill="auto"/>
          </w:tcPr>
          <w:p w14:paraId="433740EC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39C26F55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7335E24C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1177263A" w14:textId="77777777" w:rsidTr="000F2C5C">
        <w:tc>
          <w:tcPr>
            <w:tcW w:w="3622" w:type="dxa"/>
            <w:gridSpan w:val="2"/>
            <w:shd w:val="clear" w:color="auto" w:fill="auto"/>
          </w:tcPr>
          <w:p w14:paraId="6BC2F33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0FA6811" w14:textId="0D2E14BE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0FBFAC98" w14:textId="77777777" w:rsidTr="000F2C5C">
        <w:tc>
          <w:tcPr>
            <w:tcW w:w="3622" w:type="dxa"/>
            <w:gridSpan w:val="2"/>
            <w:shd w:val="clear" w:color="auto" w:fill="auto"/>
          </w:tcPr>
          <w:p w14:paraId="23022E9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25C19D63" w14:textId="3BDE7F8F" w:rsidR="000F2C5C" w:rsidRPr="0037581F" w:rsidRDefault="00611708" w:rsidP="000F2C5C">
            <w:r>
              <w:t>Статус задачи изменен на «</w:t>
            </w:r>
            <w:r>
              <w:rPr>
                <w:lang w:val="en-US"/>
              </w:rPr>
              <w:t>Done</w:t>
            </w:r>
            <w:r>
              <w:t>»</w:t>
            </w:r>
          </w:p>
        </w:tc>
      </w:tr>
      <w:tr w:rsidR="000F2C5C" w:rsidRPr="0037581F" w14:paraId="4D7FB692" w14:textId="77777777" w:rsidTr="000F2C5C">
        <w:tc>
          <w:tcPr>
            <w:tcW w:w="3622" w:type="dxa"/>
            <w:gridSpan w:val="2"/>
            <w:shd w:val="clear" w:color="auto" w:fill="auto"/>
          </w:tcPr>
          <w:p w14:paraId="474CFD96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6FA9506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36C98514" w14:textId="77777777" w:rsidTr="000F2C5C">
        <w:tc>
          <w:tcPr>
            <w:tcW w:w="3622" w:type="dxa"/>
            <w:gridSpan w:val="2"/>
            <w:shd w:val="clear" w:color="auto" w:fill="auto"/>
          </w:tcPr>
          <w:p w14:paraId="378BEFCF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0E7B99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1142F2C1" w14:textId="77777777" w:rsidTr="000F2C5C">
        <w:tc>
          <w:tcPr>
            <w:tcW w:w="3622" w:type="dxa"/>
            <w:gridSpan w:val="2"/>
            <w:shd w:val="clear" w:color="auto" w:fill="auto"/>
          </w:tcPr>
          <w:p w14:paraId="6C031E0A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4EA4544D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5067955A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«Назначение исполнителя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1"/>
        <w:gridCol w:w="6028"/>
      </w:tblGrid>
      <w:tr w:rsidR="000F2C5C" w:rsidRPr="0037581F" w14:paraId="4CF31362" w14:textId="77777777" w:rsidTr="00B64F45">
        <w:tc>
          <w:tcPr>
            <w:tcW w:w="3600" w:type="dxa"/>
            <w:gridSpan w:val="2"/>
            <w:shd w:val="clear" w:color="auto" w:fill="auto"/>
          </w:tcPr>
          <w:p w14:paraId="30D9833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28" w:type="dxa"/>
            <w:shd w:val="clear" w:color="auto" w:fill="auto"/>
          </w:tcPr>
          <w:p w14:paraId="238C0045" w14:textId="77777777" w:rsidR="000F2C5C" w:rsidRPr="0037581F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70E7003D" w14:textId="77777777" w:rsidTr="00B64F45">
        <w:tc>
          <w:tcPr>
            <w:tcW w:w="3600" w:type="dxa"/>
            <w:gridSpan w:val="2"/>
            <w:shd w:val="clear" w:color="auto" w:fill="auto"/>
          </w:tcPr>
          <w:p w14:paraId="243B78E9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28" w:type="dxa"/>
            <w:shd w:val="clear" w:color="auto" w:fill="auto"/>
          </w:tcPr>
          <w:p w14:paraId="189A421D" w14:textId="77777777" w:rsidR="000F2C5C" w:rsidRPr="0037581F" w:rsidRDefault="000F2C5C" w:rsidP="000F2C5C">
            <w:r w:rsidRPr="0037581F">
              <w:t>Назначение исполнителя задачи</w:t>
            </w:r>
          </w:p>
        </w:tc>
      </w:tr>
      <w:tr w:rsidR="000F2C5C" w:rsidRPr="0037581F" w14:paraId="21EA71EB" w14:textId="77777777" w:rsidTr="00B64F45">
        <w:tc>
          <w:tcPr>
            <w:tcW w:w="3600" w:type="dxa"/>
            <w:gridSpan w:val="2"/>
            <w:shd w:val="clear" w:color="auto" w:fill="auto"/>
          </w:tcPr>
          <w:p w14:paraId="69011CB8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28" w:type="dxa"/>
            <w:shd w:val="clear" w:color="auto" w:fill="auto"/>
          </w:tcPr>
          <w:p w14:paraId="6AB7A2B9" w14:textId="77777777" w:rsidR="000F2C5C" w:rsidRPr="0037581F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Pr="0037581F">
              <w:t>6</w:t>
            </w:r>
          </w:p>
        </w:tc>
      </w:tr>
      <w:tr w:rsidR="000F2C5C" w:rsidRPr="0037581F" w14:paraId="6C371A03" w14:textId="77777777" w:rsidTr="00B64F45">
        <w:tc>
          <w:tcPr>
            <w:tcW w:w="3600" w:type="dxa"/>
            <w:gridSpan w:val="2"/>
            <w:shd w:val="clear" w:color="auto" w:fill="auto"/>
          </w:tcPr>
          <w:p w14:paraId="3A210EA0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28" w:type="dxa"/>
            <w:shd w:val="clear" w:color="auto" w:fill="auto"/>
          </w:tcPr>
          <w:p w14:paraId="213AEA31" w14:textId="77777777" w:rsidR="000F2C5C" w:rsidRPr="0037581F" w:rsidRDefault="000F2C5C" w:rsidP="000F2C5C"/>
        </w:tc>
      </w:tr>
      <w:tr w:rsidR="000F2C5C" w:rsidRPr="0037581F" w14:paraId="6BD23874" w14:textId="77777777" w:rsidTr="00B64F45">
        <w:tc>
          <w:tcPr>
            <w:tcW w:w="3600" w:type="dxa"/>
            <w:gridSpan w:val="2"/>
            <w:shd w:val="clear" w:color="auto" w:fill="auto"/>
          </w:tcPr>
          <w:p w14:paraId="18EDD87B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28" w:type="dxa"/>
            <w:shd w:val="clear" w:color="auto" w:fill="auto"/>
          </w:tcPr>
          <w:p w14:paraId="7796B608" w14:textId="77777777" w:rsidR="000F2C5C" w:rsidRPr="0037581F" w:rsidRDefault="00FB6E46" w:rsidP="000F2C5C">
            <w:r w:rsidRPr="0037581F">
              <w:t>Выполняется после 4.1</w:t>
            </w:r>
            <w:r w:rsidR="00D20545">
              <w:t>0</w:t>
            </w:r>
          </w:p>
        </w:tc>
      </w:tr>
      <w:tr w:rsidR="000F2C5C" w:rsidRPr="0037581F" w14:paraId="0A37522B" w14:textId="77777777" w:rsidTr="00B64F45">
        <w:tc>
          <w:tcPr>
            <w:tcW w:w="3600" w:type="dxa"/>
            <w:gridSpan w:val="2"/>
            <w:shd w:val="clear" w:color="auto" w:fill="auto"/>
          </w:tcPr>
          <w:p w14:paraId="7ACCBB8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28" w:type="dxa"/>
            <w:shd w:val="clear" w:color="auto" w:fill="auto"/>
          </w:tcPr>
          <w:p w14:paraId="1B4391A6" w14:textId="77777777" w:rsidR="000F2C5C" w:rsidRPr="0037581F" w:rsidRDefault="00FB6E46" w:rsidP="000F2C5C">
            <w:r w:rsidRPr="0037581F">
              <w:t>Задача, исполнитель</w:t>
            </w:r>
          </w:p>
        </w:tc>
      </w:tr>
      <w:tr w:rsidR="000F2C5C" w:rsidRPr="0037581F" w14:paraId="75DE6E8C" w14:textId="77777777" w:rsidTr="00B64F45">
        <w:tc>
          <w:tcPr>
            <w:tcW w:w="3600" w:type="dxa"/>
            <w:gridSpan w:val="2"/>
            <w:shd w:val="clear" w:color="auto" w:fill="auto"/>
          </w:tcPr>
          <w:p w14:paraId="0757EC54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28" w:type="dxa"/>
            <w:shd w:val="clear" w:color="auto" w:fill="auto"/>
          </w:tcPr>
          <w:p w14:paraId="5312088A" w14:textId="77777777" w:rsidR="000F2C5C" w:rsidRPr="0037581F" w:rsidRDefault="00C05E4E" w:rsidP="000F2C5C">
            <w:r w:rsidRPr="0037581F">
              <w:t>Открыто окно редактирования задачи</w:t>
            </w:r>
          </w:p>
        </w:tc>
      </w:tr>
      <w:tr w:rsidR="000F2C5C" w:rsidRPr="0037581F" w14:paraId="52B27087" w14:textId="77777777" w:rsidTr="00B64F45">
        <w:tc>
          <w:tcPr>
            <w:tcW w:w="9628" w:type="dxa"/>
            <w:gridSpan w:val="3"/>
            <w:shd w:val="clear" w:color="auto" w:fill="auto"/>
          </w:tcPr>
          <w:p w14:paraId="7143D79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69462C32" w14:textId="77777777" w:rsidTr="00B64F45">
        <w:tc>
          <w:tcPr>
            <w:tcW w:w="529" w:type="dxa"/>
            <w:shd w:val="clear" w:color="auto" w:fill="auto"/>
          </w:tcPr>
          <w:p w14:paraId="2293DF8F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71" w:type="dxa"/>
            <w:shd w:val="clear" w:color="auto" w:fill="auto"/>
          </w:tcPr>
          <w:p w14:paraId="1DF435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28" w:type="dxa"/>
            <w:shd w:val="clear" w:color="auto" w:fill="auto"/>
          </w:tcPr>
          <w:p w14:paraId="3CBE3D65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C05E4E" w:rsidRPr="0037581F" w14:paraId="4E9D8A92" w14:textId="77777777" w:rsidTr="00B64F45">
        <w:tc>
          <w:tcPr>
            <w:tcW w:w="529" w:type="dxa"/>
            <w:shd w:val="clear" w:color="auto" w:fill="auto"/>
          </w:tcPr>
          <w:p w14:paraId="441A7891" w14:textId="77777777" w:rsidR="00C05E4E" w:rsidRPr="0037581F" w:rsidRDefault="00C05E4E" w:rsidP="00C05E4E">
            <w:pPr>
              <w:widowControl w:val="0"/>
            </w:pPr>
            <w:r w:rsidRPr="0037581F">
              <w:t>1.</w:t>
            </w:r>
          </w:p>
        </w:tc>
        <w:tc>
          <w:tcPr>
            <w:tcW w:w="3071" w:type="dxa"/>
            <w:shd w:val="clear" w:color="auto" w:fill="auto"/>
          </w:tcPr>
          <w:p w14:paraId="46903CED" w14:textId="77777777" w:rsidR="00C05E4E" w:rsidRPr="0037581F" w:rsidRDefault="00C05E4E" w:rsidP="00C05E4E">
            <w:pPr>
              <w:widowControl w:val="0"/>
            </w:pPr>
            <w:r w:rsidRPr="0037581F">
              <w:t xml:space="preserve">Выбрать </w:t>
            </w:r>
            <w:r w:rsidR="00D20545">
              <w:t>исполнителя</w:t>
            </w:r>
          </w:p>
        </w:tc>
        <w:tc>
          <w:tcPr>
            <w:tcW w:w="6028" w:type="dxa"/>
            <w:shd w:val="clear" w:color="auto" w:fill="auto"/>
          </w:tcPr>
          <w:p w14:paraId="267E194E" w14:textId="77777777" w:rsidR="00C05E4E" w:rsidRPr="0037581F" w:rsidRDefault="00C05E4E" w:rsidP="00C05E4E">
            <w:pPr>
              <w:widowControl w:val="0"/>
            </w:pPr>
            <w:r w:rsidRPr="0037581F">
              <w:t>Исполнитель выбран</w:t>
            </w:r>
          </w:p>
        </w:tc>
      </w:tr>
      <w:tr w:rsidR="00C05E4E" w:rsidRPr="0037581F" w14:paraId="4F6702F6" w14:textId="77777777" w:rsidTr="00B64F45">
        <w:tc>
          <w:tcPr>
            <w:tcW w:w="529" w:type="dxa"/>
            <w:shd w:val="clear" w:color="auto" w:fill="auto"/>
          </w:tcPr>
          <w:p w14:paraId="0CD9D696" w14:textId="77777777" w:rsidR="00C05E4E" w:rsidRPr="0037581F" w:rsidRDefault="00C05E4E" w:rsidP="00C05E4E">
            <w:pPr>
              <w:widowControl w:val="0"/>
            </w:pPr>
            <w:r w:rsidRPr="0037581F">
              <w:t>2.</w:t>
            </w:r>
          </w:p>
        </w:tc>
        <w:tc>
          <w:tcPr>
            <w:tcW w:w="3071" w:type="dxa"/>
            <w:shd w:val="clear" w:color="auto" w:fill="auto"/>
          </w:tcPr>
          <w:p w14:paraId="1C0A0047" w14:textId="77777777" w:rsidR="00C05E4E" w:rsidRPr="0037581F" w:rsidRDefault="00C05E4E" w:rsidP="00C05E4E">
            <w:pPr>
              <w:widowControl w:val="0"/>
            </w:pPr>
            <w:r w:rsidRPr="0037581F">
              <w:t>Нажать кнопку «</w:t>
            </w:r>
            <w:r w:rsidR="00D20545">
              <w:t>Обновить</w:t>
            </w:r>
            <w:r w:rsidRPr="0037581F">
              <w:t>»</w:t>
            </w:r>
          </w:p>
        </w:tc>
        <w:tc>
          <w:tcPr>
            <w:tcW w:w="6028" w:type="dxa"/>
            <w:shd w:val="clear" w:color="auto" w:fill="auto"/>
          </w:tcPr>
          <w:p w14:paraId="46B957B8" w14:textId="6BAC7B53" w:rsidR="00C05E4E" w:rsidRPr="0037581F" w:rsidRDefault="00C05E4E" w:rsidP="00C05E4E">
            <w:pPr>
              <w:widowControl w:val="0"/>
            </w:pPr>
            <w:r w:rsidRPr="0037581F">
              <w:t>Исполнитель проекта обновлен</w:t>
            </w:r>
            <w:r w:rsidR="00611708">
              <w:t>. О</w:t>
            </w:r>
            <w:r w:rsidR="00611708" w:rsidRPr="0037581F">
              <w:t>кно редактирования задачи</w:t>
            </w:r>
            <w:r w:rsidR="00611708">
              <w:t xml:space="preserve"> закрывается.</w:t>
            </w:r>
          </w:p>
        </w:tc>
      </w:tr>
      <w:tr w:rsidR="000F2C5C" w:rsidRPr="0037581F" w14:paraId="1AA65D3F" w14:textId="77777777" w:rsidTr="00B64F45">
        <w:tc>
          <w:tcPr>
            <w:tcW w:w="3600" w:type="dxa"/>
            <w:gridSpan w:val="2"/>
            <w:shd w:val="clear" w:color="auto" w:fill="auto"/>
          </w:tcPr>
          <w:p w14:paraId="3DE97E6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28" w:type="dxa"/>
            <w:shd w:val="clear" w:color="auto" w:fill="auto"/>
          </w:tcPr>
          <w:p w14:paraId="41A2B92A" w14:textId="44E37444" w:rsidR="000F2C5C" w:rsidRPr="0037581F" w:rsidRDefault="00C05E4E" w:rsidP="000F2C5C">
            <w:r w:rsidRPr="0037581F">
              <w:t>Исполнитель проекта обновлен</w:t>
            </w:r>
            <w:r w:rsidR="00611708">
              <w:t>.</w:t>
            </w:r>
            <w:r w:rsidR="00611708">
              <w:t xml:space="preserve"> О</w:t>
            </w:r>
            <w:r w:rsidR="00611708" w:rsidRPr="0037581F">
              <w:t>кно редактирования задачи</w:t>
            </w:r>
            <w:r w:rsidR="00611708">
              <w:t xml:space="preserve"> закры</w:t>
            </w:r>
            <w:r w:rsidR="00611708">
              <w:t>то</w:t>
            </w:r>
            <w:r w:rsidR="00611708">
              <w:t>.</w:t>
            </w:r>
          </w:p>
        </w:tc>
      </w:tr>
      <w:tr w:rsidR="000F2C5C" w:rsidRPr="0037581F" w14:paraId="4AF0AEAE" w14:textId="77777777" w:rsidTr="00B64F45">
        <w:tc>
          <w:tcPr>
            <w:tcW w:w="3600" w:type="dxa"/>
            <w:gridSpan w:val="2"/>
            <w:shd w:val="clear" w:color="auto" w:fill="auto"/>
          </w:tcPr>
          <w:p w14:paraId="7B53FD52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28" w:type="dxa"/>
            <w:shd w:val="clear" w:color="auto" w:fill="auto"/>
          </w:tcPr>
          <w:p w14:paraId="602A1EE9" w14:textId="77777777" w:rsidR="000F2C5C" w:rsidRPr="0037581F" w:rsidRDefault="00C05E4E" w:rsidP="000F2C5C">
            <w:r w:rsidRPr="0037581F">
              <w:t>Исполнитель проекта обновлен</w:t>
            </w:r>
          </w:p>
        </w:tc>
      </w:tr>
      <w:tr w:rsidR="000F2C5C" w:rsidRPr="0037581F" w14:paraId="5EF6FB60" w14:textId="77777777" w:rsidTr="00B64F45">
        <w:tc>
          <w:tcPr>
            <w:tcW w:w="3600" w:type="dxa"/>
            <w:gridSpan w:val="2"/>
            <w:shd w:val="clear" w:color="auto" w:fill="auto"/>
          </w:tcPr>
          <w:p w14:paraId="0E6A217B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28" w:type="dxa"/>
            <w:shd w:val="clear" w:color="auto" w:fill="auto"/>
          </w:tcPr>
          <w:p w14:paraId="18931E1D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56CE7701" w14:textId="77777777" w:rsidTr="00B64F45">
        <w:tc>
          <w:tcPr>
            <w:tcW w:w="3600" w:type="dxa"/>
            <w:gridSpan w:val="2"/>
            <w:shd w:val="clear" w:color="auto" w:fill="auto"/>
          </w:tcPr>
          <w:p w14:paraId="44167E99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28" w:type="dxa"/>
            <w:shd w:val="clear" w:color="auto" w:fill="auto"/>
          </w:tcPr>
          <w:p w14:paraId="2E037C90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F43EDD8" w14:textId="77777777" w:rsidTr="00B64F45">
        <w:tc>
          <w:tcPr>
            <w:tcW w:w="3600" w:type="dxa"/>
            <w:gridSpan w:val="2"/>
            <w:shd w:val="clear" w:color="auto" w:fill="auto"/>
          </w:tcPr>
          <w:p w14:paraId="49B84145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8" w:type="dxa"/>
            <w:shd w:val="clear" w:color="auto" w:fill="auto"/>
          </w:tcPr>
          <w:p w14:paraId="3CACE116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C05E4E" w:rsidRPr="0037581F" w14:paraId="0589B102" w14:textId="77777777" w:rsidTr="00B64F45">
        <w:tc>
          <w:tcPr>
            <w:tcW w:w="3599" w:type="dxa"/>
            <w:gridSpan w:val="2"/>
            <w:shd w:val="clear" w:color="auto" w:fill="auto"/>
          </w:tcPr>
          <w:p w14:paraId="36F17342" w14:textId="77777777" w:rsidR="00C05E4E" w:rsidRPr="0037581F" w:rsidRDefault="00C05E4E" w:rsidP="00C05E4E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29" w:type="dxa"/>
            <w:shd w:val="clear" w:color="auto" w:fill="auto"/>
          </w:tcPr>
          <w:p w14:paraId="67DF88A3" w14:textId="77777777" w:rsidR="00C05E4E" w:rsidRPr="0037581F" w:rsidRDefault="00C05E4E" w:rsidP="00C05E4E">
            <w:pPr>
              <w:rPr>
                <w:i/>
              </w:rPr>
            </w:pPr>
          </w:p>
        </w:tc>
      </w:tr>
    </w:tbl>
    <w:p w14:paraId="7B0FE7DC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Получение описания</w:t>
      </w:r>
      <w:r w:rsidRPr="0037581F">
        <w:rPr>
          <w:b/>
          <w:bCs/>
          <w:sz w:val="28"/>
          <w:szCs w:val="26"/>
        </w:rPr>
        <w:t xml:space="preserve"> задачи»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"/>
        <w:gridCol w:w="3070"/>
        <w:gridCol w:w="6029"/>
      </w:tblGrid>
      <w:tr w:rsidR="000F2C5C" w:rsidRPr="0037581F" w14:paraId="315FC29F" w14:textId="77777777" w:rsidTr="000F2C5C">
        <w:tc>
          <w:tcPr>
            <w:tcW w:w="3622" w:type="dxa"/>
            <w:gridSpan w:val="2"/>
            <w:shd w:val="clear" w:color="auto" w:fill="auto"/>
          </w:tcPr>
          <w:p w14:paraId="2C3EE1ED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36E1672" w14:textId="6239B422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025C6280" w14:textId="77777777" w:rsidTr="000F2C5C">
        <w:tc>
          <w:tcPr>
            <w:tcW w:w="3622" w:type="dxa"/>
            <w:gridSpan w:val="2"/>
            <w:shd w:val="clear" w:color="auto" w:fill="auto"/>
          </w:tcPr>
          <w:p w14:paraId="41BA11D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1A4C7620" w14:textId="77777777" w:rsidR="000F2C5C" w:rsidRPr="0037581F" w:rsidRDefault="00D62C79" w:rsidP="000F2C5C">
            <w:r w:rsidRPr="0037581F">
              <w:t>Получения описания</w:t>
            </w:r>
            <w:r w:rsidR="000F2C5C" w:rsidRPr="0037581F">
              <w:t xml:space="preserve"> задачи</w:t>
            </w:r>
          </w:p>
        </w:tc>
      </w:tr>
      <w:tr w:rsidR="000F2C5C" w:rsidRPr="0037581F" w14:paraId="6C9C02B5" w14:textId="77777777" w:rsidTr="000F2C5C">
        <w:tc>
          <w:tcPr>
            <w:tcW w:w="3622" w:type="dxa"/>
            <w:gridSpan w:val="2"/>
            <w:shd w:val="clear" w:color="auto" w:fill="auto"/>
          </w:tcPr>
          <w:p w14:paraId="2D3B76CF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5D49A06B" w14:textId="6F28066F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7</w:t>
            </w:r>
          </w:p>
        </w:tc>
      </w:tr>
      <w:tr w:rsidR="000F2C5C" w:rsidRPr="0037581F" w14:paraId="1B5F38E6" w14:textId="77777777" w:rsidTr="000F2C5C">
        <w:tc>
          <w:tcPr>
            <w:tcW w:w="3622" w:type="dxa"/>
            <w:gridSpan w:val="2"/>
            <w:shd w:val="clear" w:color="auto" w:fill="auto"/>
          </w:tcPr>
          <w:p w14:paraId="3820D1C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5E1D0BEC" w14:textId="77777777" w:rsidR="000F2C5C" w:rsidRPr="0037581F" w:rsidRDefault="000F2C5C" w:rsidP="000F2C5C"/>
        </w:tc>
      </w:tr>
      <w:tr w:rsidR="000F2C5C" w:rsidRPr="0037581F" w14:paraId="0712DAC3" w14:textId="77777777" w:rsidTr="000F2C5C">
        <w:tc>
          <w:tcPr>
            <w:tcW w:w="3622" w:type="dxa"/>
            <w:gridSpan w:val="2"/>
            <w:shd w:val="clear" w:color="auto" w:fill="auto"/>
          </w:tcPr>
          <w:p w14:paraId="2F16931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1014BFE8" w14:textId="66CB17A0" w:rsidR="000F2C5C" w:rsidRPr="0037581F" w:rsidRDefault="00BF364B" w:rsidP="000F2C5C">
            <w:r w:rsidRPr="0037581F">
              <w:t>Выполняется после 4.1</w:t>
            </w:r>
            <w:r w:rsidR="00D20545">
              <w:t>, 4.</w:t>
            </w:r>
            <w:r w:rsidR="00B64F45">
              <w:t>8</w:t>
            </w:r>
          </w:p>
        </w:tc>
      </w:tr>
      <w:tr w:rsidR="000F2C5C" w:rsidRPr="0037581F" w14:paraId="1A591177" w14:textId="77777777" w:rsidTr="000F2C5C">
        <w:tc>
          <w:tcPr>
            <w:tcW w:w="3622" w:type="dxa"/>
            <w:gridSpan w:val="2"/>
            <w:shd w:val="clear" w:color="auto" w:fill="auto"/>
          </w:tcPr>
          <w:p w14:paraId="795F1625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4FE18932" w14:textId="77777777" w:rsidR="000F2C5C" w:rsidRPr="0037581F" w:rsidRDefault="000F2C5C" w:rsidP="000F2C5C"/>
        </w:tc>
      </w:tr>
      <w:tr w:rsidR="000F2C5C" w:rsidRPr="0037581F" w14:paraId="707E5564" w14:textId="77777777" w:rsidTr="000F2C5C">
        <w:tc>
          <w:tcPr>
            <w:tcW w:w="3622" w:type="dxa"/>
            <w:gridSpan w:val="2"/>
            <w:shd w:val="clear" w:color="auto" w:fill="auto"/>
          </w:tcPr>
          <w:p w14:paraId="65FFD4F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22995C80" w14:textId="77777777" w:rsidR="000F2C5C" w:rsidRPr="0037581F" w:rsidRDefault="00D20545" w:rsidP="000F2C5C">
            <w:r>
              <w:t>Открыто окно списка задач</w:t>
            </w:r>
          </w:p>
        </w:tc>
      </w:tr>
      <w:tr w:rsidR="000F2C5C" w:rsidRPr="0037581F" w14:paraId="1D524B6A" w14:textId="77777777" w:rsidTr="000F2C5C">
        <w:tc>
          <w:tcPr>
            <w:tcW w:w="9708" w:type="dxa"/>
            <w:gridSpan w:val="3"/>
            <w:shd w:val="clear" w:color="auto" w:fill="auto"/>
          </w:tcPr>
          <w:p w14:paraId="399ED4B1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20FCC45" w14:textId="77777777" w:rsidTr="000F2C5C">
        <w:tc>
          <w:tcPr>
            <w:tcW w:w="530" w:type="dxa"/>
            <w:shd w:val="clear" w:color="auto" w:fill="auto"/>
          </w:tcPr>
          <w:p w14:paraId="7923F56D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738B413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4051ED77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F2C5C" w:rsidRPr="0037581F" w14:paraId="7725000E" w14:textId="77777777" w:rsidTr="000F2C5C">
        <w:tc>
          <w:tcPr>
            <w:tcW w:w="530" w:type="dxa"/>
            <w:shd w:val="clear" w:color="auto" w:fill="auto"/>
          </w:tcPr>
          <w:p w14:paraId="531C24F8" w14:textId="77777777" w:rsidR="000F2C5C" w:rsidRPr="0037581F" w:rsidRDefault="00BF364B" w:rsidP="00BF364B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79C316E1" w14:textId="77777777" w:rsidR="000F2C5C" w:rsidRPr="0037581F" w:rsidRDefault="00D20545" w:rsidP="000F2C5C">
            <w:pPr>
              <w:widowControl w:val="0"/>
            </w:pPr>
            <w:r>
              <w:t>Кликнуть на задачу</w:t>
            </w:r>
          </w:p>
        </w:tc>
        <w:tc>
          <w:tcPr>
            <w:tcW w:w="6086" w:type="dxa"/>
            <w:shd w:val="clear" w:color="auto" w:fill="auto"/>
          </w:tcPr>
          <w:p w14:paraId="4C51BF4E" w14:textId="77777777" w:rsidR="000F2C5C" w:rsidRPr="0037581F" w:rsidRDefault="00BF364B" w:rsidP="000F2C5C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0F2C5C" w:rsidRPr="0037581F" w14:paraId="17E7E035" w14:textId="77777777" w:rsidTr="000F2C5C">
        <w:tc>
          <w:tcPr>
            <w:tcW w:w="530" w:type="dxa"/>
            <w:shd w:val="clear" w:color="auto" w:fill="auto"/>
          </w:tcPr>
          <w:p w14:paraId="6180086D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07D03AC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5A6CB851" w14:textId="77777777" w:rsidR="000F2C5C" w:rsidRPr="0037581F" w:rsidRDefault="000F2C5C" w:rsidP="000F2C5C">
            <w:pPr>
              <w:widowControl w:val="0"/>
            </w:pPr>
          </w:p>
        </w:tc>
      </w:tr>
      <w:tr w:rsidR="00BF364B" w:rsidRPr="0037581F" w14:paraId="44E34388" w14:textId="77777777" w:rsidTr="000F2C5C">
        <w:tc>
          <w:tcPr>
            <w:tcW w:w="3622" w:type="dxa"/>
            <w:gridSpan w:val="2"/>
            <w:shd w:val="clear" w:color="auto" w:fill="auto"/>
          </w:tcPr>
          <w:p w14:paraId="3591107F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1932974E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0CE7B271" w14:textId="77777777" w:rsidTr="000F2C5C">
        <w:tc>
          <w:tcPr>
            <w:tcW w:w="3622" w:type="dxa"/>
            <w:gridSpan w:val="2"/>
            <w:shd w:val="clear" w:color="auto" w:fill="auto"/>
          </w:tcPr>
          <w:p w14:paraId="5DA29B16" w14:textId="77777777" w:rsidR="00BF364B" w:rsidRPr="0037581F" w:rsidRDefault="00BF364B" w:rsidP="00BF364B">
            <w:pPr>
              <w:rPr>
                <w:b/>
              </w:rPr>
            </w:pPr>
            <w:r w:rsidRPr="0037581F">
              <w:rPr>
                <w:b/>
              </w:rPr>
              <w:lastRenderedPageBreak/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42247D4C" w14:textId="77777777" w:rsidR="00BF364B" w:rsidRPr="0037581F" w:rsidRDefault="00BF364B" w:rsidP="00BF364B">
            <w:pPr>
              <w:widowControl w:val="0"/>
            </w:pPr>
            <w:r w:rsidRPr="0037581F">
              <w:t>Открывается окно просмотра задачи</w:t>
            </w:r>
          </w:p>
        </w:tc>
      </w:tr>
      <w:tr w:rsidR="00BF364B" w:rsidRPr="0037581F" w14:paraId="3538744A" w14:textId="77777777" w:rsidTr="000F2C5C">
        <w:tc>
          <w:tcPr>
            <w:tcW w:w="3622" w:type="dxa"/>
            <w:gridSpan w:val="2"/>
            <w:shd w:val="clear" w:color="auto" w:fill="auto"/>
          </w:tcPr>
          <w:p w14:paraId="2FB546C2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586852AC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3066D231" w14:textId="77777777" w:rsidTr="000F2C5C">
        <w:tc>
          <w:tcPr>
            <w:tcW w:w="3622" w:type="dxa"/>
            <w:gridSpan w:val="2"/>
            <w:shd w:val="clear" w:color="auto" w:fill="auto"/>
          </w:tcPr>
          <w:p w14:paraId="51D212A0" w14:textId="77777777" w:rsidR="00BF364B" w:rsidRPr="0037581F" w:rsidRDefault="00BF364B" w:rsidP="00BF364B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03215281" w14:textId="77777777" w:rsidR="00BF364B" w:rsidRPr="0037581F" w:rsidRDefault="00BF364B" w:rsidP="00BF364B">
            <w:pPr>
              <w:rPr>
                <w:i/>
              </w:rPr>
            </w:pPr>
          </w:p>
        </w:tc>
      </w:tr>
      <w:tr w:rsidR="00BF364B" w:rsidRPr="0037581F" w14:paraId="0B122758" w14:textId="77777777" w:rsidTr="000F2C5C">
        <w:tc>
          <w:tcPr>
            <w:tcW w:w="3622" w:type="dxa"/>
            <w:gridSpan w:val="2"/>
            <w:shd w:val="clear" w:color="auto" w:fill="auto"/>
          </w:tcPr>
          <w:p w14:paraId="739A6589" w14:textId="77777777" w:rsidR="00BF364B" w:rsidRPr="0037581F" w:rsidRDefault="00BF364B" w:rsidP="00BF364B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05363168" w14:textId="77777777" w:rsidR="00BF364B" w:rsidRPr="0037581F" w:rsidRDefault="00BF364B" w:rsidP="00BF364B">
            <w:pPr>
              <w:rPr>
                <w:i/>
              </w:rPr>
            </w:pPr>
          </w:p>
        </w:tc>
      </w:tr>
    </w:tbl>
    <w:p w14:paraId="527C1629" w14:textId="77777777" w:rsidR="000F2C5C" w:rsidRPr="0037581F" w:rsidRDefault="000F2C5C" w:rsidP="002A356B">
      <w:pPr>
        <w:keepNext/>
        <w:numPr>
          <w:ilvl w:val="1"/>
          <w:numId w:val="7"/>
        </w:numPr>
        <w:spacing w:before="240" w:after="60"/>
        <w:ind w:left="0" w:firstLine="0"/>
        <w:outlineLvl w:val="1"/>
        <w:rPr>
          <w:b/>
          <w:bCs/>
          <w:sz w:val="28"/>
          <w:szCs w:val="26"/>
        </w:rPr>
      </w:pPr>
      <w:r w:rsidRPr="0037581F">
        <w:rPr>
          <w:b/>
          <w:bCs/>
          <w:sz w:val="28"/>
          <w:szCs w:val="26"/>
        </w:rPr>
        <w:t>Проверка реализации требования «</w:t>
      </w:r>
      <w:r w:rsidR="00D62C79" w:rsidRPr="0037581F">
        <w:rPr>
          <w:b/>
          <w:bCs/>
          <w:sz w:val="28"/>
          <w:szCs w:val="26"/>
        </w:rPr>
        <w:t>Получения списка задач</w:t>
      </w:r>
      <w:r w:rsidRPr="0037581F">
        <w:rPr>
          <w:b/>
          <w:bCs/>
          <w:sz w:val="28"/>
          <w:szCs w:val="26"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"/>
        <w:gridCol w:w="3069"/>
        <w:gridCol w:w="6029"/>
      </w:tblGrid>
      <w:tr w:rsidR="000F2C5C" w:rsidRPr="0037581F" w14:paraId="718CD8B5" w14:textId="77777777" w:rsidTr="000F2C5C">
        <w:tc>
          <w:tcPr>
            <w:tcW w:w="3622" w:type="dxa"/>
            <w:gridSpan w:val="2"/>
            <w:shd w:val="clear" w:color="auto" w:fill="auto"/>
          </w:tcPr>
          <w:p w14:paraId="7D6B0FC3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Номер теста</w:t>
            </w:r>
          </w:p>
        </w:tc>
        <w:tc>
          <w:tcPr>
            <w:tcW w:w="6086" w:type="dxa"/>
            <w:shd w:val="clear" w:color="auto" w:fill="auto"/>
          </w:tcPr>
          <w:p w14:paraId="0F48A920" w14:textId="299B87B0" w:rsidR="000F2C5C" w:rsidRPr="00B64F45" w:rsidRDefault="000F2C5C" w:rsidP="000F2C5C">
            <w:r w:rsidRPr="0037581F">
              <w:t>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64462107" w14:textId="77777777" w:rsidTr="000F2C5C">
        <w:tc>
          <w:tcPr>
            <w:tcW w:w="3622" w:type="dxa"/>
            <w:gridSpan w:val="2"/>
            <w:shd w:val="clear" w:color="auto" w:fill="auto"/>
          </w:tcPr>
          <w:p w14:paraId="43629EC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Наименование теста</w:t>
            </w:r>
          </w:p>
        </w:tc>
        <w:tc>
          <w:tcPr>
            <w:tcW w:w="6086" w:type="dxa"/>
            <w:shd w:val="clear" w:color="auto" w:fill="auto"/>
          </w:tcPr>
          <w:p w14:paraId="3971F80F" w14:textId="77777777" w:rsidR="000F2C5C" w:rsidRPr="0037581F" w:rsidRDefault="00D62C79" w:rsidP="000F2C5C">
            <w:r w:rsidRPr="0037581F">
              <w:t>Получения списка</w:t>
            </w:r>
            <w:r w:rsidR="000F2C5C" w:rsidRPr="0037581F">
              <w:t xml:space="preserve"> задач</w:t>
            </w:r>
          </w:p>
        </w:tc>
      </w:tr>
      <w:tr w:rsidR="000F2C5C" w:rsidRPr="0037581F" w14:paraId="6E5C060B" w14:textId="77777777" w:rsidTr="000F2C5C">
        <w:tc>
          <w:tcPr>
            <w:tcW w:w="3622" w:type="dxa"/>
            <w:gridSpan w:val="2"/>
            <w:shd w:val="clear" w:color="auto" w:fill="auto"/>
          </w:tcPr>
          <w:p w14:paraId="716DF19E" w14:textId="77777777" w:rsidR="000F2C5C" w:rsidRPr="0037581F" w:rsidRDefault="000F2C5C" w:rsidP="000F2C5C">
            <w:r w:rsidRPr="0037581F">
              <w:rPr>
                <w:b/>
              </w:rPr>
              <w:t>Ссылка на ТЗ</w:t>
            </w:r>
          </w:p>
        </w:tc>
        <w:tc>
          <w:tcPr>
            <w:tcW w:w="6086" w:type="dxa"/>
            <w:shd w:val="clear" w:color="auto" w:fill="auto"/>
          </w:tcPr>
          <w:p w14:paraId="21DB1FB4" w14:textId="5040325C" w:rsidR="000F2C5C" w:rsidRPr="00B64F45" w:rsidRDefault="000F2C5C" w:rsidP="000F2C5C">
            <w:r w:rsidRPr="0037581F">
              <w:t>ТЗ п. 4.2.4</w:t>
            </w:r>
            <w:r w:rsidRPr="0037581F">
              <w:rPr>
                <w:lang w:val="en-US"/>
              </w:rPr>
              <w:t>.</w:t>
            </w:r>
            <w:r w:rsidR="00B64F45">
              <w:t>8</w:t>
            </w:r>
          </w:p>
        </w:tc>
      </w:tr>
      <w:tr w:rsidR="000F2C5C" w:rsidRPr="0037581F" w14:paraId="3D9AD6B2" w14:textId="77777777" w:rsidTr="000F2C5C">
        <w:tc>
          <w:tcPr>
            <w:tcW w:w="3622" w:type="dxa"/>
            <w:gridSpan w:val="2"/>
            <w:shd w:val="clear" w:color="auto" w:fill="auto"/>
          </w:tcPr>
          <w:p w14:paraId="5B60C30A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Ссылка на РП/РА</w:t>
            </w:r>
          </w:p>
        </w:tc>
        <w:tc>
          <w:tcPr>
            <w:tcW w:w="6086" w:type="dxa"/>
            <w:shd w:val="clear" w:color="auto" w:fill="auto"/>
          </w:tcPr>
          <w:p w14:paraId="2A2737F7" w14:textId="77777777" w:rsidR="000F2C5C" w:rsidRPr="0037581F" w:rsidRDefault="000F2C5C" w:rsidP="000F2C5C"/>
        </w:tc>
      </w:tr>
      <w:tr w:rsidR="000F2C5C" w:rsidRPr="0037581F" w14:paraId="0947B163" w14:textId="77777777" w:rsidTr="000F2C5C">
        <w:tc>
          <w:tcPr>
            <w:tcW w:w="3622" w:type="dxa"/>
            <w:gridSpan w:val="2"/>
            <w:shd w:val="clear" w:color="auto" w:fill="auto"/>
          </w:tcPr>
          <w:p w14:paraId="782B4DF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Связь теста с другими тестами</w:t>
            </w:r>
          </w:p>
        </w:tc>
        <w:tc>
          <w:tcPr>
            <w:tcW w:w="6086" w:type="dxa"/>
            <w:shd w:val="clear" w:color="auto" w:fill="auto"/>
          </w:tcPr>
          <w:p w14:paraId="305A0A3E" w14:textId="77777777" w:rsidR="000F2C5C" w:rsidRPr="0037581F" w:rsidRDefault="00023083" w:rsidP="000F2C5C">
            <w:r w:rsidRPr="0037581F">
              <w:t>Выполняется после 4.1</w:t>
            </w:r>
          </w:p>
        </w:tc>
      </w:tr>
      <w:tr w:rsidR="000F2C5C" w:rsidRPr="0037581F" w14:paraId="56BC0AA4" w14:textId="77777777" w:rsidTr="000F2C5C">
        <w:tc>
          <w:tcPr>
            <w:tcW w:w="3622" w:type="dxa"/>
            <w:gridSpan w:val="2"/>
            <w:shd w:val="clear" w:color="auto" w:fill="auto"/>
          </w:tcPr>
          <w:p w14:paraId="1E6CD3AC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Входные данные</w:t>
            </w:r>
          </w:p>
        </w:tc>
        <w:tc>
          <w:tcPr>
            <w:tcW w:w="6086" w:type="dxa"/>
            <w:shd w:val="clear" w:color="auto" w:fill="auto"/>
          </w:tcPr>
          <w:p w14:paraId="50012382" w14:textId="77777777" w:rsidR="000F2C5C" w:rsidRPr="0037581F" w:rsidRDefault="000F2C5C" w:rsidP="000F2C5C"/>
        </w:tc>
      </w:tr>
      <w:tr w:rsidR="000F2C5C" w:rsidRPr="0037581F" w14:paraId="709FCC14" w14:textId="77777777" w:rsidTr="000F2C5C">
        <w:tc>
          <w:tcPr>
            <w:tcW w:w="3622" w:type="dxa"/>
            <w:gridSpan w:val="2"/>
            <w:shd w:val="clear" w:color="auto" w:fill="auto"/>
          </w:tcPr>
          <w:p w14:paraId="06F11C4F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Начальное состояние системы перед проведением испытаний</w:t>
            </w:r>
          </w:p>
        </w:tc>
        <w:tc>
          <w:tcPr>
            <w:tcW w:w="6086" w:type="dxa"/>
            <w:shd w:val="clear" w:color="auto" w:fill="auto"/>
          </w:tcPr>
          <w:p w14:paraId="6AD7B74C" w14:textId="77777777" w:rsidR="000F2C5C" w:rsidRPr="0037581F" w:rsidRDefault="000F2C5C" w:rsidP="000F2C5C"/>
        </w:tc>
      </w:tr>
      <w:tr w:rsidR="000F2C5C" w:rsidRPr="0037581F" w14:paraId="67498577" w14:textId="77777777" w:rsidTr="000F2C5C">
        <w:tc>
          <w:tcPr>
            <w:tcW w:w="9708" w:type="dxa"/>
            <w:gridSpan w:val="3"/>
            <w:shd w:val="clear" w:color="auto" w:fill="auto"/>
          </w:tcPr>
          <w:p w14:paraId="3D6503A4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Схема проведения теста</w:t>
            </w:r>
          </w:p>
        </w:tc>
      </w:tr>
      <w:tr w:rsidR="000F2C5C" w:rsidRPr="0037581F" w14:paraId="2F4C3E38" w14:textId="77777777" w:rsidTr="000F2C5C">
        <w:tc>
          <w:tcPr>
            <w:tcW w:w="530" w:type="dxa"/>
            <w:shd w:val="clear" w:color="auto" w:fill="auto"/>
          </w:tcPr>
          <w:p w14:paraId="0A920CBC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№</w:t>
            </w:r>
          </w:p>
        </w:tc>
        <w:tc>
          <w:tcPr>
            <w:tcW w:w="3092" w:type="dxa"/>
            <w:shd w:val="clear" w:color="auto" w:fill="auto"/>
          </w:tcPr>
          <w:p w14:paraId="1FFF4E5B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Действие</w:t>
            </w:r>
          </w:p>
        </w:tc>
        <w:tc>
          <w:tcPr>
            <w:tcW w:w="6086" w:type="dxa"/>
            <w:shd w:val="clear" w:color="auto" w:fill="auto"/>
          </w:tcPr>
          <w:p w14:paraId="206DCC88" w14:textId="77777777" w:rsidR="000F2C5C" w:rsidRPr="0037581F" w:rsidRDefault="000F2C5C" w:rsidP="000F2C5C">
            <w:pPr>
              <w:jc w:val="center"/>
              <w:rPr>
                <w:b/>
              </w:rPr>
            </w:pPr>
            <w:r w:rsidRPr="0037581F">
              <w:rPr>
                <w:b/>
              </w:rPr>
              <w:t>Ожидаемый результат</w:t>
            </w:r>
          </w:p>
        </w:tc>
      </w:tr>
      <w:tr w:rsidR="00023083" w:rsidRPr="0037581F" w14:paraId="3E48E4E3" w14:textId="77777777" w:rsidTr="000F2C5C">
        <w:tc>
          <w:tcPr>
            <w:tcW w:w="530" w:type="dxa"/>
            <w:shd w:val="clear" w:color="auto" w:fill="auto"/>
          </w:tcPr>
          <w:p w14:paraId="1AFBC8C2" w14:textId="77777777" w:rsidR="00023083" w:rsidRPr="0037581F" w:rsidRDefault="00023083" w:rsidP="00023083">
            <w:pPr>
              <w:widowControl w:val="0"/>
            </w:pPr>
            <w:r w:rsidRPr="0037581F">
              <w:t>1.</w:t>
            </w:r>
          </w:p>
        </w:tc>
        <w:tc>
          <w:tcPr>
            <w:tcW w:w="3092" w:type="dxa"/>
            <w:shd w:val="clear" w:color="auto" w:fill="auto"/>
          </w:tcPr>
          <w:p w14:paraId="485168DB" w14:textId="77777777" w:rsidR="00023083" w:rsidRPr="0037581F" w:rsidRDefault="00D20545" w:rsidP="00023083">
            <w:pPr>
              <w:widowControl w:val="0"/>
            </w:pPr>
            <w:r>
              <w:t xml:space="preserve">Кликнуть на иконку задач в </w:t>
            </w:r>
            <w:proofErr w:type="spellStart"/>
            <w:r>
              <w:rPr>
                <w:lang w:val="en-US"/>
              </w:rPr>
              <w:t>MenuBar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630841B" w14:textId="77777777" w:rsidR="00023083" w:rsidRPr="0037581F" w:rsidRDefault="00023083" w:rsidP="00023083">
            <w:pPr>
              <w:widowControl w:val="0"/>
            </w:pPr>
            <w:r w:rsidRPr="0037581F">
              <w:t>Отображается список Задач</w:t>
            </w:r>
          </w:p>
        </w:tc>
      </w:tr>
      <w:tr w:rsidR="000F2C5C" w:rsidRPr="0037581F" w14:paraId="46AA4AC6" w14:textId="77777777" w:rsidTr="000F2C5C">
        <w:tc>
          <w:tcPr>
            <w:tcW w:w="530" w:type="dxa"/>
            <w:shd w:val="clear" w:color="auto" w:fill="auto"/>
          </w:tcPr>
          <w:p w14:paraId="0D81B3A8" w14:textId="77777777" w:rsidR="000F2C5C" w:rsidRPr="0037581F" w:rsidRDefault="000F2C5C" w:rsidP="000F2C5C">
            <w:pPr>
              <w:widowControl w:val="0"/>
              <w:rPr>
                <w:lang w:val="x-none"/>
              </w:rPr>
            </w:pPr>
            <w:r w:rsidRPr="0037581F">
              <w:t>…</w:t>
            </w:r>
          </w:p>
        </w:tc>
        <w:tc>
          <w:tcPr>
            <w:tcW w:w="3092" w:type="dxa"/>
            <w:shd w:val="clear" w:color="auto" w:fill="auto"/>
          </w:tcPr>
          <w:p w14:paraId="43D5E9AE" w14:textId="77777777" w:rsidR="000F2C5C" w:rsidRPr="0037581F" w:rsidRDefault="000F2C5C" w:rsidP="000F2C5C">
            <w:pPr>
              <w:widowControl w:val="0"/>
            </w:pPr>
          </w:p>
        </w:tc>
        <w:tc>
          <w:tcPr>
            <w:tcW w:w="6086" w:type="dxa"/>
            <w:shd w:val="clear" w:color="auto" w:fill="auto"/>
          </w:tcPr>
          <w:p w14:paraId="00729427" w14:textId="77777777" w:rsidR="000F2C5C" w:rsidRPr="0037581F" w:rsidRDefault="000F2C5C" w:rsidP="000F2C5C">
            <w:pPr>
              <w:widowControl w:val="0"/>
            </w:pPr>
          </w:p>
        </w:tc>
      </w:tr>
      <w:tr w:rsidR="000F2C5C" w:rsidRPr="0037581F" w14:paraId="521020DB" w14:textId="77777777" w:rsidTr="000F2C5C">
        <w:tc>
          <w:tcPr>
            <w:tcW w:w="3622" w:type="dxa"/>
            <w:gridSpan w:val="2"/>
            <w:shd w:val="clear" w:color="auto" w:fill="auto"/>
          </w:tcPr>
          <w:p w14:paraId="0E036706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Ожидаемое состояние подсистемы после проведения испытаний</w:t>
            </w:r>
          </w:p>
        </w:tc>
        <w:tc>
          <w:tcPr>
            <w:tcW w:w="6086" w:type="dxa"/>
            <w:shd w:val="clear" w:color="auto" w:fill="auto"/>
          </w:tcPr>
          <w:p w14:paraId="33940EFF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05BFCCC8" w14:textId="77777777" w:rsidTr="000F2C5C">
        <w:tc>
          <w:tcPr>
            <w:tcW w:w="3622" w:type="dxa"/>
            <w:gridSpan w:val="2"/>
            <w:shd w:val="clear" w:color="auto" w:fill="auto"/>
          </w:tcPr>
          <w:p w14:paraId="4FC951B1" w14:textId="77777777" w:rsidR="000F2C5C" w:rsidRPr="0037581F" w:rsidRDefault="000F2C5C" w:rsidP="000F2C5C">
            <w:pPr>
              <w:rPr>
                <w:b/>
              </w:rPr>
            </w:pPr>
            <w:r w:rsidRPr="0037581F">
              <w:rPr>
                <w:b/>
              </w:rPr>
              <w:t>Ожидаемые результаты теста</w:t>
            </w:r>
          </w:p>
        </w:tc>
        <w:tc>
          <w:tcPr>
            <w:tcW w:w="6086" w:type="dxa"/>
            <w:shd w:val="clear" w:color="auto" w:fill="auto"/>
          </w:tcPr>
          <w:p w14:paraId="794FCEDC" w14:textId="77777777" w:rsidR="000F2C5C" w:rsidRPr="0037581F" w:rsidRDefault="00023083" w:rsidP="000F2C5C">
            <w:r w:rsidRPr="0037581F">
              <w:t>Отображается список Задач</w:t>
            </w:r>
          </w:p>
        </w:tc>
      </w:tr>
      <w:tr w:rsidR="000F2C5C" w:rsidRPr="0037581F" w14:paraId="633E0877" w14:textId="77777777" w:rsidTr="000F2C5C">
        <w:tc>
          <w:tcPr>
            <w:tcW w:w="3622" w:type="dxa"/>
            <w:gridSpan w:val="2"/>
            <w:shd w:val="clear" w:color="auto" w:fill="auto"/>
          </w:tcPr>
          <w:p w14:paraId="2A1FB5B4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Дата проведения теста</w:t>
            </w:r>
          </w:p>
        </w:tc>
        <w:tc>
          <w:tcPr>
            <w:tcW w:w="6086" w:type="dxa"/>
            <w:shd w:val="clear" w:color="auto" w:fill="auto"/>
          </w:tcPr>
          <w:p w14:paraId="1D8A71D7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4A98E97F" w14:textId="77777777" w:rsidTr="000F2C5C">
        <w:tc>
          <w:tcPr>
            <w:tcW w:w="3622" w:type="dxa"/>
            <w:gridSpan w:val="2"/>
            <w:shd w:val="clear" w:color="auto" w:fill="auto"/>
          </w:tcPr>
          <w:p w14:paraId="5DD7A262" w14:textId="77777777" w:rsidR="000F2C5C" w:rsidRPr="0037581F" w:rsidRDefault="000F2C5C" w:rsidP="000F2C5C">
            <w:pPr>
              <w:rPr>
                <w:b/>
                <w:i/>
              </w:rPr>
            </w:pPr>
            <w:r w:rsidRPr="0037581F">
              <w:rPr>
                <w:b/>
                <w:i/>
              </w:rPr>
              <w:t>Результат тестирования</w:t>
            </w:r>
          </w:p>
        </w:tc>
        <w:tc>
          <w:tcPr>
            <w:tcW w:w="6086" w:type="dxa"/>
            <w:shd w:val="clear" w:color="auto" w:fill="auto"/>
          </w:tcPr>
          <w:p w14:paraId="347D6BAF" w14:textId="77777777" w:rsidR="000F2C5C" w:rsidRPr="0037581F" w:rsidRDefault="000F2C5C" w:rsidP="000F2C5C">
            <w:pPr>
              <w:rPr>
                <w:i/>
              </w:rPr>
            </w:pPr>
          </w:p>
        </w:tc>
      </w:tr>
      <w:tr w:rsidR="000F2C5C" w:rsidRPr="0037581F" w14:paraId="05717F8C" w14:textId="77777777" w:rsidTr="000F2C5C">
        <w:tc>
          <w:tcPr>
            <w:tcW w:w="3622" w:type="dxa"/>
            <w:gridSpan w:val="2"/>
            <w:shd w:val="clear" w:color="auto" w:fill="auto"/>
          </w:tcPr>
          <w:p w14:paraId="67428D91" w14:textId="77777777" w:rsidR="000F2C5C" w:rsidRPr="0037581F" w:rsidRDefault="000F2C5C" w:rsidP="000F2C5C">
            <w:pPr>
              <w:rPr>
                <w:b/>
                <w:i/>
              </w:rPr>
            </w:pPr>
            <w:proofErr w:type="spellStart"/>
            <w:r w:rsidRPr="0037581F">
              <w:rPr>
                <w:b/>
                <w:i/>
              </w:rPr>
              <w:t>Тестировщик</w:t>
            </w:r>
            <w:proofErr w:type="spellEnd"/>
          </w:p>
        </w:tc>
        <w:tc>
          <w:tcPr>
            <w:tcW w:w="6086" w:type="dxa"/>
            <w:shd w:val="clear" w:color="auto" w:fill="auto"/>
          </w:tcPr>
          <w:p w14:paraId="7F3DEB1C" w14:textId="77777777" w:rsidR="000F2C5C" w:rsidRPr="0037581F" w:rsidRDefault="000F2C5C" w:rsidP="000F2C5C">
            <w:pPr>
              <w:rPr>
                <w:i/>
              </w:rPr>
            </w:pPr>
          </w:p>
        </w:tc>
      </w:tr>
    </w:tbl>
    <w:p w14:paraId="6E36C066" w14:textId="77777777" w:rsidR="00A4752F" w:rsidRPr="0037581F" w:rsidRDefault="00F02EAA" w:rsidP="00D62C79">
      <w:pPr>
        <w:pStyle w:val="aff0"/>
        <w:ind w:left="0" w:firstLine="0"/>
        <w:jc w:val="center"/>
      </w:pPr>
      <w:bookmarkStart w:id="74" w:name="_Toc467069670"/>
      <w:r w:rsidRPr="0037581F">
        <w:t>Список изменений</w:t>
      </w:r>
      <w:bookmarkEnd w:id="7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6"/>
        <w:gridCol w:w="1750"/>
        <w:gridCol w:w="4110"/>
        <w:gridCol w:w="2274"/>
      </w:tblGrid>
      <w:tr w:rsidR="00F02EAA" w:rsidRPr="00936739" w14:paraId="5C03D8D7" w14:textId="77777777">
        <w:tc>
          <w:tcPr>
            <w:tcW w:w="1395" w:type="dxa"/>
          </w:tcPr>
          <w:p w14:paraId="457FFF2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Дата</w:t>
            </w:r>
          </w:p>
        </w:tc>
        <w:tc>
          <w:tcPr>
            <w:tcW w:w="1761" w:type="dxa"/>
          </w:tcPr>
          <w:p w14:paraId="5A6BEC1B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Версия</w:t>
            </w:r>
          </w:p>
        </w:tc>
        <w:tc>
          <w:tcPr>
            <w:tcW w:w="4150" w:type="dxa"/>
          </w:tcPr>
          <w:p w14:paraId="794DB474" w14:textId="77777777" w:rsidR="00F02EAA" w:rsidRPr="0037581F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Описание изменений</w:t>
            </w:r>
          </w:p>
        </w:tc>
        <w:tc>
          <w:tcPr>
            <w:tcW w:w="2294" w:type="dxa"/>
          </w:tcPr>
          <w:p w14:paraId="3510AE84" w14:textId="77777777" w:rsidR="00F02EAA" w:rsidRPr="00936739" w:rsidRDefault="00F02EAA" w:rsidP="00F02EAA">
            <w:pPr>
              <w:jc w:val="center"/>
              <w:rPr>
                <w:b/>
              </w:rPr>
            </w:pPr>
            <w:r w:rsidRPr="0037581F">
              <w:rPr>
                <w:b/>
              </w:rPr>
              <w:t>Автор</w:t>
            </w:r>
          </w:p>
        </w:tc>
      </w:tr>
      <w:tr w:rsidR="00C424FA" w14:paraId="0BF578A2" w14:textId="77777777">
        <w:tc>
          <w:tcPr>
            <w:tcW w:w="1395" w:type="dxa"/>
          </w:tcPr>
          <w:p w14:paraId="1AA2969C" w14:textId="77777777" w:rsidR="00C424FA" w:rsidRPr="00936739" w:rsidRDefault="00C424FA" w:rsidP="00C424FA">
            <w:pPr>
              <w:jc w:val="center"/>
            </w:pPr>
          </w:p>
        </w:tc>
        <w:tc>
          <w:tcPr>
            <w:tcW w:w="1761" w:type="dxa"/>
          </w:tcPr>
          <w:p w14:paraId="6A78A4BA" w14:textId="77777777" w:rsidR="00C424FA" w:rsidRPr="00936739" w:rsidRDefault="00C424FA" w:rsidP="00C424FA">
            <w:pPr>
              <w:jc w:val="center"/>
            </w:pPr>
          </w:p>
        </w:tc>
        <w:tc>
          <w:tcPr>
            <w:tcW w:w="4150" w:type="dxa"/>
          </w:tcPr>
          <w:p w14:paraId="31546D68" w14:textId="77777777" w:rsidR="00C424FA" w:rsidRPr="00936739" w:rsidRDefault="00C424FA" w:rsidP="00C424FA"/>
        </w:tc>
        <w:tc>
          <w:tcPr>
            <w:tcW w:w="2294" w:type="dxa"/>
          </w:tcPr>
          <w:p w14:paraId="0EF5EF99" w14:textId="77777777" w:rsidR="00C424FA" w:rsidRPr="00105CF9" w:rsidRDefault="00C424FA" w:rsidP="00C424FA">
            <w:pPr>
              <w:jc w:val="center"/>
            </w:pPr>
          </w:p>
        </w:tc>
      </w:tr>
    </w:tbl>
    <w:p w14:paraId="63218D3B" w14:textId="77777777" w:rsidR="00F02EAA" w:rsidRPr="00C65548" w:rsidRDefault="00F02EAA" w:rsidP="00D20545"/>
    <w:sectPr w:rsidR="00F02EAA" w:rsidRPr="00C65548" w:rsidSect="00371F54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5B9A1" w14:textId="77777777" w:rsidR="00762B55" w:rsidRDefault="00762B55" w:rsidP="006A7113">
      <w:r>
        <w:separator/>
      </w:r>
    </w:p>
  </w:endnote>
  <w:endnote w:type="continuationSeparator" w:id="0">
    <w:p w14:paraId="0FB32C56" w14:textId="77777777" w:rsidR="00762B55" w:rsidRDefault="00762B55" w:rsidP="006A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23410" w14:textId="77777777" w:rsidR="00CC3DD4" w:rsidRPr="002F69D9" w:rsidRDefault="00CC3DD4">
    <w:pPr>
      <w:pStyle w:val="af7"/>
      <w:jc w:val="right"/>
      <w:rPr>
        <w:lang w:val="ru-RU"/>
      </w:rPr>
    </w:pP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21</w:t>
    </w:r>
    <w:r w:rsidRPr="003202AA">
      <w:fldChar w:fldCharType="end"/>
    </w:r>
    <w:r w:rsidRPr="003202AA">
      <w:t xml:space="preserve"> из </w:t>
    </w:r>
    <w:fldSimple w:instr=" NUMPAGES  \* Arabic  \* MERGEFORMAT ">
      <w:r>
        <w:rPr>
          <w:noProof/>
        </w:rPr>
        <w:t>24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34373" w14:textId="77777777" w:rsidR="00CC3DD4" w:rsidRPr="00A26D01" w:rsidRDefault="00CC3DD4" w:rsidP="00A26D01">
    <w:pPr>
      <w:pStyle w:val="af7"/>
      <w:jc w:val="right"/>
      <w:rPr>
        <w:lang w:val="en-US"/>
      </w:rPr>
    </w:pPr>
    <w:r>
      <w:tab/>
    </w:r>
    <w:r>
      <w:tab/>
    </w:r>
    <w:r w:rsidRPr="003202AA">
      <w:t xml:space="preserve">Страница </w:t>
    </w:r>
    <w:r w:rsidRPr="003202AA">
      <w:fldChar w:fldCharType="begin"/>
    </w:r>
    <w:r w:rsidRPr="003202AA">
      <w:instrText xml:space="preserve"> PAGE   \* MERGEFORMAT </w:instrText>
    </w:r>
    <w:r w:rsidRPr="003202AA">
      <w:fldChar w:fldCharType="separate"/>
    </w:r>
    <w:r>
      <w:rPr>
        <w:noProof/>
      </w:rPr>
      <w:t>1</w:t>
    </w:r>
    <w:r w:rsidRPr="003202AA">
      <w:fldChar w:fldCharType="end"/>
    </w:r>
    <w:r w:rsidRPr="003202AA">
      <w:t xml:space="preserve"> из </w:t>
    </w:r>
    <w:fldSimple w:instr=" NUMPAGES  \* Arabic  \* MERGEFORMAT ">
      <w:r>
        <w:rPr>
          <w:noProof/>
        </w:rPr>
        <w:t>24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0FED1" w14:textId="77777777" w:rsidR="00762B55" w:rsidRDefault="00762B55" w:rsidP="006A7113">
      <w:r>
        <w:separator/>
      </w:r>
    </w:p>
  </w:footnote>
  <w:footnote w:type="continuationSeparator" w:id="0">
    <w:p w14:paraId="3F13A361" w14:textId="77777777" w:rsidR="00762B55" w:rsidRDefault="00762B55" w:rsidP="006A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CC3DD4" w:rsidRPr="00373ADD" w14:paraId="6D681737" w14:textId="77777777">
      <w:tc>
        <w:tcPr>
          <w:tcW w:w="959" w:type="dxa"/>
        </w:tcPr>
        <w:p w14:paraId="3A9E575D" w14:textId="77777777" w:rsidR="00CC3DD4" w:rsidRPr="00586A0C" w:rsidRDefault="00CC3DD4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678A66DF" w14:textId="77777777" w:rsidR="00CC3DD4" w:rsidRPr="00586A0C" w:rsidRDefault="00CC3DD4" w:rsidP="00373ADD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43995BEB" w14:textId="77777777" w:rsidR="00CC3DD4" w:rsidRPr="00586A0C" w:rsidRDefault="00CC3DD4" w:rsidP="00373ADD">
          <w:pPr>
            <w:pStyle w:val="af7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4D4F98CF" w14:textId="77777777" w:rsidR="00CC3DD4" w:rsidRPr="006101AC" w:rsidRDefault="00CC3DD4" w:rsidP="006101AC">
    <w:pPr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1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541"/>
    </w:tblGrid>
    <w:tr w:rsidR="00CC3DD4" w:rsidRPr="00373ADD" w14:paraId="57B44DFA" w14:textId="77777777">
      <w:tc>
        <w:tcPr>
          <w:tcW w:w="959" w:type="dxa"/>
        </w:tcPr>
        <w:p w14:paraId="4FC6BE18" w14:textId="77777777" w:rsidR="00CC3DD4" w:rsidRPr="00586A0C" w:rsidRDefault="00CC3DD4" w:rsidP="00586A0C">
          <w:pPr>
            <w:pStyle w:val="af7"/>
            <w:contextualSpacing/>
            <w:jc w:val="both"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2531" w:type="dxa"/>
        </w:tcPr>
        <w:p w14:paraId="167775F0" w14:textId="77777777" w:rsidR="00CC3DD4" w:rsidRPr="00586A0C" w:rsidRDefault="00CC3DD4" w:rsidP="00EC768C">
          <w:pPr>
            <w:pStyle w:val="af7"/>
            <w:contextualSpacing/>
            <w:rPr>
              <w:rFonts w:eastAsia="Calibri"/>
              <w:i/>
              <w:sz w:val="20"/>
              <w:lang w:val="ru-RU" w:eastAsia="en-US"/>
            </w:rPr>
          </w:pPr>
        </w:p>
      </w:tc>
      <w:tc>
        <w:tcPr>
          <w:tcW w:w="6541" w:type="dxa"/>
        </w:tcPr>
        <w:p w14:paraId="7FF43C25" w14:textId="77777777" w:rsidR="00CC3DD4" w:rsidRPr="00586A0C" w:rsidRDefault="00CC3DD4" w:rsidP="00EC768C">
          <w:pPr>
            <w:pStyle w:val="af5"/>
            <w:contextualSpacing/>
            <w:jc w:val="right"/>
            <w:rPr>
              <w:rFonts w:eastAsia="Calibri"/>
              <w:i/>
              <w:sz w:val="20"/>
              <w:lang w:val="ru-RU" w:eastAsia="en-US"/>
            </w:rPr>
          </w:pPr>
        </w:p>
      </w:tc>
    </w:tr>
  </w:tbl>
  <w:p w14:paraId="3B205772" w14:textId="77777777" w:rsidR="00CC3DD4" w:rsidRPr="00EC768C" w:rsidRDefault="00CC3DD4" w:rsidP="00EC768C">
    <w:pPr>
      <w:pStyle w:val="af5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AA6742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CEB3650"/>
    <w:multiLevelType w:val="hybridMultilevel"/>
    <w:tmpl w:val="1DB2B2F4"/>
    <w:lvl w:ilvl="0" w:tplc="B2CE3A3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410967"/>
    <w:multiLevelType w:val="hybridMultilevel"/>
    <w:tmpl w:val="70E45492"/>
    <w:lvl w:ilvl="0" w:tplc="D4A4260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5D514F"/>
    <w:multiLevelType w:val="hybridMultilevel"/>
    <w:tmpl w:val="4A2AC1F4"/>
    <w:lvl w:ilvl="0" w:tplc="3ED03188">
      <w:start w:val="1"/>
      <w:numFmt w:val="bullet"/>
      <w:pStyle w:val="a0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3460CD3"/>
    <w:multiLevelType w:val="hybridMultilevel"/>
    <w:tmpl w:val="518E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E635E0"/>
    <w:multiLevelType w:val="hybridMultilevel"/>
    <w:tmpl w:val="378664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47C54"/>
    <w:multiLevelType w:val="multilevel"/>
    <w:tmpl w:val="E228DB08"/>
    <w:lvl w:ilvl="0">
      <w:start w:val="1"/>
      <w:numFmt w:val="decimal"/>
      <w:pStyle w:val="a1"/>
      <w:lvlText w:val="%1."/>
      <w:lvlJc w:val="left"/>
      <w:pPr>
        <w:ind w:left="360" w:hanging="360"/>
      </w:pPr>
    </w:lvl>
    <w:lvl w:ilvl="1">
      <w:start w:val="1"/>
      <w:numFmt w:val="decimal"/>
      <w:pStyle w:val="a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3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707C"/>
    <w:multiLevelType w:val="hybridMultilevel"/>
    <w:tmpl w:val="DE70FB30"/>
    <w:lvl w:ilvl="0" w:tplc="FFFFFFFF">
      <w:start w:val="1"/>
      <w:numFmt w:val="bullet"/>
      <w:pStyle w:val="a4"/>
      <w:lvlText w:val=""/>
      <w:lvlJc w:val="left"/>
      <w:pPr>
        <w:tabs>
          <w:tab w:val="num" w:pos="1068"/>
        </w:tabs>
        <w:ind w:left="0" w:firstLine="708"/>
      </w:pPr>
      <w:rPr>
        <w:rFonts w:ascii="Symbol" w:hAnsi="Symbol" w:hint="default"/>
      </w:rPr>
    </w:lvl>
    <w:lvl w:ilvl="1" w:tplc="FFFFFFFF">
      <w:start w:val="1"/>
      <w:numFmt w:val="bullet"/>
      <w:pStyle w:val="20"/>
      <w:lvlText w:val=""/>
      <w:lvlJc w:val="left"/>
      <w:pPr>
        <w:tabs>
          <w:tab w:val="num" w:pos="1363"/>
        </w:tabs>
        <w:ind w:left="108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E6C3D"/>
    <w:multiLevelType w:val="hybridMultilevel"/>
    <w:tmpl w:val="91B4295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66434"/>
    <w:multiLevelType w:val="hybridMultilevel"/>
    <w:tmpl w:val="73EEFEDA"/>
    <w:lvl w:ilvl="0" w:tplc="1B1ECAE8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80471D"/>
    <w:multiLevelType w:val="hybridMultilevel"/>
    <w:tmpl w:val="CE28909E"/>
    <w:lvl w:ilvl="0" w:tplc="F0AA61D8">
      <w:start w:val="1"/>
      <w:numFmt w:val="bullet"/>
      <w:pStyle w:val="10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ED42E20">
      <w:start w:val="1"/>
      <w:numFmt w:val="bullet"/>
      <w:pStyle w:val="21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5B01D68">
      <w:start w:val="1"/>
      <w:numFmt w:val="bullet"/>
      <w:pStyle w:val="3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E50753D"/>
    <w:multiLevelType w:val="hybridMultilevel"/>
    <w:tmpl w:val="62805C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3C026FE4">
      <w:start w:val="1"/>
      <w:numFmt w:val="russianLower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F7F5365"/>
    <w:multiLevelType w:val="hybridMultilevel"/>
    <w:tmpl w:val="3AAEA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BF7A79"/>
    <w:multiLevelType w:val="hybridMultilevel"/>
    <w:tmpl w:val="0DF25E3C"/>
    <w:lvl w:ilvl="0" w:tplc="C292E0F4">
      <w:start w:val="1"/>
      <w:numFmt w:val="bullet"/>
      <w:pStyle w:val="a5"/>
      <w:lvlText w:val="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40582"/>
    <w:multiLevelType w:val="hybridMultilevel"/>
    <w:tmpl w:val="F378CBAC"/>
    <w:lvl w:ilvl="0" w:tplc="064E3B9E">
      <w:start w:val="1"/>
      <w:numFmt w:val="bullet"/>
      <w:pStyle w:val="a6"/>
      <w:lvlText w:val="–"/>
      <w:lvlJc w:val="left"/>
      <w:pPr>
        <w:ind w:left="121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742BD2"/>
    <w:multiLevelType w:val="multilevel"/>
    <w:tmpl w:val="C6342FC8"/>
    <w:lvl w:ilvl="0">
      <w:start w:val="4"/>
      <w:numFmt w:val="decimal"/>
      <w:suff w:val="nothing"/>
      <w:lvlText w:val="Приложение %1"/>
      <w:lvlJc w:val="right"/>
      <w:pPr>
        <w:ind w:left="7516" w:hanging="144"/>
      </w:pPr>
      <w:rPr>
        <w:rFonts w:hint="default"/>
        <w:b/>
        <w:caps/>
      </w:rPr>
    </w:lvl>
    <w:lvl w:ilvl="1">
      <w:start w:val="1"/>
      <w:numFmt w:val="decimal"/>
      <w:pStyle w:val="1-"/>
      <w:lvlText w:val="%2"/>
      <w:lvlJc w:val="left"/>
      <w:pPr>
        <w:tabs>
          <w:tab w:val="num" w:pos="-288"/>
        </w:tabs>
        <w:ind w:left="279" w:hanging="567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2-"/>
      <w:lvlText w:val="%2.%3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3">
      <w:start w:val="1"/>
      <w:numFmt w:val="decimal"/>
      <w:lvlRestart w:val="1"/>
      <w:pStyle w:val="3-"/>
      <w:lvlText w:val="%2.%3.%4"/>
      <w:lvlJc w:val="right"/>
      <w:pPr>
        <w:tabs>
          <w:tab w:val="num" w:pos="-289"/>
        </w:tabs>
        <w:ind w:left="-288" w:firstLine="288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4-"/>
      <w:lvlText w:val="%2.%3.%4.%5"/>
      <w:lvlJc w:val="left"/>
      <w:pPr>
        <w:tabs>
          <w:tab w:val="num" w:pos="720"/>
        </w:tabs>
        <w:ind w:left="72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  <w:rPr>
        <w:rFonts w:hint="default"/>
      </w:rPr>
    </w:lvl>
  </w:abstractNum>
  <w:abstractNum w:abstractNumId="18" w15:restartNumberingAfterBreak="0">
    <w:nsid w:val="4B4E260F"/>
    <w:multiLevelType w:val="multilevel"/>
    <w:tmpl w:val="C8C0225C"/>
    <w:lvl w:ilvl="0">
      <w:start w:val="1"/>
      <w:numFmt w:val="decimal"/>
      <w:pStyle w:val="a7"/>
      <w:lvlText w:val="%1."/>
      <w:lvlJc w:val="left"/>
      <w:pPr>
        <w:ind w:left="71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2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4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26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98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0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142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14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861" w:hanging="180"/>
      </w:pPr>
      <w:rPr>
        <w:rFonts w:hint="default"/>
      </w:rPr>
    </w:lvl>
  </w:abstractNum>
  <w:abstractNum w:abstractNumId="19" w15:restartNumberingAfterBreak="0">
    <w:nsid w:val="4B507D6D"/>
    <w:multiLevelType w:val="hybridMultilevel"/>
    <w:tmpl w:val="49662C60"/>
    <w:lvl w:ilvl="0" w:tplc="C61A830C">
      <w:start w:val="1"/>
      <w:numFmt w:val="bullet"/>
      <w:pStyle w:val="11"/>
      <w:lvlText w:val=""/>
      <w:lvlJc w:val="left"/>
      <w:pPr>
        <w:ind w:left="18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20" w15:restartNumberingAfterBreak="0">
    <w:nsid w:val="55A97A7E"/>
    <w:multiLevelType w:val="multilevel"/>
    <w:tmpl w:val="5802A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5-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333D33"/>
    <w:multiLevelType w:val="hybridMultilevel"/>
    <w:tmpl w:val="6646E3D2"/>
    <w:lvl w:ilvl="0" w:tplc="A686F714">
      <w:start w:val="1"/>
      <w:numFmt w:val="bullet"/>
      <w:pStyle w:val="02"/>
      <w:lvlText w:val=""/>
      <w:lvlJc w:val="left"/>
      <w:pPr>
        <w:tabs>
          <w:tab w:val="num" w:pos="1843"/>
        </w:tabs>
        <w:ind w:left="1843" w:hanging="425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622A9"/>
    <w:multiLevelType w:val="hybridMultilevel"/>
    <w:tmpl w:val="C4A207C8"/>
    <w:lvl w:ilvl="0" w:tplc="DDB0460A">
      <w:start w:val="1"/>
      <w:numFmt w:val="bullet"/>
      <w:pStyle w:val="a8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5F255656"/>
    <w:multiLevelType w:val="multilevel"/>
    <w:tmpl w:val="9BE89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465076"/>
    <w:multiLevelType w:val="hybridMultilevel"/>
    <w:tmpl w:val="22EC2BBA"/>
    <w:lvl w:ilvl="0" w:tplc="B2CE3A3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tabs>
          <w:tab w:val="num" w:pos="1091"/>
        </w:tabs>
        <w:ind w:left="10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11"/>
        </w:tabs>
        <w:ind w:left="18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31"/>
        </w:tabs>
        <w:ind w:left="25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51"/>
        </w:tabs>
        <w:ind w:left="32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71"/>
        </w:tabs>
        <w:ind w:left="39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91"/>
        </w:tabs>
        <w:ind w:left="46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11"/>
        </w:tabs>
        <w:ind w:left="54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31"/>
        </w:tabs>
        <w:ind w:left="6131" w:hanging="360"/>
      </w:pPr>
      <w:rPr>
        <w:rFonts w:ascii="Wingdings" w:hAnsi="Wingdings" w:hint="default"/>
      </w:rPr>
    </w:lvl>
  </w:abstractNum>
  <w:abstractNum w:abstractNumId="25" w15:restartNumberingAfterBreak="0">
    <w:nsid w:val="66301505"/>
    <w:multiLevelType w:val="hybridMultilevel"/>
    <w:tmpl w:val="269A2AD2"/>
    <w:lvl w:ilvl="0" w:tplc="631EE49C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 w:tplc="C5CA5856">
      <w:start w:val="1"/>
      <w:numFmt w:val="bullet"/>
      <w:lvlText w:val=""/>
      <w:lvlJc w:val="left"/>
      <w:pPr>
        <w:tabs>
          <w:tab w:val="num" w:pos="1493"/>
        </w:tabs>
        <w:ind w:left="1068" w:firstLine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6D4E0F4A"/>
    <w:multiLevelType w:val="hybridMultilevel"/>
    <w:tmpl w:val="40242494"/>
    <w:lvl w:ilvl="0" w:tplc="EC96D504">
      <w:start w:val="1"/>
      <w:numFmt w:val="russianUpper"/>
      <w:pStyle w:val="a9"/>
      <w:lvlText w:val="Приложение %1."/>
      <w:lvlJc w:val="left"/>
      <w:pPr>
        <w:tabs>
          <w:tab w:val="num" w:pos="0"/>
        </w:tabs>
        <w:ind w:left="2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80" w:hanging="360"/>
      </w:pPr>
    </w:lvl>
    <w:lvl w:ilvl="2" w:tplc="0419001B" w:tentative="1">
      <w:start w:val="1"/>
      <w:numFmt w:val="lowerRoman"/>
      <w:lvlText w:val="%3."/>
      <w:lvlJc w:val="right"/>
      <w:pPr>
        <w:ind w:left="4200" w:hanging="180"/>
      </w:pPr>
    </w:lvl>
    <w:lvl w:ilvl="3" w:tplc="0419000F" w:tentative="1">
      <w:start w:val="1"/>
      <w:numFmt w:val="decimal"/>
      <w:lvlText w:val="%4."/>
      <w:lvlJc w:val="left"/>
      <w:pPr>
        <w:ind w:left="4920" w:hanging="360"/>
      </w:pPr>
    </w:lvl>
    <w:lvl w:ilvl="4" w:tplc="04190019" w:tentative="1">
      <w:start w:val="1"/>
      <w:numFmt w:val="lowerLetter"/>
      <w:lvlText w:val="%5."/>
      <w:lvlJc w:val="left"/>
      <w:pPr>
        <w:ind w:left="5640" w:hanging="360"/>
      </w:pPr>
    </w:lvl>
    <w:lvl w:ilvl="5" w:tplc="0419001B" w:tentative="1">
      <w:start w:val="1"/>
      <w:numFmt w:val="lowerRoman"/>
      <w:lvlText w:val="%6."/>
      <w:lvlJc w:val="right"/>
      <w:pPr>
        <w:ind w:left="6360" w:hanging="180"/>
      </w:pPr>
    </w:lvl>
    <w:lvl w:ilvl="6" w:tplc="0419000F" w:tentative="1">
      <w:start w:val="1"/>
      <w:numFmt w:val="decimal"/>
      <w:lvlText w:val="%7."/>
      <w:lvlJc w:val="left"/>
      <w:pPr>
        <w:ind w:left="7080" w:hanging="360"/>
      </w:pPr>
    </w:lvl>
    <w:lvl w:ilvl="7" w:tplc="04190019" w:tentative="1">
      <w:start w:val="1"/>
      <w:numFmt w:val="lowerLetter"/>
      <w:lvlText w:val="%8."/>
      <w:lvlJc w:val="left"/>
      <w:pPr>
        <w:ind w:left="7800" w:hanging="360"/>
      </w:pPr>
    </w:lvl>
    <w:lvl w:ilvl="8" w:tplc="041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7" w15:restartNumberingAfterBreak="0">
    <w:nsid w:val="74373C24"/>
    <w:multiLevelType w:val="hybridMultilevel"/>
    <w:tmpl w:val="FB3496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F46D32"/>
    <w:multiLevelType w:val="hybridMultilevel"/>
    <w:tmpl w:val="FAF05F84"/>
    <w:lvl w:ilvl="0" w:tplc="85DE1906">
      <w:start w:val="1"/>
      <w:numFmt w:val="decimal"/>
      <w:pStyle w:val="12"/>
      <w:lvlText w:val="%1."/>
      <w:lvlJc w:val="left"/>
      <w:pPr>
        <w:ind w:left="360" w:hanging="360"/>
      </w:pPr>
      <w:rPr>
        <w:sz w:val="24"/>
        <w:szCs w:val="24"/>
      </w:rPr>
    </w:lvl>
    <w:lvl w:ilvl="1" w:tplc="46384784">
      <w:start w:val="1"/>
      <w:numFmt w:val="russianLower"/>
      <w:lvlText w:val="%2)"/>
      <w:lvlJc w:val="left"/>
      <w:pPr>
        <w:ind w:left="1080" w:hanging="360"/>
      </w:pPr>
    </w:lvl>
    <w:lvl w:ilvl="2" w:tplc="FB082070">
      <w:start w:val="1"/>
      <w:numFmt w:val="lowerRoman"/>
      <w:lvlText w:val="%3."/>
      <w:lvlJc w:val="right"/>
      <w:pPr>
        <w:ind w:left="1800" w:hanging="180"/>
      </w:pPr>
    </w:lvl>
    <w:lvl w:ilvl="3" w:tplc="B02E643C">
      <w:start w:val="1"/>
      <w:numFmt w:val="decimal"/>
      <w:lvlText w:val="%4."/>
      <w:lvlJc w:val="left"/>
      <w:pPr>
        <w:ind w:left="2520" w:hanging="360"/>
      </w:pPr>
    </w:lvl>
    <w:lvl w:ilvl="4" w:tplc="D758DDC2">
      <w:start w:val="1"/>
      <w:numFmt w:val="lowerLetter"/>
      <w:lvlText w:val="%5."/>
      <w:lvlJc w:val="left"/>
      <w:pPr>
        <w:ind w:left="3240" w:hanging="360"/>
      </w:pPr>
    </w:lvl>
    <w:lvl w:ilvl="5" w:tplc="E85EFA0C">
      <w:start w:val="1"/>
      <w:numFmt w:val="lowerRoman"/>
      <w:lvlText w:val="%6."/>
      <w:lvlJc w:val="right"/>
      <w:pPr>
        <w:ind w:left="3960" w:hanging="180"/>
      </w:pPr>
    </w:lvl>
    <w:lvl w:ilvl="6" w:tplc="33AEE3A6">
      <w:start w:val="1"/>
      <w:numFmt w:val="decimal"/>
      <w:lvlText w:val="%7."/>
      <w:lvlJc w:val="left"/>
      <w:pPr>
        <w:ind w:left="4680" w:hanging="360"/>
      </w:pPr>
    </w:lvl>
    <w:lvl w:ilvl="7" w:tplc="13724666">
      <w:start w:val="1"/>
      <w:numFmt w:val="lowerLetter"/>
      <w:lvlText w:val="%8."/>
      <w:lvlJc w:val="left"/>
      <w:pPr>
        <w:ind w:left="5400" w:hanging="360"/>
      </w:pPr>
    </w:lvl>
    <w:lvl w:ilvl="8" w:tplc="0B0ACA6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21"/>
  </w:num>
  <w:num w:numId="3">
    <w:abstractNumId w:val="10"/>
  </w:num>
  <w:num w:numId="4">
    <w:abstractNumId w:val="13"/>
  </w:num>
  <w:num w:numId="5">
    <w:abstractNumId w:val="2"/>
  </w:num>
  <w:num w:numId="6">
    <w:abstractNumId w:val="7"/>
  </w:num>
  <w:num w:numId="7">
    <w:abstractNumId w:val="23"/>
  </w:num>
  <w:num w:numId="8">
    <w:abstractNumId w:val="20"/>
  </w:num>
  <w:num w:numId="9">
    <w:abstractNumId w:val="28"/>
  </w:num>
  <w:num w:numId="10">
    <w:abstractNumId w:val="1"/>
  </w:num>
  <w:num w:numId="11">
    <w:abstractNumId w:val="22"/>
  </w:num>
  <w:num w:numId="12">
    <w:abstractNumId w:val="3"/>
  </w:num>
  <w:num w:numId="13">
    <w:abstractNumId w:val="17"/>
  </w:num>
  <w:num w:numId="14">
    <w:abstractNumId w:val="12"/>
  </w:num>
  <w:num w:numId="15">
    <w:abstractNumId w:val="9"/>
  </w:num>
  <w:num w:numId="16">
    <w:abstractNumId w:val="19"/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0"/>
  </w:num>
  <w:num w:numId="21">
    <w:abstractNumId w:val="11"/>
  </w:num>
  <w:num w:numId="22">
    <w:abstractNumId w:val="25"/>
  </w:num>
  <w:num w:numId="23">
    <w:abstractNumId w:val="8"/>
  </w:num>
  <w:num w:numId="24">
    <w:abstractNumId w:val="15"/>
  </w:num>
  <w:num w:numId="25">
    <w:abstractNumId w:val="6"/>
  </w:num>
  <w:num w:numId="26">
    <w:abstractNumId w:val="24"/>
  </w:num>
  <w:num w:numId="27">
    <w:abstractNumId w:val="26"/>
    <w:lvlOverride w:ilvl="0">
      <w:startOverride w:val="1"/>
    </w:lvlOverride>
  </w:num>
  <w:num w:numId="28">
    <w:abstractNumId w:val="5"/>
  </w:num>
  <w:num w:numId="29">
    <w:abstractNumId w:val="27"/>
  </w:num>
  <w:num w:numId="30">
    <w:abstractNumId w:val="14"/>
  </w:num>
  <w:num w:numId="31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3F1"/>
    <w:rsid w:val="000003E0"/>
    <w:rsid w:val="00000437"/>
    <w:rsid w:val="00000495"/>
    <w:rsid w:val="00000EB4"/>
    <w:rsid w:val="0000142F"/>
    <w:rsid w:val="00001702"/>
    <w:rsid w:val="0000196A"/>
    <w:rsid w:val="00001B0D"/>
    <w:rsid w:val="00002276"/>
    <w:rsid w:val="00002CD1"/>
    <w:rsid w:val="0000305A"/>
    <w:rsid w:val="00003177"/>
    <w:rsid w:val="00003568"/>
    <w:rsid w:val="0000356C"/>
    <w:rsid w:val="000037C1"/>
    <w:rsid w:val="00003E3E"/>
    <w:rsid w:val="000042E5"/>
    <w:rsid w:val="000055A2"/>
    <w:rsid w:val="00005654"/>
    <w:rsid w:val="000056ED"/>
    <w:rsid w:val="00005BBE"/>
    <w:rsid w:val="00005BC2"/>
    <w:rsid w:val="00006A79"/>
    <w:rsid w:val="00006B1B"/>
    <w:rsid w:val="00006BC0"/>
    <w:rsid w:val="00006BF4"/>
    <w:rsid w:val="00006CCC"/>
    <w:rsid w:val="00006EA0"/>
    <w:rsid w:val="00007145"/>
    <w:rsid w:val="00007ED1"/>
    <w:rsid w:val="000101B1"/>
    <w:rsid w:val="00010D59"/>
    <w:rsid w:val="00013B42"/>
    <w:rsid w:val="00013C98"/>
    <w:rsid w:val="000152CC"/>
    <w:rsid w:val="00016513"/>
    <w:rsid w:val="00016CCD"/>
    <w:rsid w:val="00017599"/>
    <w:rsid w:val="00017C4B"/>
    <w:rsid w:val="000202AA"/>
    <w:rsid w:val="00020E1A"/>
    <w:rsid w:val="00023083"/>
    <w:rsid w:val="000234A9"/>
    <w:rsid w:val="00023671"/>
    <w:rsid w:val="000251E2"/>
    <w:rsid w:val="0002520E"/>
    <w:rsid w:val="00025B25"/>
    <w:rsid w:val="00025C5A"/>
    <w:rsid w:val="00025EFC"/>
    <w:rsid w:val="00025F10"/>
    <w:rsid w:val="0002617E"/>
    <w:rsid w:val="0002640E"/>
    <w:rsid w:val="0002693F"/>
    <w:rsid w:val="00026C7C"/>
    <w:rsid w:val="00027017"/>
    <w:rsid w:val="00030401"/>
    <w:rsid w:val="00030C9D"/>
    <w:rsid w:val="00031BE9"/>
    <w:rsid w:val="00033825"/>
    <w:rsid w:val="000338C1"/>
    <w:rsid w:val="00034AD8"/>
    <w:rsid w:val="00034C5C"/>
    <w:rsid w:val="0003563D"/>
    <w:rsid w:val="00035904"/>
    <w:rsid w:val="00035F87"/>
    <w:rsid w:val="00037997"/>
    <w:rsid w:val="00037B23"/>
    <w:rsid w:val="00037E3E"/>
    <w:rsid w:val="00040698"/>
    <w:rsid w:val="0004099A"/>
    <w:rsid w:val="0004196F"/>
    <w:rsid w:val="0004207F"/>
    <w:rsid w:val="00042F95"/>
    <w:rsid w:val="00043716"/>
    <w:rsid w:val="00044665"/>
    <w:rsid w:val="00044CE6"/>
    <w:rsid w:val="00044D38"/>
    <w:rsid w:val="00045CBB"/>
    <w:rsid w:val="00045FA0"/>
    <w:rsid w:val="00046392"/>
    <w:rsid w:val="00046493"/>
    <w:rsid w:val="00046B83"/>
    <w:rsid w:val="000475CE"/>
    <w:rsid w:val="0005018C"/>
    <w:rsid w:val="000506BC"/>
    <w:rsid w:val="000507A6"/>
    <w:rsid w:val="00050837"/>
    <w:rsid w:val="000508DD"/>
    <w:rsid w:val="00051A5C"/>
    <w:rsid w:val="0005229F"/>
    <w:rsid w:val="00052399"/>
    <w:rsid w:val="00052AD0"/>
    <w:rsid w:val="00052AE6"/>
    <w:rsid w:val="00053543"/>
    <w:rsid w:val="00053A21"/>
    <w:rsid w:val="00053C7B"/>
    <w:rsid w:val="00055B76"/>
    <w:rsid w:val="00055BCE"/>
    <w:rsid w:val="00055E35"/>
    <w:rsid w:val="00055E52"/>
    <w:rsid w:val="00055F12"/>
    <w:rsid w:val="00055F2B"/>
    <w:rsid w:val="00055FE6"/>
    <w:rsid w:val="00056263"/>
    <w:rsid w:val="0005695A"/>
    <w:rsid w:val="00056CB7"/>
    <w:rsid w:val="000578A6"/>
    <w:rsid w:val="00060FF7"/>
    <w:rsid w:val="00061937"/>
    <w:rsid w:val="000621A1"/>
    <w:rsid w:val="000621E3"/>
    <w:rsid w:val="00063225"/>
    <w:rsid w:val="00063550"/>
    <w:rsid w:val="000638A8"/>
    <w:rsid w:val="000638DF"/>
    <w:rsid w:val="0006501D"/>
    <w:rsid w:val="00065466"/>
    <w:rsid w:val="000662D0"/>
    <w:rsid w:val="000665ED"/>
    <w:rsid w:val="00066A9C"/>
    <w:rsid w:val="000677AE"/>
    <w:rsid w:val="0007121F"/>
    <w:rsid w:val="000727DA"/>
    <w:rsid w:val="000747EA"/>
    <w:rsid w:val="000759BB"/>
    <w:rsid w:val="00075A3A"/>
    <w:rsid w:val="00075C78"/>
    <w:rsid w:val="00075CC1"/>
    <w:rsid w:val="00075FFF"/>
    <w:rsid w:val="0007602D"/>
    <w:rsid w:val="000761B9"/>
    <w:rsid w:val="00077485"/>
    <w:rsid w:val="00077ACC"/>
    <w:rsid w:val="00077E31"/>
    <w:rsid w:val="00080AC9"/>
    <w:rsid w:val="00080ACC"/>
    <w:rsid w:val="00080C7D"/>
    <w:rsid w:val="00081215"/>
    <w:rsid w:val="000813F1"/>
    <w:rsid w:val="00081B15"/>
    <w:rsid w:val="00081BC9"/>
    <w:rsid w:val="00081D03"/>
    <w:rsid w:val="00082352"/>
    <w:rsid w:val="00082F6A"/>
    <w:rsid w:val="00083516"/>
    <w:rsid w:val="00083759"/>
    <w:rsid w:val="00083F56"/>
    <w:rsid w:val="00084296"/>
    <w:rsid w:val="00085BC2"/>
    <w:rsid w:val="000860E5"/>
    <w:rsid w:val="000863CC"/>
    <w:rsid w:val="00086608"/>
    <w:rsid w:val="0008688D"/>
    <w:rsid w:val="000871B4"/>
    <w:rsid w:val="0008743E"/>
    <w:rsid w:val="000875C5"/>
    <w:rsid w:val="0008788E"/>
    <w:rsid w:val="000879EE"/>
    <w:rsid w:val="00087F37"/>
    <w:rsid w:val="00090445"/>
    <w:rsid w:val="000913A8"/>
    <w:rsid w:val="00092345"/>
    <w:rsid w:val="000923EB"/>
    <w:rsid w:val="0009242D"/>
    <w:rsid w:val="0009259D"/>
    <w:rsid w:val="000929CB"/>
    <w:rsid w:val="000931F2"/>
    <w:rsid w:val="000936CE"/>
    <w:rsid w:val="00095026"/>
    <w:rsid w:val="00096090"/>
    <w:rsid w:val="00096998"/>
    <w:rsid w:val="000A06B9"/>
    <w:rsid w:val="000A08B7"/>
    <w:rsid w:val="000A0F01"/>
    <w:rsid w:val="000A167E"/>
    <w:rsid w:val="000A16BC"/>
    <w:rsid w:val="000A1D28"/>
    <w:rsid w:val="000A28C0"/>
    <w:rsid w:val="000A2F43"/>
    <w:rsid w:val="000A4264"/>
    <w:rsid w:val="000A4C90"/>
    <w:rsid w:val="000A500D"/>
    <w:rsid w:val="000A512E"/>
    <w:rsid w:val="000A5612"/>
    <w:rsid w:val="000A68BE"/>
    <w:rsid w:val="000A761A"/>
    <w:rsid w:val="000B02AD"/>
    <w:rsid w:val="000B08CD"/>
    <w:rsid w:val="000B09FC"/>
    <w:rsid w:val="000B1296"/>
    <w:rsid w:val="000B1F73"/>
    <w:rsid w:val="000B323E"/>
    <w:rsid w:val="000B35F9"/>
    <w:rsid w:val="000B36E1"/>
    <w:rsid w:val="000B3974"/>
    <w:rsid w:val="000B3A06"/>
    <w:rsid w:val="000B3AF4"/>
    <w:rsid w:val="000B41CE"/>
    <w:rsid w:val="000B4386"/>
    <w:rsid w:val="000B44E2"/>
    <w:rsid w:val="000B590B"/>
    <w:rsid w:val="000B5EEE"/>
    <w:rsid w:val="000B5FDC"/>
    <w:rsid w:val="000B609E"/>
    <w:rsid w:val="000B60D7"/>
    <w:rsid w:val="000B6F93"/>
    <w:rsid w:val="000B74C8"/>
    <w:rsid w:val="000B75CD"/>
    <w:rsid w:val="000C1ABC"/>
    <w:rsid w:val="000C1E2C"/>
    <w:rsid w:val="000C294A"/>
    <w:rsid w:val="000C2950"/>
    <w:rsid w:val="000C3AAD"/>
    <w:rsid w:val="000C3E83"/>
    <w:rsid w:val="000C50D7"/>
    <w:rsid w:val="000C5DFF"/>
    <w:rsid w:val="000C6C5D"/>
    <w:rsid w:val="000C7B21"/>
    <w:rsid w:val="000C7D4D"/>
    <w:rsid w:val="000D0B1E"/>
    <w:rsid w:val="000D115B"/>
    <w:rsid w:val="000D196F"/>
    <w:rsid w:val="000D1C7E"/>
    <w:rsid w:val="000D1E29"/>
    <w:rsid w:val="000D2A91"/>
    <w:rsid w:val="000D2F0D"/>
    <w:rsid w:val="000D3323"/>
    <w:rsid w:val="000D37DE"/>
    <w:rsid w:val="000D38CF"/>
    <w:rsid w:val="000D411A"/>
    <w:rsid w:val="000D4C33"/>
    <w:rsid w:val="000D4E33"/>
    <w:rsid w:val="000D5173"/>
    <w:rsid w:val="000D556E"/>
    <w:rsid w:val="000D661D"/>
    <w:rsid w:val="000D77A1"/>
    <w:rsid w:val="000D7CB2"/>
    <w:rsid w:val="000D7DA1"/>
    <w:rsid w:val="000D7F55"/>
    <w:rsid w:val="000E0AC0"/>
    <w:rsid w:val="000E0B24"/>
    <w:rsid w:val="000E0F76"/>
    <w:rsid w:val="000E18D4"/>
    <w:rsid w:val="000E1D93"/>
    <w:rsid w:val="000E28CE"/>
    <w:rsid w:val="000E2ADC"/>
    <w:rsid w:val="000E2E99"/>
    <w:rsid w:val="000E307E"/>
    <w:rsid w:val="000E3236"/>
    <w:rsid w:val="000E3300"/>
    <w:rsid w:val="000E35DE"/>
    <w:rsid w:val="000E3CA6"/>
    <w:rsid w:val="000E403F"/>
    <w:rsid w:val="000E5031"/>
    <w:rsid w:val="000E5C43"/>
    <w:rsid w:val="000E5F56"/>
    <w:rsid w:val="000E66D8"/>
    <w:rsid w:val="000E7413"/>
    <w:rsid w:val="000F0664"/>
    <w:rsid w:val="000F1106"/>
    <w:rsid w:val="000F23C4"/>
    <w:rsid w:val="000F2C5C"/>
    <w:rsid w:val="000F371F"/>
    <w:rsid w:val="000F3DED"/>
    <w:rsid w:val="000F3E52"/>
    <w:rsid w:val="000F4616"/>
    <w:rsid w:val="000F489E"/>
    <w:rsid w:val="000F4BF8"/>
    <w:rsid w:val="000F537C"/>
    <w:rsid w:val="000F55ED"/>
    <w:rsid w:val="000F5C48"/>
    <w:rsid w:val="000F5CB5"/>
    <w:rsid w:val="000F6C70"/>
    <w:rsid w:val="000F6E20"/>
    <w:rsid w:val="000F707E"/>
    <w:rsid w:val="000F7094"/>
    <w:rsid w:val="000F72B7"/>
    <w:rsid w:val="000F746B"/>
    <w:rsid w:val="000F7662"/>
    <w:rsid w:val="000F79D0"/>
    <w:rsid w:val="00100212"/>
    <w:rsid w:val="001003C9"/>
    <w:rsid w:val="001009B9"/>
    <w:rsid w:val="0010210F"/>
    <w:rsid w:val="001028F6"/>
    <w:rsid w:val="001038FA"/>
    <w:rsid w:val="0010394F"/>
    <w:rsid w:val="00103A08"/>
    <w:rsid w:val="00104E29"/>
    <w:rsid w:val="0010545E"/>
    <w:rsid w:val="00105CF9"/>
    <w:rsid w:val="00105E4D"/>
    <w:rsid w:val="001074DD"/>
    <w:rsid w:val="00107686"/>
    <w:rsid w:val="00107868"/>
    <w:rsid w:val="00107A9E"/>
    <w:rsid w:val="0011091C"/>
    <w:rsid w:val="0011109D"/>
    <w:rsid w:val="0011116E"/>
    <w:rsid w:val="00111289"/>
    <w:rsid w:val="001114D6"/>
    <w:rsid w:val="00111E1F"/>
    <w:rsid w:val="00113963"/>
    <w:rsid w:val="00113F92"/>
    <w:rsid w:val="00114570"/>
    <w:rsid w:val="00114DA5"/>
    <w:rsid w:val="00116013"/>
    <w:rsid w:val="00116219"/>
    <w:rsid w:val="00116B7B"/>
    <w:rsid w:val="00116F52"/>
    <w:rsid w:val="00117AA0"/>
    <w:rsid w:val="00120203"/>
    <w:rsid w:val="001209A6"/>
    <w:rsid w:val="00120DCB"/>
    <w:rsid w:val="00121AE9"/>
    <w:rsid w:val="00122294"/>
    <w:rsid w:val="001238CA"/>
    <w:rsid w:val="00123918"/>
    <w:rsid w:val="00124158"/>
    <w:rsid w:val="00125DDF"/>
    <w:rsid w:val="0012695A"/>
    <w:rsid w:val="00126D56"/>
    <w:rsid w:val="001270F0"/>
    <w:rsid w:val="00127BFF"/>
    <w:rsid w:val="00127DCF"/>
    <w:rsid w:val="00127F23"/>
    <w:rsid w:val="00131821"/>
    <w:rsid w:val="00131E59"/>
    <w:rsid w:val="001328BB"/>
    <w:rsid w:val="00133D2C"/>
    <w:rsid w:val="0013404E"/>
    <w:rsid w:val="00134A6D"/>
    <w:rsid w:val="00134C4D"/>
    <w:rsid w:val="001354B4"/>
    <w:rsid w:val="0013570F"/>
    <w:rsid w:val="00135882"/>
    <w:rsid w:val="00135A13"/>
    <w:rsid w:val="00135F2F"/>
    <w:rsid w:val="00137272"/>
    <w:rsid w:val="0013760C"/>
    <w:rsid w:val="00137829"/>
    <w:rsid w:val="00137B52"/>
    <w:rsid w:val="00137B7D"/>
    <w:rsid w:val="001401DC"/>
    <w:rsid w:val="001419CD"/>
    <w:rsid w:val="0014267A"/>
    <w:rsid w:val="001428E2"/>
    <w:rsid w:val="00142E46"/>
    <w:rsid w:val="0014395E"/>
    <w:rsid w:val="00144696"/>
    <w:rsid w:val="001453B6"/>
    <w:rsid w:val="00145443"/>
    <w:rsid w:val="001457EF"/>
    <w:rsid w:val="00145892"/>
    <w:rsid w:val="0014589E"/>
    <w:rsid w:val="00145AF6"/>
    <w:rsid w:val="00145D28"/>
    <w:rsid w:val="0014648E"/>
    <w:rsid w:val="0014782A"/>
    <w:rsid w:val="001479E3"/>
    <w:rsid w:val="0015027C"/>
    <w:rsid w:val="0015083D"/>
    <w:rsid w:val="00150C7A"/>
    <w:rsid w:val="0015178D"/>
    <w:rsid w:val="001519F3"/>
    <w:rsid w:val="0015246B"/>
    <w:rsid w:val="001533E1"/>
    <w:rsid w:val="00153D84"/>
    <w:rsid w:val="00154470"/>
    <w:rsid w:val="00154652"/>
    <w:rsid w:val="001555AB"/>
    <w:rsid w:val="00155B7E"/>
    <w:rsid w:val="00156538"/>
    <w:rsid w:val="00156ABD"/>
    <w:rsid w:val="00160700"/>
    <w:rsid w:val="00160BD1"/>
    <w:rsid w:val="001617BF"/>
    <w:rsid w:val="00161C98"/>
    <w:rsid w:val="001620CA"/>
    <w:rsid w:val="0016319A"/>
    <w:rsid w:val="001633D5"/>
    <w:rsid w:val="001634B2"/>
    <w:rsid w:val="00163C04"/>
    <w:rsid w:val="00163E6A"/>
    <w:rsid w:val="00163FAC"/>
    <w:rsid w:val="001645C3"/>
    <w:rsid w:val="00164CA4"/>
    <w:rsid w:val="001656EF"/>
    <w:rsid w:val="00165E62"/>
    <w:rsid w:val="0016630D"/>
    <w:rsid w:val="00166C2E"/>
    <w:rsid w:val="0017019C"/>
    <w:rsid w:val="00170F2A"/>
    <w:rsid w:val="00171013"/>
    <w:rsid w:val="00171441"/>
    <w:rsid w:val="00171BDE"/>
    <w:rsid w:val="0017277C"/>
    <w:rsid w:val="00172E58"/>
    <w:rsid w:val="00173B19"/>
    <w:rsid w:val="001755D3"/>
    <w:rsid w:val="001759A3"/>
    <w:rsid w:val="00176223"/>
    <w:rsid w:val="00176719"/>
    <w:rsid w:val="00176A1B"/>
    <w:rsid w:val="001772EE"/>
    <w:rsid w:val="001775C7"/>
    <w:rsid w:val="00180176"/>
    <w:rsid w:val="00180A37"/>
    <w:rsid w:val="00180AFC"/>
    <w:rsid w:val="00181630"/>
    <w:rsid w:val="00181994"/>
    <w:rsid w:val="00182286"/>
    <w:rsid w:val="00182BCA"/>
    <w:rsid w:val="001833A2"/>
    <w:rsid w:val="001834BF"/>
    <w:rsid w:val="001843CE"/>
    <w:rsid w:val="0018506F"/>
    <w:rsid w:val="001854C8"/>
    <w:rsid w:val="00185D1B"/>
    <w:rsid w:val="00185FB0"/>
    <w:rsid w:val="00186180"/>
    <w:rsid w:val="0018732B"/>
    <w:rsid w:val="00187780"/>
    <w:rsid w:val="001877B1"/>
    <w:rsid w:val="00190AC3"/>
    <w:rsid w:val="00191324"/>
    <w:rsid w:val="0019139E"/>
    <w:rsid w:val="001916A8"/>
    <w:rsid w:val="001926B3"/>
    <w:rsid w:val="00192DD8"/>
    <w:rsid w:val="0019300E"/>
    <w:rsid w:val="001944D0"/>
    <w:rsid w:val="00194DD7"/>
    <w:rsid w:val="00194E9F"/>
    <w:rsid w:val="00194F27"/>
    <w:rsid w:val="001951DE"/>
    <w:rsid w:val="001951E8"/>
    <w:rsid w:val="00195334"/>
    <w:rsid w:val="00195C5E"/>
    <w:rsid w:val="00196236"/>
    <w:rsid w:val="0019688D"/>
    <w:rsid w:val="00196F0E"/>
    <w:rsid w:val="00197FFE"/>
    <w:rsid w:val="001A02DD"/>
    <w:rsid w:val="001A15CC"/>
    <w:rsid w:val="001A198D"/>
    <w:rsid w:val="001A28E1"/>
    <w:rsid w:val="001A49CA"/>
    <w:rsid w:val="001A522D"/>
    <w:rsid w:val="001A52B5"/>
    <w:rsid w:val="001A57AA"/>
    <w:rsid w:val="001A57F6"/>
    <w:rsid w:val="001A5D58"/>
    <w:rsid w:val="001A7884"/>
    <w:rsid w:val="001A7FA5"/>
    <w:rsid w:val="001B0A19"/>
    <w:rsid w:val="001B2B7F"/>
    <w:rsid w:val="001B2C76"/>
    <w:rsid w:val="001B3892"/>
    <w:rsid w:val="001B3E9A"/>
    <w:rsid w:val="001B4C31"/>
    <w:rsid w:val="001B5767"/>
    <w:rsid w:val="001B633D"/>
    <w:rsid w:val="001B7909"/>
    <w:rsid w:val="001B7E67"/>
    <w:rsid w:val="001C01E4"/>
    <w:rsid w:val="001C05E4"/>
    <w:rsid w:val="001C0B05"/>
    <w:rsid w:val="001C100D"/>
    <w:rsid w:val="001C19F7"/>
    <w:rsid w:val="001C1AE6"/>
    <w:rsid w:val="001C2AB9"/>
    <w:rsid w:val="001C44F6"/>
    <w:rsid w:val="001C4D47"/>
    <w:rsid w:val="001C579E"/>
    <w:rsid w:val="001C5892"/>
    <w:rsid w:val="001C5D42"/>
    <w:rsid w:val="001C6F0F"/>
    <w:rsid w:val="001C77F6"/>
    <w:rsid w:val="001D02AB"/>
    <w:rsid w:val="001D05CF"/>
    <w:rsid w:val="001D0753"/>
    <w:rsid w:val="001D0AF6"/>
    <w:rsid w:val="001D1037"/>
    <w:rsid w:val="001D1C46"/>
    <w:rsid w:val="001D1DF2"/>
    <w:rsid w:val="001D21FC"/>
    <w:rsid w:val="001D2335"/>
    <w:rsid w:val="001D2C5A"/>
    <w:rsid w:val="001D37B9"/>
    <w:rsid w:val="001D5015"/>
    <w:rsid w:val="001D54E2"/>
    <w:rsid w:val="001D6947"/>
    <w:rsid w:val="001D6AB3"/>
    <w:rsid w:val="001D7241"/>
    <w:rsid w:val="001E092C"/>
    <w:rsid w:val="001E1096"/>
    <w:rsid w:val="001E11A8"/>
    <w:rsid w:val="001E146B"/>
    <w:rsid w:val="001E1744"/>
    <w:rsid w:val="001E1BEB"/>
    <w:rsid w:val="001E281C"/>
    <w:rsid w:val="001E29F0"/>
    <w:rsid w:val="001E2BCB"/>
    <w:rsid w:val="001E2D1C"/>
    <w:rsid w:val="001E2D80"/>
    <w:rsid w:val="001E34E2"/>
    <w:rsid w:val="001E359D"/>
    <w:rsid w:val="001E3ACB"/>
    <w:rsid w:val="001E3C08"/>
    <w:rsid w:val="001E41B1"/>
    <w:rsid w:val="001E4324"/>
    <w:rsid w:val="001E4A92"/>
    <w:rsid w:val="001E51BE"/>
    <w:rsid w:val="001E538A"/>
    <w:rsid w:val="001E5481"/>
    <w:rsid w:val="001E56A0"/>
    <w:rsid w:val="001E5803"/>
    <w:rsid w:val="001E6481"/>
    <w:rsid w:val="001E6718"/>
    <w:rsid w:val="001E6A4E"/>
    <w:rsid w:val="001E74EA"/>
    <w:rsid w:val="001E7B4E"/>
    <w:rsid w:val="001F1092"/>
    <w:rsid w:val="001F1783"/>
    <w:rsid w:val="001F1A23"/>
    <w:rsid w:val="001F1C0E"/>
    <w:rsid w:val="001F2DCD"/>
    <w:rsid w:val="001F43CA"/>
    <w:rsid w:val="001F4DE0"/>
    <w:rsid w:val="001F4E9F"/>
    <w:rsid w:val="001F5023"/>
    <w:rsid w:val="001F558C"/>
    <w:rsid w:val="001F59D1"/>
    <w:rsid w:val="001F5D6E"/>
    <w:rsid w:val="001F627E"/>
    <w:rsid w:val="001F6652"/>
    <w:rsid w:val="001F6EAC"/>
    <w:rsid w:val="001F77FC"/>
    <w:rsid w:val="00200564"/>
    <w:rsid w:val="00200F34"/>
    <w:rsid w:val="002014AB"/>
    <w:rsid w:val="00201AFC"/>
    <w:rsid w:val="00201B19"/>
    <w:rsid w:val="00201F03"/>
    <w:rsid w:val="00202136"/>
    <w:rsid w:val="00203CE3"/>
    <w:rsid w:val="00203D97"/>
    <w:rsid w:val="00203EF1"/>
    <w:rsid w:val="00203FCE"/>
    <w:rsid w:val="0020413E"/>
    <w:rsid w:val="002044A1"/>
    <w:rsid w:val="002044C6"/>
    <w:rsid w:val="00204831"/>
    <w:rsid w:val="00204F02"/>
    <w:rsid w:val="00205891"/>
    <w:rsid w:val="00205FBD"/>
    <w:rsid w:val="00206733"/>
    <w:rsid w:val="002069F3"/>
    <w:rsid w:val="00207EAF"/>
    <w:rsid w:val="00211F6F"/>
    <w:rsid w:val="002129F4"/>
    <w:rsid w:val="002130A6"/>
    <w:rsid w:val="00213543"/>
    <w:rsid w:val="00213809"/>
    <w:rsid w:val="00213929"/>
    <w:rsid w:val="002139DA"/>
    <w:rsid w:val="0021475A"/>
    <w:rsid w:val="00214D31"/>
    <w:rsid w:val="0021512C"/>
    <w:rsid w:val="00216046"/>
    <w:rsid w:val="0021621A"/>
    <w:rsid w:val="00217502"/>
    <w:rsid w:val="00217F79"/>
    <w:rsid w:val="0022049F"/>
    <w:rsid w:val="00220638"/>
    <w:rsid w:val="00221765"/>
    <w:rsid w:val="00221A2D"/>
    <w:rsid w:val="00221F6F"/>
    <w:rsid w:val="002221B0"/>
    <w:rsid w:val="00223323"/>
    <w:rsid w:val="0022332E"/>
    <w:rsid w:val="00226D92"/>
    <w:rsid w:val="00226DD4"/>
    <w:rsid w:val="00227B23"/>
    <w:rsid w:val="00227F5C"/>
    <w:rsid w:val="00230501"/>
    <w:rsid w:val="002305F8"/>
    <w:rsid w:val="00232639"/>
    <w:rsid w:val="00233046"/>
    <w:rsid w:val="00233074"/>
    <w:rsid w:val="00233173"/>
    <w:rsid w:val="0023378C"/>
    <w:rsid w:val="0023438D"/>
    <w:rsid w:val="0023522D"/>
    <w:rsid w:val="002361C4"/>
    <w:rsid w:val="002364D8"/>
    <w:rsid w:val="0023698F"/>
    <w:rsid w:val="00236ACD"/>
    <w:rsid w:val="00236DC8"/>
    <w:rsid w:val="0023754A"/>
    <w:rsid w:val="00240061"/>
    <w:rsid w:val="0024065A"/>
    <w:rsid w:val="002407C4"/>
    <w:rsid w:val="00240BEE"/>
    <w:rsid w:val="00241841"/>
    <w:rsid w:val="00241B28"/>
    <w:rsid w:val="002420D9"/>
    <w:rsid w:val="00242C30"/>
    <w:rsid w:val="00243085"/>
    <w:rsid w:val="002439AC"/>
    <w:rsid w:val="0024470E"/>
    <w:rsid w:val="0024476D"/>
    <w:rsid w:val="0024495D"/>
    <w:rsid w:val="00244E0B"/>
    <w:rsid w:val="00245FC7"/>
    <w:rsid w:val="002460D4"/>
    <w:rsid w:val="00246E93"/>
    <w:rsid w:val="00246F4B"/>
    <w:rsid w:val="00247264"/>
    <w:rsid w:val="002477DA"/>
    <w:rsid w:val="002478CE"/>
    <w:rsid w:val="00250E56"/>
    <w:rsid w:val="0025178E"/>
    <w:rsid w:val="00251867"/>
    <w:rsid w:val="00251E21"/>
    <w:rsid w:val="00251F66"/>
    <w:rsid w:val="002526E2"/>
    <w:rsid w:val="00252883"/>
    <w:rsid w:val="00252CB9"/>
    <w:rsid w:val="00253533"/>
    <w:rsid w:val="00253E2D"/>
    <w:rsid w:val="00253F07"/>
    <w:rsid w:val="00254464"/>
    <w:rsid w:val="00254A29"/>
    <w:rsid w:val="00254D15"/>
    <w:rsid w:val="0025518C"/>
    <w:rsid w:val="00255500"/>
    <w:rsid w:val="00255FC1"/>
    <w:rsid w:val="00256912"/>
    <w:rsid w:val="002569A1"/>
    <w:rsid w:val="00256A12"/>
    <w:rsid w:val="00256B1D"/>
    <w:rsid w:val="0026091E"/>
    <w:rsid w:val="002609D5"/>
    <w:rsid w:val="00260FE8"/>
    <w:rsid w:val="002619F4"/>
    <w:rsid w:val="00262533"/>
    <w:rsid w:val="00262E2B"/>
    <w:rsid w:val="00263989"/>
    <w:rsid w:val="00263B3D"/>
    <w:rsid w:val="00264245"/>
    <w:rsid w:val="00265041"/>
    <w:rsid w:val="00265047"/>
    <w:rsid w:val="00265604"/>
    <w:rsid w:val="00265903"/>
    <w:rsid w:val="00267586"/>
    <w:rsid w:val="002678FE"/>
    <w:rsid w:val="002711A5"/>
    <w:rsid w:val="002725A5"/>
    <w:rsid w:val="00272EEF"/>
    <w:rsid w:val="00272FD6"/>
    <w:rsid w:val="0027405E"/>
    <w:rsid w:val="0027589E"/>
    <w:rsid w:val="00275949"/>
    <w:rsid w:val="0027621F"/>
    <w:rsid w:val="002764F8"/>
    <w:rsid w:val="00276695"/>
    <w:rsid w:val="00276943"/>
    <w:rsid w:val="00276B61"/>
    <w:rsid w:val="00276D7A"/>
    <w:rsid w:val="0027705F"/>
    <w:rsid w:val="00277631"/>
    <w:rsid w:val="002811FE"/>
    <w:rsid w:val="0028273F"/>
    <w:rsid w:val="00282DA3"/>
    <w:rsid w:val="00283B37"/>
    <w:rsid w:val="00284E50"/>
    <w:rsid w:val="00284FA4"/>
    <w:rsid w:val="002851D3"/>
    <w:rsid w:val="00286972"/>
    <w:rsid w:val="00286F84"/>
    <w:rsid w:val="002870B8"/>
    <w:rsid w:val="00287F6F"/>
    <w:rsid w:val="00290C27"/>
    <w:rsid w:val="00291D03"/>
    <w:rsid w:val="00291E16"/>
    <w:rsid w:val="00293D89"/>
    <w:rsid w:val="002940E0"/>
    <w:rsid w:val="00294A6B"/>
    <w:rsid w:val="00294B77"/>
    <w:rsid w:val="002950F1"/>
    <w:rsid w:val="0029638A"/>
    <w:rsid w:val="002964EF"/>
    <w:rsid w:val="00296D66"/>
    <w:rsid w:val="002971DA"/>
    <w:rsid w:val="00297A89"/>
    <w:rsid w:val="00297F88"/>
    <w:rsid w:val="002A04E5"/>
    <w:rsid w:val="002A073B"/>
    <w:rsid w:val="002A0E0D"/>
    <w:rsid w:val="002A19E5"/>
    <w:rsid w:val="002A27E7"/>
    <w:rsid w:val="002A28AB"/>
    <w:rsid w:val="002A2A80"/>
    <w:rsid w:val="002A2F36"/>
    <w:rsid w:val="002A30D2"/>
    <w:rsid w:val="002A356B"/>
    <w:rsid w:val="002A3896"/>
    <w:rsid w:val="002A3CE1"/>
    <w:rsid w:val="002A3D12"/>
    <w:rsid w:val="002A4DFC"/>
    <w:rsid w:val="002A4F00"/>
    <w:rsid w:val="002A5042"/>
    <w:rsid w:val="002A6ACC"/>
    <w:rsid w:val="002A7ACF"/>
    <w:rsid w:val="002B0553"/>
    <w:rsid w:val="002B12CC"/>
    <w:rsid w:val="002B182F"/>
    <w:rsid w:val="002B26BF"/>
    <w:rsid w:val="002B2C09"/>
    <w:rsid w:val="002B2D64"/>
    <w:rsid w:val="002B396C"/>
    <w:rsid w:val="002B5367"/>
    <w:rsid w:val="002B59D4"/>
    <w:rsid w:val="002B5BD8"/>
    <w:rsid w:val="002B5C2D"/>
    <w:rsid w:val="002B5FB0"/>
    <w:rsid w:val="002B60B4"/>
    <w:rsid w:val="002B616C"/>
    <w:rsid w:val="002B62FE"/>
    <w:rsid w:val="002B63BF"/>
    <w:rsid w:val="002B6781"/>
    <w:rsid w:val="002B68B2"/>
    <w:rsid w:val="002B69B5"/>
    <w:rsid w:val="002B6FF4"/>
    <w:rsid w:val="002B76CE"/>
    <w:rsid w:val="002C03BD"/>
    <w:rsid w:val="002C0626"/>
    <w:rsid w:val="002C06AF"/>
    <w:rsid w:val="002C0B77"/>
    <w:rsid w:val="002C0BDA"/>
    <w:rsid w:val="002C21AB"/>
    <w:rsid w:val="002C2461"/>
    <w:rsid w:val="002C2A95"/>
    <w:rsid w:val="002C3CE1"/>
    <w:rsid w:val="002C4BFF"/>
    <w:rsid w:val="002C5B33"/>
    <w:rsid w:val="002C602E"/>
    <w:rsid w:val="002C6177"/>
    <w:rsid w:val="002C6331"/>
    <w:rsid w:val="002C637F"/>
    <w:rsid w:val="002C67AF"/>
    <w:rsid w:val="002C6916"/>
    <w:rsid w:val="002C69D4"/>
    <w:rsid w:val="002C7CCB"/>
    <w:rsid w:val="002C7F51"/>
    <w:rsid w:val="002D0A28"/>
    <w:rsid w:val="002D0AEC"/>
    <w:rsid w:val="002D0CB0"/>
    <w:rsid w:val="002D273A"/>
    <w:rsid w:val="002D2B63"/>
    <w:rsid w:val="002D3045"/>
    <w:rsid w:val="002D3534"/>
    <w:rsid w:val="002D3561"/>
    <w:rsid w:val="002D3D52"/>
    <w:rsid w:val="002D5547"/>
    <w:rsid w:val="002D59E1"/>
    <w:rsid w:val="002D5BF6"/>
    <w:rsid w:val="002D664B"/>
    <w:rsid w:val="002D77B2"/>
    <w:rsid w:val="002D7B61"/>
    <w:rsid w:val="002E0137"/>
    <w:rsid w:val="002E0922"/>
    <w:rsid w:val="002E1E45"/>
    <w:rsid w:val="002E35C1"/>
    <w:rsid w:val="002E3B6D"/>
    <w:rsid w:val="002E3F6D"/>
    <w:rsid w:val="002E4B8A"/>
    <w:rsid w:val="002E5F2D"/>
    <w:rsid w:val="002E62D9"/>
    <w:rsid w:val="002E658B"/>
    <w:rsid w:val="002E6C4C"/>
    <w:rsid w:val="002E7179"/>
    <w:rsid w:val="002E74D0"/>
    <w:rsid w:val="002F10CA"/>
    <w:rsid w:val="002F1A03"/>
    <w:rsid w:val="002F1D14"/>
    <w:rsid w:val="002F1D23"/>
    <w:rsid w:val="002F1D3D"/>
    <w:rsid w:val="002F22A0"/>
    <w:rsid w:val="002F3113"/>
    <w:rsid w:val="002F33AF"/>
    <w:rsid w:val="002F36FB"/>
    <w:rsid w:val="002F5187"/>
    <w:rsid w:val="002F58C6"/>
    <w:rsid w:val="002F58EF"/>
    <w:rsid w:val="002F60E3"/>
    <w:rsid w:val="002F68E8"/>
    <w:rsid w:val="002F69D9"/>
    <w:rsid w:val="002F7AD8"/>
    <w:rsid w:val="002F7E89"/>
    <w:rsid w:val="002F7FAE"/>
    <w:rsid w:val="003015D5"/>
    <w:rsid w:val="003017E1"/>
    <w:rsid w:val="00301D20"/>
    <w:rsid w:val="0030309C"/>
    <w:rsid w:val="003032C8"/>
    <w:rsid w:val="00303381"/>
    <w:rsid w:val="0030390E"/>
    <w:rsid w:val="003041A6"/>
    <w:rsid w:val="00304E7F"/>
    <w:rsid w:val="003059D3"/>
    <w:rsid w:val="0030655A"/>
    <w:rsid w:val="0030672C"/>
    <w:rsid w:val="003104E6"/>
    <w:rsid w:val="003107C4"/>
    <w:rsid w:val="00310991"/>
    <w:rsid w:val="00310A1E"/>
    <w:rsid w:val="00310A46"/>
    <w:rsid w:val="0031141A"/>
    <w:rsid w:val="00311651"/>
    <w:rsid w:val="0031168A"/>
    <w:rsid w:val="003119A6"/>
    <w:rsid w:val="0031319F"/>
    <w:rsid w:val="00313617"/>
    <w:rsid w:val="00313C36"/>
    <w:rsid w:val="00314190"/>
    <w:rsid w:val="003147F9"/>
    <w:rsid w:val="00314926"/>
    <w:rsid w:val="003153EB"/>
    <w:rsid w:val="00315A81"/>
    <w:rsid w:val="00315D52"/>
    <w:rsid w:val="00315FC3"/>
    <w:rsid w:val="003167FC"/>
    <w:rsid w:val="0031718B"/>
    <w:rsid w:val="0031743D"/>
    <w:rsid w:val="00317A56"/>
    <w:rsid w:val="00317EF2"/>
    <w:rsid w:val="003202AA"/>
    <w:rsid w:val="0032042E"/>
    <w:rsid w:val="00321265"/>
    <w:rsid w:val="0032167C"/>
    <w:rsid w:val="00321726"/>
    <w:rsid w:val="00321960"/>
    <w:rsid w:val="00321C60"/>
    <w:rsid w:val="00322280"/>
    <w:rsid w:val="00322956"/>
    <w:rsid w:val="00323C28"/>
    <w:rsid w:val="00323CE9"/>
    <w:rsid w:val="00323F93"/>
    <w:rsid w:val="00324CAA"/>
    <w:rsid w:val="00325410"/>
    <w:rsid w:val="003258D4"/>
    <w:rsid w:val="00326040"/>
    <w:rsid w:val="00327026"/>
    <w:rsid w:val="003273BE"/>
    <w:rsid w:val="00327D05"/>
    <w:rsid w:val="00330FB5"/>
    <w:rsid w:val="00331398"/>
    <w:rsid w:val="00331B07"/>
    <w:rsid w:val="00331B09"/>
    <w:rsid w:val="003320C2"/>
    <w:rsid w:val="0033271B"/>
    <w:rsid w:val="00332CFE"/>
    <w:rsid w:val="003330D1"/>
    <w:rsid w:val="00333509"/>
    <w:rsid w:val="0033350D"/>
    <w:rsid w:val="00333B48"/>
    <w:rsid w:val="003347F7"/>
    <w:rsid w:val="0033486B"/>
    <w:rsid w:val="003349C7"/>
    <w:rsid w:val="00335531"/>
    <w:rsid w:val="0033559C"/>
    <w:rsid w:val="003356BC"/>
    <w:rsid w:val="00335DD9"/>
    <w:rsid w:val="003361C3"/>
    <w:rsid w:val="00336494"/>
    <w:rsid w:val="00336530"/>
    <w:rsid w:val="00337159"/>
    <w:rsid w:val="0033729E"/>
    <w:rsid w:val="00337F09"/>
    <w:rsid w:val="0034050C"/>
    <w:rsid w:val="0034055D"/>
    <w:rsid w:val="0034065B"/>
    <w:rsid w:val="0034163C"/>
    <w:rsid w:val="003416B5"/>
    <w:rsid w:val="003431CB"/>
    <w:rsid w:val="003433DB"/>
    <w:rsid w:val="0034398F"/>
    <w:rsid w:val="00343A35"/>
    <w:rsid w:val="00343CFE"/>
    <w:rsid w:val="003445BE"/>
    <w:rsid w:val="0034491C"/>
    <w:rsid w:val="00345928"/>
    <w:rsid w:val="00345FEB"/>
    <w:rsid w:val="003460C2"/>
    <w:rsid w:val="00346757"/>
    <w:rsid w:val="00346763"/>
    <w:rsid w:val="003477E6"/>
    <w:rsid w:val="00347A1B"/>
    <w:rsid w:val="00350C37"/>
    <w:rsid w:val="00352419"/>
    <w:rsid w:val="00352570"/>
    <w:rsid w:val="00352C5B"/>
    <w:rsid w:val="00352EC8"/>
    <w:rsid w:val="00353337"/>
    <w:rsid w:val="00354558"/>
    <w:rsid w:val="003550D8"/>
    <w:rsid w:val="003554B9"/>
    <w:rsid w:val="00356127"/>
    <w:rsid w:val="003570FC"/>
    <w:rsid w:val="00357FE7"/>
    <w:rsid w:val="00360182"/>
    <w:rsid w:val="0036019B"/>
    <w:rsid w:val="0036029A"/>
    <w:rsid w:val="00360390"/>
    <w:rsid w:val="00361136"/>
    <w:rsid w:val="00361AD1"/>
    <w:rsid w:val="00361C8C"/>
    <w:rsid w:val="003631AA"/>
    <w:rsid w:val="003645D9"/>
    <w:rsid w:val="003646E9"/>
    <w:rsid w:val="00364C57"/>
    <w:rsid w:val="00364EE4"/>
    <w:rsid w:val="00365808"/>
    <w:rsid w:val="0036595E"/>
    <w:rsid w:val="0036596C"/>
    <w:rsid w:val="00365EB5"/>
    <w:rsid w:val="00365EDE"/>
    <w:rsid w:val="00366104"/>
    <w:rsid w:val="003662C4"/>
    <w:rsid w:val="003667E2"/>
    <w:rsid w:val="003673B4"/>
    <w:rsid w:val="003675A0"/>
    <w:rsid w:val="003675D3"/>
    <w:rsid w:val="003677E1"/>
    <w:rsid w:val="00367E16"/>
    <w:rsid w:val="00371627"/>
    <w:rsid w:val="00371E4A"/>
    <w:rsid w:val="00371F54"/>
    <w:rsid w:val="0037241A"/>
    <w:rsid w:val="00372A41"/>
    <w:rsid w:val="00372E6A"/>
    <w:rsid w:val="003734B1"/>
    <w:rsid w:val="00373ADD"/>
    <w:rsid w:val="00373DB6"/>
    <w:rsid w:val="0037431D"/>
    <w:rsid w:val="0037470A"/>
    <w:rsid w:val="003748D2"/>
    <w:rsid w:val="00374AE6"/>
    <w:rsid w:val="00374B36"/>
    <w:rsid w:val="00374B8E"/>
    <w:rsid w:val="00374B8F"/>
    <w:rsid w:val="003754EE"/>
    <w:rsid w:val="0037581F"/>
    <w:rsid w:val="00375FA4"/>
    <w:rsid w:val="00376036"/>
    <w:rsid w:val="00376226"/>
    <w:rsid w:val="00376C67"/>
    <w:rsid w:val="00376D4B"/>
    <w:rsid w:val="00376E5C"/>
    <w:rsid w:val="00377165"/>
    <w:rsid w:val="00380A80"/>
    <w:rsid w:val="00380EE8"/>
    <w:rsid w:val="00381D95"/>
    <w:rsid w:val="003827E0"/>
    <w:rsid w:val="0038285D"/>
    <w:rsid w:val="003828C0"/>
    <w:rsid w:val="003831C1"/>
    <w:rsid w:val="0038473E"/>
    <w:rsid w:val="003852C3"/>
    <w:rsid w:val="003853CD"/>
    <w:rsid w:val="00385A0B"/>
    <w:rsid w:val="00385A73"/>
    <w:rsid w:val="0038700D"/>
    <w:rsid w:val="00387A47"/>
    <w:rsid w:val="00390465"/>
    <w:rsid w:val="0039100A"/>
    <w:rsid w:val="00391C10"/>
    <w:rsid w:val="00392950"/>
    <w:rsid w:val="0039299D"/>
    <w:rsid w:val="00392A26"/>
    <w:rsid w:val="00392DB1"/>
    <w:rsid w:val="00393089"/>
    <w:rsid w:val="00393491"/>
    <w:rsid w:val="00394565"/>
    <w:rsid w:val="0039466E"/>
    <w:rsid w:val="003946B3"/>
    <w:rsid w:val="00394767"/>
    <w:rsid w:val="00394DB1"/>
    <w:rsid w:val="00394FC7"/>
    <w:rsid w:val="00395646"/>
    <w:rsid w:val="003957C4"/>
    <w:rsid w:val="00395CE9"/>
    <w:rsid w:val="00395FDB"/>
    <w:rsid w:val="00396045"/>
    <w:rsid w:val="003964CD"/>
    <w:rsid w:val="00397732"/>
    <w:rsid w:val="00397A74"/>
    <w:rsid w:val="003A0018"/>
    <w:rsid w:val="003A0453"/>
    <w:rsid w:val="003A142D"/>
    <w:rsid w:val="003A1459"/>
    <w:rsid w:val="003A1767"/>
    <w:rsid w:val="003A21C0"/>
    <w:rsid w:val="003A23AF"/>
    <w:rsid w:val="003A2405"/>
    <w:rsid w:val="003A257A"/>
    <w:rsid w:val="003A3F0C"/>
    <w:rsid w:val="003A45D0"/>
    <w:rsid w:val="003A4AB0"/>
    <w:rsid w:val="003A5671"/>
    <w:rsid w:val="003A610D"/>
    <w:rsid w:val="003A6D1A"/>
    <w:rsid w:val="003A7006"/>
    <w:rsid w:val="003B0DE8"/>
    <w:rsid w:val="003B10D4"/>
    <w:rsid w:val="003B111E"/>
    <w:rsid w:val="003B1311"/>
    <w:rsid w:val="003B1A0E"/>
    <w:rsid w:val="003B27E6"/>
    <w:rsid w:val="003B2B04"/>
    <w:rsid w:val="003B339F"/>
    <w:rsid w:val="003B3D80"/>
    <w:rsid w:val="003B3D9C"/>
    <w:rsid w:val="003B44D6"/>
    <w:rsid w:val="003B4789"/>
    <w:rsid w:val="003B48D4"/>
    <w:rsid w:val="003B57D6"/>
    <w:rsid w:val="003B59DE"/>
    <w:rsid w:val="003B5B63"/>
    <w:rsid w:val="003B6338"/>
    <w:rsid w:val="003B76D5"/>
    <w:rsid w:val="003C0C45"/>
    <w:rsid w:val="003C0C82"/>
    <w:rsid w:val="003C2212"/>
    <w:rsid w:val="003C2356"/>
    <w:rsid w:val="003C4264"/>
    <w:rsid w:val="003C567F"/>
    <w:rsid w:val="003C63EA"/>
    <w:rsid w:val="003C66C7"/>
    <w:rsid w:val="003C6EE3"/>
    <w:rsid w:val="003C7EA0"/>
    <w:rsid w:val="003D011C"/>
    <w:rsid w:val="003D03BD"/>
    <w:rsid w:val="003D07D5"/>
    <w:rsid w:val="003D0A55"/>
    <w:rsid w:val="003D0B0D"/>
    <w:rsid w:val="003D2EBD"/>
    <w:rsid w:val="003D3619"/>
    <w:rsid w:val="003D4DD9"/>
    <w:rsid w:val="003D5045"/>
    <w:rsid w:val="003D571F"/>
    <w:rsid w:val="003D5914"/>
    <w:rsid w:val="003D5C7C"/>
    <w:rsid w:val="003D5FF8"/>
    <w:rsid w:val="003D610B"/>
    <w:rsid w:val="003D61AF"/>
    <w:rsid w:val="003D7918"/>
    <w:rsid w:val="003D7D27"/>
    <w:rsid w:val="003E0122"/>
    <w:rsid w:val="003E09AF"/>
    <w:rsid w:val="003E0E3A"/>
    <w:rsid w:val="003E14A3"/>
    <w:rsid w:val="003E15F8"/>
    <w:rsid w:val="003E1714"/>
    <w:rsid w:val="003E24BC"/>
    <w:rsid w:val="003E30ED"/>
    <w:rsid w:val="003E3B76"/>
    <w:rsid w:val="003E55CB"/>
    <w:rsid w:val="003E5CBD"/>
    <w:rsid w:val="003E6786"/>
    <w:rsid w:val="003E75B6"/>
    <w:rsid w:val="003F041F"/>
    <w:rsid w:val="003F064C"/>
    <w:rsid w:val="003F1340"/>
    <w:rsid w:val="003F1A47"/>
    <w:rsid w:val="003F300C"/>
    <w:rsid w:val="003F30CD"/>
    <w:rsid w:val="003F4BCD"/>
    <w:rsid w:val="003F5411"/>
    <w:rsid w:val="003F5B3E"/>
    <w:rsid w:val="003F6003"/>
    <w:rsid w:val="003F6092"/>
    <w:rsid w:val="003F7229"/>
    <w:rsid w:val="003F75BF"/>
    <w:rsid w:val="003F7D71"/>
    <w:rsid w:val="004003B4"/>
    <w:rsid w:val="00400EFC"/>
    <w:rsid w:val="00402B9A"/>
    <w:rsid w:val="00403476"/>
    <w:rsid w:val="00403AAE"/>
    <w:rsid w:val="00403EE4"/>
    <w:rsid w:val="00404269"/>
    <w:rsid w:val="0040457A"/>
    <w:rsid w:val="00404CB6"/>
    <w:rsid w:val="004051B5"/>
    <w:rsid w:val="004052A8"/>
    <w:rsid w:val="004054CB"/>
    <w:rsid w:val="00405CEE"/>
    <w:rsid w:val="0040646A"/>
    <w:rsid w:val="00406F97"/>
    <w:rsid w:val="004071EB"/>
    <w:rsid w:val="0040793D"/>
    <w:rsid w:val="00410A40"/>
    <w:rsid w:val="0041278B"/>
    <w:rsid w:val="004128FA"/>
    <w:rsid w:val="00413B4C"/>
    <w:rsid w:val="00413CFB"/>
    <w:rsid w:val="00414F74"/>
    <w:rsid w:val="00416FB6"/>
    <w:rsid w:val="00417988"/>
    <w:rsid w:val="00417B42"/>
    <w:rsid w:val="0042001A"/>
    <w:rsid w:val="004204B2"/>
    <w:rsid w:val="004211AB"/>
    <w:rsid w:val="004212F4"/>
    <w:rsid w:val="004215D3"/>
    <w:rsid w:val="00421C50"/>
    <w:rsid w:val="0042364D"/>
    <w:rsid w:val="004236B0"/>
    <w:rsid w:val="0042574C"/>
    <w:rsid w:val="0042587B"/>
    <w:rsid w:val="004258A7"/>
    <w:rsid w:val="00425C4D"/>
    <w:rsid w:val="004264EC"/>
    <w:rsid w:val="004268C8"/>
    <w:rsid w:val="00426EDB"/>
    <w:rsid w:val="00426FEE"/>
    <w:rsid w:val="0042768F"/>
    <w:rsid w:val="004279DD"/>
    <w:rsid w:val="00427C7A"/>
    <w:rsid w:val="0043023D"/>
    <w:rsid w:val="00430F38"/>
    <w:rsid w:val="00431365"/>
    <w:rsid w:val="00431487"/>
    <w:rsid w:val="00431F6B"/>
    <w:rsid w:val="00432745"/>
    <w:rsid w:val="00432C80"/>
    <w:rsid w:val="004330F8"/>
    <w:rsid w:val="004337CB"/>
    <w:rsid w:val="00434DC7"/>
    <w:rsid w:val="004354E7"/>
    <w:rsid w:val="0043550F"/>
    <w:rsid w:val="00437BD3"/>
    <w:rsid w:val="004402E6"/>
    <w:rsid w:val="00440B81"/>
    <w:rsid w:val="00441639"/>
    <w:rsid w:val="00441EA5"/>
    <w:rsid w:val="00441F49"/>
    <w:rsid w:val="004421EE"/>
    <w:rsid w:val="00442297"/>
    <w:rsid w:val="00442E74"/>
    <w:rsid w:val="00443B9C"/>
    <w:rsid w:val="00444315"/>
    <w:rsid w:val="00444D60"/>
    <w:rsid w:val="00445403"/>
    <w:rsid w:val="0044620C"/>
    <w:rsid w:val="00446556"/>
    <w:rsid w:val="00446583"/>
    <w:rsid w:val="004470BE"/>
    <w:rsid w:val="0044757B"/>
    <w:rsid w:val="00447623"/>
    <w:rsid w:val="00450E80"/>
    <w:rsid w:val="0045102E"/>
    <w:rsid w:val="004516B5"/>
    <w:rsid w:val="00451851"/>
    <w:rsid w:val="00451905"/>
    <w:rsid w:val="00451945"/>
    <w:rsid w:val="00452A7C"/>
    <w:rsid w:val="00452B17"/>
    <w:rsid w:val="00453601"/>
    <w:rsid w:val="004537DA"/>
    <w:rsid w:val="00454A41"/>
    <w:rsid w:val="00454C01"/>
    <w:rsid w:val="00455643"/>
    <w:rsid w:val="00455736"/>
    <w:rsid w:val="00455FD4"/>
    <w:rsid w:val="00456364"/>
    <w:rsid w:val="004563FD"/>
    <w:rsid w:val="00456A44"/>
    <w:rsid w:val="004576C6"/>
    <w:rsid w:val="00460657"/>
    <w:rsid w:val="00461842"/>
    <w:rsid w:val="00462942"/>
    <w:rsid w:val="00462EC1"/>
    <w:rsid w:val="004632BE"/>
    <w:rsid w:val="00463A16"/>
    <w:rsid w:val="0046533F"/>
    <w:rsid w:val="004653F7"/>
    <w:rsid w:val="00465EEB"/>
    <w:rsid w:val="0046695A"/>
    <w:rsid w:val="00466B36"/>
    <w:rsid w:val="0046762D"/>
    <w:rsid w:val="004679E7"/>
    <w:rsid w:val="00470349"/>
    <w:rsid w:val="00470B62"/>
    <w:rsid w:val="00471B8E"/>
    <w:rsid w:val="00471DD4"/>
    <w:rsid w:val="00471EF3"/>
    <w:rsid w:val="00472305"/>
    <w:rsid w:val="004725CE"/>
    <w:rsid w:val="00472D9B"/>
    <w:rsid w:val="00472F9D"/>
    <w:rsid w:val="00473088"/>
    <w:rsid w:val="00473355"/>
    <w:rsid w:val="00473A50"/>
    <w:rsid w:val="00473D98"/>
    <w:rsid w:val="00474713"/>
    <w:rsid w:val="00475327"/>
    <w:rsid w:val="00475568"/>
    <w:rsid w:val="00476034"/>
    <w:rsid w:val="004766A3"/>
    <w:rsid w:val="004771B3"/>
    <w:rsid w:val="004775A3"/>
    <w:rsid w:val="00477613"/>
    <w:rsid w:val="00477752"/>
    <w:rsid w:val="00477B86"/>
    <w:rsid w:val="00480409"/>
    <w:rsid w:val="00481371"/>
    <w:rsid w:val="004814B8"/>
    <w:rsid w:val="00481616"/>
    <w:rsid w:val="00482628"/>
    <w:rsid w:val="0048358D"/>
    <w:rsid w:val="0048375D"/>
    <w:rsid w:val="00483E62"/>
    <w:rsid w:val="0048402F"/>
    <w:rsid w:val="0048458A"/>
    <w:rsid w:val="004845D0"/>
    <w:rsid w:val="00484E91"/>
    <w:rsid w:val="004851ED"/>
    <w:rsid w:val="00485CD5"/>
    <w:rsid w:val="00485F0E"/>
    <w:rsid w:val="004861EC"/>
    <w:rsid w:val="004866ED"/>
    <w:rsid w:val="00486813"/>
    <w:rsid w:val="00486848"/>
    <w:rsid w:val="0048783A"/>
    <w:rsid w:val="0049020C"/>
    <w:rsid w:val="004930DF"/>
    <w:rsid w:val="00493448"/>
    <w:rsid w:val="004935B9"/>
    <w:rsid w:val="00493813"/>
    <w:rsid w:val="004939D1"/>
    <w:rsid w:val="00493F5D"/>
    <w:rsid w:val="004940AE"/>
    <w:rsid w:val="004940DD"/>
    <w:rsid w:val="004950F5"/>
    <w:rsid w:val="00495329"/>
    <w:rsid w:val="0049533E"/>
    <w:rsid w:val="0049596E"/>
    <w:rsid w:val="00495B0F"/>
    <w:rsid w:val="00495F13"/>
    <w:rsid w:val="00496555"/>
    <w:rsid w:val="004968E8"/>
    <w:rsid w:val="0049692F"/>
    <w:rsid w:val="00496BC2"/>
    <w:rsid w:val="004A27C8"/>
    <w:rsid w:val="004A297D"/>
    <w:rsid w:val="004A3084"/>
    <w:rsid w:val="004A33A7"/>
    <w:rsid w:val="004A44DF"/>
    <w:rsid w:val="004A4540"/>
    <w:rsid w:val="004A4FBA"/>
    <w:rsid w:val="004A5338"/>
    <w:rsid w:val="004A60EB"/>
    <w:rsid w:val="004A6187"/>
    <w:rsid w:val="004A67D8"/>
    <w:rsid w:val="004A7D3D"/>
    <w:rsid w:val="004B04EF"/>
    <w:rsid w:val="004B0885"/>
    <w:rsid w:val="004B0981"/>
    <w:rsid w:val="004B12D3"/>
    <w:rsid w:val="004B1601"/>
    <w:rsid w:val="004B1BA1"/>
    <w:rsid w:val="004B1BCC"/>
    <w:rsid w:val="004B25C6"/>
    <w:rsid w:val="004B282C"/>
    <w:rsid w:val="004B2A12"/>
    <w:rsid w:val="004B2E53"/>
    <w:rsid w:val="004B3CA7"/>
    <w:rsid w:val="004B3EA2"/>
    <w:rsid w:val="004B3F70"/>
    <w:rsid w:val="004B4B72"/>
    <w:rsid w:val="004B52D2"/>
    <w:rsid w:val="004B5A9A"/>
    <w:rsid w:val="004B5C2E"/>
    <w:rsid w:val="004B65D6"/>
    <w:rsid w:val="004B6B28"/>
    <w:rsid w:val="004C0D14"/>
    <w:rsid w:val="004C11FD"/>
    <w:rsid w:val="004C1A78"/>
    <w:rsid w:val="004C2271"/>
    <w:rsid w:val="004C3285"/>
    <w:rsid w:val="004C3A78"/>
    <w:rsid w:val="004C46BF"/>
    <w:rsid w:val="004C4848"/>
    <w:rsid w:val="004C59C5"/>
    <w:rsid w:val="004C629D"/>
    <w:rsid w:val="004C63A7"/>
    <w:rsid w:val="004C6644"/>
    <w:rsid w:val="004C70F1"/>
    <w:rsid w:val="004C719B"/>
    <w:rsid w:val="004C71F2"/>
    <w:rsid w:val="004C7525"/>
    <w:rsid w:val="004D02F3"/>
    <w:rsid w:val="004D09D6"/>
    <w:rsid w:val="004D173F"/>
    <w:rsid w:val="004D21C3"/>
    <w:rsid w:val="004D259D"/>
    <w:rsid w:val="004D27A0"/>
    <w:rsid w:val="004D3196"/>
    <w:rsid w:val="004D32E1"/>
    <w:rsid w:val="004D472F"/>
    <w:rsid w:val="004D4786"/>
    <w:rsid w:val="004D4927"/>
    <w:rsid w:val="004D4C2A"/>
    <w:rsid w:val="004D55E4"/>
    <w:rsid w:val="004D5623"/>
    <w:rsid w:val="004D5B69"/>
    <w:rsid w:val="004D5C0B"/>
    <w:rsid w:val="004D5EC9"/>
    <w:rsid w:val="004D7048"/>
    <w:rsid w:val="004D73A9"/>
    <w:rsid w:val="004D757B"/>
    <w:rsid w:val="004D7E47"/>
    <w:rsid w:val="004E0FE7"/>
    <w:rsid w:val="004E114F"/>
    <w:rsid w:val="004E2CB2"/>
    <w:rsid w:val="004E371D"/>
    <w:rsid w:val="004E41A0"/>
    <w:rsid w:val="004E4306"/>
    <w:rsid w:val="004E4728"/>
    <w:rsid w:val="004E4D66"/>
    <w:rsid w:val="004E52D5"/>
    <w:rsid w:val="004E576F"/>
    <w:rsid w:val="004E57F4"/>
    <w:rsid w:val="004E5FDC"/>
    <w:rsid w:val="004E6E67"/>
    <w:rsid w:val="004E7297"/>
    <w:rsid w:val="004E7581"/>
    <w:rsid w:val="004E78CE"/>
    <w:rsid w:val="004E7D4A"/>
    <w:rsid w:val="004E7DA7"/>
    <w:rsid w:val="004F0253"/>
    <w:rsid w:val="004F06FB"/>
    <w:rsid w:val="004F0CF0"/>
    <w:rsid w:val="004F16E9"/>
    <w:rsid w:val="004F1AD8"/>
    <w:rsid w:val="004F304B"/>
    <w:rsid w:val="004F336B"/>
    <w:rsid w:val="004F37DA"/>
    <w:rsid w:val="004F3A22"/>
    <w:rsid w:val="004F5A07"/>
    <w:rsid w:val="004F5CEB"/>
    <w:rsid w:val="004F6817"/>
    <w:rsid w:val="004F714D"/>
    <w:rsid w:val="004F7804"/>
    <w:rsid w:val="004F7870"/>
    <w:rsid w:val="004F7D36"/>
    <w:rsid w:val="0050024D"/>
    <w:rsid w:val="00500A54"/>
    <w:rsid w:val="00500AC3"/>
    <w:rsid w:val="00501014"/>
    <w:rsid w:val="005010DA"/>
    <w:rsid w:val="0050122F"/>
    <w:rsid w:val="005012D6"/>
    <w:rsid w:val="00502A96"/>
    <w:rsid w:val="00502CCE"/>
    <w:rsid w:val="00502D1B"/>
    <w:rsid w:val="00502EF8"/>
    <w:rsid w:val="00503148"/>
    <w:rsid w:val="005038EE"/>
    <w:rsid w:val="00503A8A"/>
    <w:rsid w:val="0050498E"/>
    <w:rsid w:val="005053AA"/>
    <w:rsid w:val="00506046"/>
    <w:rsid w:val="005063F3"/>
    <w:rsid w:val="00506E5B"/>
    <w:rsid w:val="005073A4"/>
    <w:rsid w:val="0050743B"/>
    <w:rsid w:val="005075D4"/>
    <w:rsid w:val="0051039E"/>
    <w:rsid w:val="005105E5"/>
    <w:rsid w:val="00510F1B"/>
    <w:rsid w:val="005113CD"/>
    <w:rsid w:val="00511505"/>
    <w:rsid w:val="00511A29"/>
    <w:rsid w:val="00512BD4"/>
    <w:rsid w:val="005135F2"/>
    <w:rsid w:val="005138E6"/>
    <w:rsid w:val="00513A13"/>
    <w:rsid w:val="00513E7E"/>
    <w:rsid w:val="00514012"/>
    <w:rsid w:val="005148ED"/>
    <w:rsid w:val="00514C56"/>
    <w:rsid w:val="00515104"/>
    <w:rsid w:val="005157C6"/>
    <w:rsid w:val="00515E8C"/>
    <w:rsid w:val="00515FAD"/>
    <w:rsid w:val="00516E86"/>
    <w:rsid w:val="005170C4"/>
    <w:rsid w:val="00517687"/>
    <w:rsid w:val="005176F8"/>
    <w:rsid w:val="00517838"/>
    <w:rsid w:val="005202D6"/>
    <w:rsid w:val="00520C6A"/>
    <w:rsid w:val="00521323"/>
    <w:rsid w:val="005213C1"/>
    <w:rsid w:val="005214C7"/>
    <w:rsid w:val="005218FD"/>
    <w:rsid w:val="005224B9"/>
    <w:rsid w:val="0052262E"/>
    <w:rsid w:val="0052394C"/>
    <w:rsid w:val="00523950"/>
    <w:rsid w:val="0052520A"/>
    <w:rsid w:val="0052534B"/>
    <w:rsid w:val="00526062"/>
    <w:rsid w:val="00526F96"/>
    <w:rsid w:val="0052726C"/>
    <w:rsid w:val="00527557"/>
    <w:rsid w:val="005276C3"/>
    <w:rsid w:val="00527B04"/>
    <w:rsid w:val="005305C0"/>
    <w:rsid w:val="0053097C"/>
    <w:rsid w:val="00531093"/>
    <w:rsid w:val="00531560"/>
    <w:rsid w:val="00532194"/>
    <w:rsid w:val="0053289E"/>
    <w:rsid w:val="00533ACC"/>
    <w:rsid w:val="00534B8B"/>
    <w:rsid w:val="00534ED1"/>
    <w:rsid w:val="00535010"/>
    <w:rsid w:val="00535C80"/>
    <w:rsid w:val="005363CD"/>
    <w:rsid w:val="005367C0"/>
    <w:rsid w:val="0053702B"/>
    <w:rsid w:val="00537FB8"/>
    <w:rsid w:val="00540B5B"/>
    <w:rsid w:val="005417E3"/>
    <w:rsid w:val="00541936"/>
    <w:rsid w:val="00542218"/>
    <w:rsid w:val="005432C8"/>
    <w:rsid w:val="00543FA6"/>
    <w:rsid w:val="005440FF"/>
    <w:rsid w:val="00545CE5"/>
    <w:rsid w:val="00546864"/>
    <w:rsid w:val="00546A7A"/>
    <w:rsid w:val="005475FF"/>
    <w:rsid w:val="005507DF"/>
    <w:rsid w:val="0055096D"/>
    <w:rsid w:val="00550983"/>
    <w:rsid w:val="0055114F"/>
    <w:rsid w:val="00551A2B"/>
    <w:rsid w:val="00553254"/>
    <w:rsid w:val="005535E9"/>
    <w:rsid w:val="00553A4A"/>
    <w:rsid w:val="00553C7B"/>
    <w:rsid w:val="0055465C"/>
    <w:rsid w:val="005549FE"/>
    <w:rsid w:val="00554DB2"/>
    <w:rsid w:val="005556C3"/>
    <w:rsid w:val="00555FEA"/>
    <w:rsid w:val="00556098"/>
    <w:rsid w:val="0055690C"/>
    <w:rsid w:val="00557137"/>
    <w:rsid w:val="00560F06"/>
    <w:rsid w:val="005624CA"/>
    <w:rsid w:val="00562B90"/>
    <w:rsid w:val="00562CC5"/>
    <w:rsid w:val="00563207"/>
    <w:rsid w:val="00563289"/>
    <w:rsid w:val="00563646"/>
    <w:rsid w:val="00563B7B"/>
    <w:rsid w:val="00564170"/>
    <w:rsid w:val="00564FFD"/>
    <w:rsid w:val="00565ADC"/>
    <w:rsid w:val="00567094"/>
    <w:rsid w:val="005677C7"/>
    <w:rsid w:val="00567AF0"/>
    <w:rsid w:val="00570188"/>
    <w:rsid w:val="0057078D"/>
    <w:rsid w:val="00570B26"/>
    <w:rsid w:val="00570DFC"/>
    <w:rsid w:val="00571569"/>
    <w:rsid w:val="00571EC7"/>
    <w:rsid w:val="00572672"/>
    <w:rsid w:val="005726DC"/>
    <w:rsid w:val="00572D03"/>
    <w:rsid w:val="005735D8"/>
    <w:rsid w:val="005736B0"/>
    <w:rsid w:val="005744DD"/>
    <w:rsid w:val="00574A1E"/>
    <w:rsid w:val="00575C64"/>
    <w:rsid w:val="00575C76"/>
    <w:rsid w:val="00575E78"/>
    <w:rsid w:val="0057613D"/>
    <w:rsid w:val="00576876"/>
    <w:rsid w:val="00576DAB"/>
    <w:rsid w:val="00576F89"/>
    <w:rsid w:val="005772A4"/>
    <w:rsid w:val="0057762E"/>
    <w:rsid w:val="00577C13"/>
    <w:rsid w:val="00577E7F"/>
    <w:rsid w:val="00577ED8"/>
    <w:rsid w:val="005800AA"/>
    <w:rsid w:val="00580E52"/>
    <w:rsid w:val="00581024"/>
    <w:rsid w:val="00581656"/>
    <w:rsid w:val="00581C55"/>
    <w:rsid w:val="00581E41"/>
    <w:rsid w:val="00582660"/>
    <w:rsid w:val="00582879"/>
    <w:rsid w:val="0058471D"/>
    <w:rsid w:val="0058534A"/>
    <w:rsid w:val="00585EB3"/>
    <w:rsid w:val="005860C1"/>
    <w:rsid w:val="00586A0C"/>
    <w:rsid w:val="00586ADF"/>
    <w:rsid w:val="00586F14"/>
    <w:rsid w:val="00587283"/>
    <w:rsid w:val="005900DF"/>
    <w:rsid w:val="00590E71"/>
    <w:rsid w:val="00590EE7"/>
    <w:rsid w:val="00591718"/>
    <w:rsid w:val="00591945"/>
    <w:rsid w:val="00592061"/>
    <w:rsid w:val="00592216"/>
    <w:rsid w:val="0059232B"/>
    <w:rsid w:val="00592625"/>
    <w:rsid w:val="00593380"/>
    <w:rsid w:val="00593B68"/>
    <w:rsid w:val="00593BCD"/>
    <w:rsid w:val="00593F20"/>
    <w:rsid w:val="0059448B"/>
    <w:rsid w:val="00594636"/>
    <w:rsid w:val="005947B3"/>
    <w:rsid w:val="005948F7"/>
    <w:rsid w:val="00594A9D"/>
    <w:rsid w:val="00594E56"/>
    <w:rsid w:val="00595645"/>
    <w:rsid w:val="00596002"/>
    <w:rsid w:val="0059606D"/>
    <w:rsid w:val="005961DA"/>
    <w:rsid w:val="00597110"/>
    <w:rsid w:val="00597178"/>
    <w:rsid w:val="00597BB5"/>
    <w:rsid w:val="005A0EC5"/>
    <w:rsid w:val="005A141C"/>
    <w:rsid w:val="005A178E"/>
    <w:rsid w:val="005A1A4E"/>
    <w:rsid w:val="005A1C56"/>
    <w:rsid w:val="005A1D5B"/>
    <w:rsid w:val="005A2E4F"/>
    <w:rsid w:val="005A301F"/>
    <w:rsid w:val="005A3191"/>
    <w:rsid w:val="005A32DE"/>
    <w:rsid w:val="005A37CA"/>
    <w:rsid w:val="005A3AB7"/>
    <w:rsid w:val="005A404A"/>
    <w:rsid w:val="005A4A30"/>
    <w:rsid w:val="005A4B76"/>
    <w:rsid w:val="005A5519"/>
    <w:rsid w:val="005A5587"/>
    <w:rsid w:val="005A5E83"/>
    <w:rsid w:val="005A5ECE"/>
    <w:rsid w:val="005A6B19"/>
    <w:rsid w:val="005A6D82"/>
    <w:rsid w:val="005A7365"/>
    <w:rsid w:val="005A7C85"/>
    <w:rsid w:val="005B087B"/>
    <w:rsid w:val="005B13EC"/>
    <w:rsid w:val="005B14DB"/>
    <w:rsid w:val="005B1DA8"/>
    <w:rsid w:val="005B231C"/>
    <w:rsid w:val="005B38A5"/>
    <w:rsid w:val="005B3CB3"/>
    <w:rsid w:val="005B42A4"/>
    <w:rsid w:val="005B4E52"/>
    <w:rsid w:val="005B4EB0"/>
    <w:rsid w:val="005B5983"/>
    <w:rsid w:val="005B5E8B"/>
    <w:rsid w:val="005B6058"/>
    <w:rsid w:val="005B6D41"/>
    <w:rsid w:val="005B7288"/>
    <w:rsid w:val="005B7B2A"/>
    <w:rsid w:val="005B7B78"/>
    <w:rsid w:val="005C076D"/>
    <w:rsid w:val="005C1539"/>
    <w:rsid w:val="005C211A"/>
    <w:rsid w:val="005C3382"/>
    <w:rsid w:val="005C3F13"/>
    <w:rsid w:val="005C40B0"/>
    <w:rsid w:val="005C4BE1"/>
    <w:rsid w:val="005C4D08"/>
    <w:rsid w:val="005C5749"/>
    <w:rsid w:val="005C57CD"/>
    <w:rsid w:val="005C71AB"/>
    <w:rsid w:val="005C773F"/>
    <w:rsid w:val="005D068B"/>
    <w:rsid w:val="005D093C"/>
    <w:rsid w:val="005D0E35"/>
    <w:rsid w:val="005D1754"/>
    <w:rsid w:val="005D38AE"/>
    <w:rsid w:val="005D3EF4"/>
    <w:rsid w:val="005D40F7"/>
    <w:rsid w:val="005D4215"/>
    <w:rsid w:val="005D46B5"/>
    <w:rsid w:val="005D4B79"/>
    <w:rsid w:val="005D4F9C"/>
    <w:rsid w:val="005D4FF5"/>
    <w:rsid w:val="005D5013"/>
    <w:rsid w:val="005D50FC"/>
    <w:rsid w:val="005D533D"/>
    <w:rsid w:val="005D684D"/>
    <w:rsid w:val="005D691C"/>
    <w:rsid w:val="005D6DA7"/>
    <w:rsid w:val="005D715F"/>
    <w:rsid w:val="005D754E"/>
    <w:rsid w:val="005D7AE8"/>
    <w:rsid w:val="005E09EE"/>
    <w:rsid w:val="005E0EDA"/>
    <w:rsid w:val="005E10A6"/>
    <w:rsid w:val="005E2C10"/>
    <w:rsid w:val="005E33B4"/>
    <w:rsid w:val="005E3AA2"/>
    <w:rsid w:val="005E4B04"/>
    <w:rsid w:val="005E4F6A"/>
    <w:rsid w:val="005E5B86"/>
    <w:rsid w:val="005E63DD"/>
    <w:rsid w:val="005E6913"/>
    <w:rsid w:val="005E7053"/>
    <w:rsid w:val="005F0E95"/>
    <w:rsid w:val="005F182B"/>
    <w:rsid w:val="005F23F0"/>
    <w:rsid w:val="005F28F6"/>
    <w:rsid w:val="005F32C5"/>
    <w:rsid w:val="005F38C5"/>
    <w:rsid w:val="005F3A03"/>
    <w:rsid w:val="005F3A8F"/>
    <w:rsid w:val="005F5357"/>
    <w:rsid w:val="005F5C7B"/>
    <w:rsid w:val="005F6044"/>
    <w:rsid w:val="005F65AB"/>
    <w:rsid w:val="005F7EBC"/>
    <w:rsid w:val="00600BD8"/>
    <w:rsid w:val="00600CFC"/>
    <w:rsid w:val="006011BF"/>
    <w:rsid w:val="006011DC"/>
    <w:rsid w:val="00601355"/>
    <w:rsid w:val="0060212A"/>
    <w:rsid w:val="006021F3"/>
    <w:rsid w:val="00602479"/>
    <w:rsid w:val="00602912"/>
    <w:rsid w:val="0060308E"/>
    <w:rsid w:val="00603112"/>
    <w:rsid w:val="00603402"/>
    <w:rsid w:val="00603D53"/>
    <w:rsid w:val="006040BA"/>
    <w:rsid w:val="00604286"/>
    <w:rsid w:val="0060499C"/>
    <w:rsid w:val="00604F2C"/>
    <w:rsid w:val="00604FFD"/>
    <w:rsid w:val="006059E9"/>
    <w:rsid w:val="006059EA"/>
    <w:rsid w:val="00606A4D"/>
    <w:rsid w:val="0060718D"/>
    <w:rsid w:val="00607FC7"/>
    <w:rsid w:val="006101AC"/>
    <w:rsid w:val="0061021B"/>
    <w:rsid w:val="00610348"/>
    <w:rsid w:val="00610543"/>
    <w:rsid w:val="00610708"/>
    <w:rsid w:val="00610FC7"/>
    <w:rsid w:val="006110DD"/>
    <w:rsid w:val="006112AF"/>
    <w:rsid w:val="00611708"/>
    <w:rsid w:val="00612549"/>
    <w:rsid w:val="00612A6F"/>
    <w:rsid w:val="00612ECB"/>
    <w:rsid w:val="00612FCB"/>
    <w:rsid w:val="0061354A"/>
    <w:rsid w:val="0061365B"/>
    <w:rsid w:val="00613C80"/>
    <w:rsid w:val="0061435B"/>
    <w:rsid w:val="006150F4"/>
    <w:rsid w:val="0061565E"/>
    <w:rsid w:val="0061654A"/>
    <w:rsid w:val="00616A4F"/>
    <w:rsid w:val="00616A93"/>
    <w:rsid w:val="00616C32"/>
    <w:rsid w:val="00617628"/>
    <w:rsid w:val="00617C0F"/>
    <w:rsid w:val="00620791"/>
    <w:rsid w:val="0062089C"/>
    <w:rsid w:val="00620EED"/>
    <w:rsid w:val="00621034"/>
    <w:rsid w:val="00621500"/>
    <w:rsid w:val="00621862"/>
    <w:rsid w:val="00621D0E"/>
    <w:rsid w:val="00621E5A"/>
    <w:rsid w:val="0062269D"/>
    <w:rsid w:val="006227FF"/>
    <w:rsid w:val="00622B53"/>
    <w:rsid w:val="00622CC5"/>
    <w:rsid w:val="00622D06"/>
    <w:rsid w:val="00623588"/>
    <w:rsid w:val="006235C8"/>
    <w:rsid w:val="0062497C"/>
    <w:rsid w:val="00625180"/>
    <w:rsid w:val="00625367"/>
    <w:rsid w:val="006267C8"/>
    <w:rsid w:val="006276C8"/>
    <w:rsid w:val="00627857"/>
    <w:rsid w:val="006278CB"/>
    <w:rsid w:val="00627EED"/>
    <w:rsid w:val="00630A3F"/>
    <w:rsid w:val="00630BEA"/>
    <w:rsid w:val="00630C9C"/>
    <w:rsid w:val="00630DE5"/>
    <w:rsid w:val="006312B3"/>
    <w:rsid w:val="006316E8"/>
    <w:rsid w:val="00631C13"/>
    <w:rsid w:val="00632449"/>
    <w:rsid w:val="00632852"/>
    <w:rsid w:val="00632873"/>
    <w:rsid w:val="00633306"/>
    <w:rsid w:val="00634290"/>
    <w:rsid w:val="00634719"/>
    <w:rsid w:val="00634D48"/>
    <w:rsid w:val="00635394"/>
    <w:rsid w:val="006353C0"/>
    <w:rsid w:val="006371D2"/>
    <w:rsid w:val="006371D6"/>
    <w:rsid w:val="00637399"/>
    <w:rsid w:val="00640110"/>
    <w:rsid w:val="00641FCD"/>
    <w:rsid w:val="00642EF5"/>
    <w:rsid w:val="006434DF"/>
    <w:rsid w:val="00643992"/>
    <w:rsid w:val="00643E50"/>
    <w:rsid w:val="006440F5"/>
    <w:rsid w:val="006441DD"/>
    <w:rsid w:val="00644422"/>
    <w:rsid w:val="00644E81"/>
    <w:rsid w:val="00645456"/>
    <w:rsid w:val="006457EE"/>
    <w:rsid w:val="00645B1C"/>
    <w:rsid w:val="00645EBF"/>
    <w:rsid w:val="006461A8"/>
    <w:rsid w:val="00646A7E"/>
    <w:rsid w:val="00646D3C"/>
    <w:rsid w:val="006474BD"/>
    <w:rsid w:val="00647C3E"/>
    <w:rsid w:val="00647F4F"/>
    <w:rsid w:val="00650298"/>
    <w:rsid w:val="0065049A"/>
    <w:rsid w:val="00651475"/>
    <w:rsid w:val="00651524"/>
    <w:rsid w:val="00651738"/>
    <w:rsid w:val="00651A47"/>
    <w:rsid w:val="00653458"/>
    <w:rsid w:val="00654601"/>
    <w:rsid w:val="006549FF"/>
    <w:rsid w:val="00654F58"/>
    <w:rsid w:val="006552C4"/>
    <w:rsid w:val="00655916"/>
    <w:rsid w:val="00655D62"/>
    <w:rsid w:val="006560CB"/>
    <w:rsid w:val="006578E3"/>
    <w:rsid w:val="006606C2"/>
    <w:rsid w:val="00660C8F"/>
    <w:rsid w:val="006619BD"/>
    <w:rsid w:val="00661EBB"/>
    <w:rsid w:val="00662590"/>
    <w:rsid w:val="006637E6"/>
    <w:rsid w:val="0066390A"/>
    <w:rsid w:val="00663919"/>
    <w:rsid w:val="00663D07"/>
    <w:rsid w:val="00664269"/>
    <w:rsid w:val="0066499E"/>
    <w:rsid w:val="00665EC0"/>
    <w:rsid w:val="0066663B"/>
    <w:rsid w:val="006666A6"/>
    <w:rsid w:val="006667F9"/>
    <w:rsid w:val="00666E35"/>
    <w:rsid w:val="00667C74"/>
    <w:rsid w:val="0067041A"/>
    <w:rsid w:val="00670AB1"/>
    <w:rsid w:val="00670F99"/>
    <w:rsid w:val="0067168B"/>
    <w:rsid w:val="00671A71"/>
    <w:rsid w:val="0067228F"/>
    <w:rsid w:val="00673333"/>
    <w:rsid w:val="0067346E"/>
    <w:rsid w:val="006747B2"/>
    <w:rsid w:val="00675402"/>
    <w:rsid w:val="00675680"/>
    <w:rsid w:val="00675B1D"/>
    <w:rsid w:val="0067638C"/>
    <w:rsid w:val="006763E2"/>
    <w:rsid w:val="006770D8"/>
    <w:rsid w:val="0067714D"/>
    <w:rsid w:val="00680305"/>
    <w:rsid w:val="00680762"/>
    <w:rsid w:val="00680E65"/>
    <w:rsid w:val="00681CCA"/>
    <w:rsid w:val="00681F72"/>
    <w:rsid w:val="00682887"/>
    <w:rsid w:val="00682AB0"/>
    <w:rsid w:val="00682D96"/>
    <w:rsid w:val="006832CD"/>
    <w:rsid w:val="006833B0"/>
    <w:rsid w:val="00683870"/>
    <w:rsid w:val="00683C19"/>
    <w:rsid w:val="00683C2B"/>
    <w:rsid w:val="00684280"/>
    <w:rsid w:val="0068435C"/>
    <w:rsid w:val="00684410"/>
    <w:rsid w:val="00685B99"/>
    <w:rsid w:val="00685FF2"/>
    <w:rsid w:val="00686017"/>
    <w:rsid w:val="006862C7"/>
    <w:rsid w:val="0068696F"/>
    <w:rsid w:val="0068767C"/>
    <w:rsid w:val="006877EE"/>
    <w:rsid w:val="00687F92"/>
    <w:rsid w:val="0069087E"/>
    <w:rsid w:val="006920FF"/>
    <w:rsid w:val="00692469"/>
    <w:rsid w:val="00692FC8"/>
    <w:rsid w:val="00693253"/>
    <w:rsid w:val="006933BF"/>
    <w:rsid w:val="00693417"/>
    <w:rsid w:val="00693606"/>
    <w:rsid w:val="006936C1"/>
    <w:rsid w:val="00693849"/>
    <w:rsid w:val="006939EA"/>
    <w:rsid w:val="00693A5E"/>
    <w:rsid w:val="00693B23"/>
    <w:rsid w:val="00694101"/>
    <w:rsid w:val="00694868"/>
    <w:rsid w:val="00694F97"/>
    <w:rsid w:val="006957AC"/>
    <w:rsid w:val="00695B3A"/>
    <w:rsid w:val="00696766"/>
    <w:rsid w:val="00696806"/>
    <w:rsid w:val="00696991"/>
    <w:rsid w:val="00696C73"/>
    <w:rsid w:val="00696E51"/>
    <w:rsid w:val="00697706"/>
    <w:rsid w:val="0069786E"/>
    <w:rsid w:val="00697A1D"/>
    <w:rsid w:val="006A03C4"/>
    <w:rsid w:val="006A13F0"/>
    <w:rsid w:val="006A15FB"/>
    <w:rsid w:val="006A184A"/>
    <w:rsid w:val="006A3F8E"/>
    <w:rsid w:val="006A5A3E"/>
    <w:rsid w:val="006A5C83"/>
    <w:rsid w:val="006A5EC2"/>
    <w:rsid w:val="006A6412"/>
    <w:rsid w:val="006A65C6"/>
    <w:rsid w:val="006A6908"/>
    <w:rsid w:val="006A7113"/>
    <w:rsid w:val="006A7349"/>
    <w:rsid w:val="006A79D5"/>
    <w:rsid w:val="006B00FA"/>
    <w:rsid w:val="006B0395"/>
    <w:rsid w:val="006B03BC"/>
    <w:rsid w:val="006B0939"/>
    <w:rsid w:val="006B1129"/>
    <w:rsid w:val="006B2818"/>
    <w:rsid w:val="006B2B74"/>
    <w:rsid w:val="006B2B7F"/>
    <w:rsid w:val="006B2F81"/>
    <w:rsid w:val="006B31A5"/>
    <w:rsid w:val="006B3494"/>
    <w:rsid w:val="006B35F6"/>
    <w:rsid w:val="006B4466"/>
    <w:rsid w:val="006B4CE7"/>
    <w:rsid w:val="006B4E2E"/>
    <w:rsid w:val="006B4E7D"/>
    <w:rsid w:val="006B587A"/>
    <w:rsid w:val="006B5A66"/>
    <w:rsid w:val="006B623B"/>
    <w:rsid w:val="006B6C2F"/>
    <w:rsid w:val="006B7842"/>
    <w:rsid w:val="006C0399"/>
    <w:rsid w:val="006C11E1"/>
    <w:rsid w:val="006C1560"/>
    <w:rsid w:val="006C1A85"/>
    <w:rsid w:val="006C21B6"/>
    <w:rsid w:val="006C2613"/>
    <w:rsid w:val="006C27A7"/>
    <w:rsid w:val="006C325E"/>
    <w:rsid w:val="006C3B83"/>
    <w:rsid w:val="006C4DA6"/>
    <w:rsid w:val="006C576C"/>
    <w:rsid w:val="006C5C5B"/>
    <w:rsid w:val="006C634E"/>
    <w:rsid w:val="006C654E"/>
    <w:rsid w:val="006C711C"/>
    <w:rsid w:val="006C7299"/>
    <w:rsid w:val="006C77BE"/>
    <w:rsid w:val="006C77DF"/>
    <w:rsid w:val="006C787A"/>
    <w:rsid w:val="006C78CB"/>
    <w:rsid w:val="006C7CE6"/>
    <w:rsid w:val="006C7FE4"/>
    <w:rsid w:val="006D189F"/>
    <w:rsid w:val="006D1E58"/>
    <w:rsid w:val="006D1EC2"/>
    <w:rsid w:val="006D2395"/>
    <w:rsid w:val="006D24F9"/>
    <w:rsid w:val="006D3538"/>
    <w:rsid w:val="006D4B85"/>
    <w:rsid w:val="006D4FDC"/>
    <w:rsid w:val="006D5590"/>
    <w:rsid w:val="006D7623"/>
    <w:rsid w:val="006D78C3"/>
    <w:rsid w:val="006D7B08"/>
    <w:rsid w:val="006E0EFE"/>
    <w:rsid w:val="006E0FF7"/>
    <w:rsid w:val="006E228A"/>
    <w:rsid w:val="006E3C8D"/>
    <w:rsid w:val="006E4500"/>
    <w:rsid w:val="006E493C"/>
    <w:rsid w:val="006E5299"/>
    <w:rsid w:val="006E629E"/>
    <w:rsid w:val="006E7FD1"/>
    <w:rsid w:val="006F0DF5"/>
    <w:rsid w:val="006F1843"/>
    <w:rsid w:val="006F199A"/>
    <w:rsid w:val="006F2073"/>
    <w:rsid w:val="006F247B"/>
    <w:rsid w:val="006F2576"/>
    <w:rsid w:val="006F2EBA"/>
    <w:rsid w:val="006F2EDE"/>
    <w:rsid w:val="006F3086"/>
    <w:rsid w:val="006F33A8"/>
    <w:rsid w:val="006F3880"/>
    <w:rsid w:val="006F3EB8"/>
    <w:rsid w:val="006F6E18"/>
    <w:rsid w:val="006F70A9"/>
    <w:rsid w:val="006F730D"/>
    <w:rsid w:val="007004F6"/>
    <w:rsid w:val="00700915"/>
    <w:rsid w:val="007017AE"/>
    <w:rsid w:val="00701AB6"/>
    <w:rsid w:val="00703B3E"/>
    <w:rsid w:val="0070429F"/>
    <w:rsid w:val="007056FD"/>
    <w:rsid w:val="00705854"/>
    <w:rsid w:val="007059A6"/>
    <w:rsid w:val="007064F4"/>
    <w:rsid w:val="0070696B"/>
    <w:rsid w:val="00706C51"/>
    <w:rsid w:val="00707D1E"/>
    <w:rsid w:val="00707F52"/>
    <w:rsid w:val="00711069"/>
    <w:rsid w:val="007113CD"/>
    <w:rsid w:val="00711684"/>
    <w:rsid w:val="0071170F"/>
    <w:rsid w:val="007123F6"/>
    <w:rsid w:val="007139F2"/>
    <w:rsid w:val="00713DBB"/>
    <w:rsid w:val="00713DC5"/>
    <w:rsid w:val="007143AD"/>
    <w:rsid w:val="00714970"/>
    <w:rsid w:val="007156A8"/>
    <w:rsid w:val="007157EC"/>
    <w:rsid w:val="007159D0"/>
    <w:rsid w:val="00715C8A"/>
    <w:rsid w:val="00715DD6"/>
    <w:rsid w:val="00715F55"/>
    <w:rsid w:val="00716F42"/>
    <w:rsid w:val="00720073"/>
    <w:rsid w:val="00720334"/>
    <w:rsid w:val="007213FE"/>
    <w:rsid w:val="00721BBF"/>
    <w:rsid w:val="00721D97"/>
    <w:rsid w:val="00722FC3"/>
    <w:rsid w:val="007231CC"/>
    <w:rsid w:val="007231E2"/>
    <w:rsid w:val="007237AA"/>
    <w:rsid w:val="007238BB"/>
    <w:rsid w:val="00724077"/>
    <w:rsid w:val="00724207"/>
    <w:rsid w:val="00725283"/>
    <w:rsid w:val="007252A3"/>
    <w:rsid w:val="00727B83"/>
    <w:rsid w:val="00730183"/>
    <w:rsid w:val="00731AE3"/>
    <w:rsid w:val="00731E50"/>
    <w:rsid w:val="00733771"/>
    <w:rsid w:val="00733B34"/>
    <w:rsid w:val="00734C86"/>
    <w:rsid w:val="00734E44"/>
    <w:rsid w:val="007350A8"/>
    <w:rsid w:val="00735521"/>
    <w:rsid w:val="0073579B"/>
    <w:rsid w:val="00735875"/>
    <w:rsid w:val="0073595A"/>
    <w:rsid w:val="00735992"/>
    <w:rsid w:val="00735FCF"/>
    <w:rsid w:val="00736720"/>
    <w:rsid w:val="00736BEB"/>
    <w:rsid w:val="0073703B"/>
    <w:rsid w:val="007371BB"/>
    <w:rsid w:val="0073725C"/>
    <w:rsid w:val="007401F4"/>
    <w:rsid w:val="007403BB"/>
    <w:rsid w:val="0074057E"/>
    <w:rsid w:val="00740BCC"/>
    <w:rsid w:val="007412CD"/>
    <w:rsid w:val="0074267B"/>
    <w:rsid w:val="00742ED8"/>
    <w:rsid w:val="00743C1A"/>
    <w:rsid w:val="00744581"/>
    <w:rsid w:val="007447E8"/>
    <w:rsid w:val="00744E6A"/>
    <w:rsid w:val="007456A2"/>
    <w:rsid w:val="0074570B"/>
    <w:rsid w:val="0074585A"/>
    <w:rsid w:val="00745DD5"/>
    <w:rsid w:val="00745DF4"/>
    <w:rsid w:val="007463C3"/>
    <w:rsid w:val="0074645C"/>
    <w:rsid w:val="007470C4"/>
    <w:rsid w:val="00750D4D"/>
    <w:rsid w:val="00751105"/>
    <w:rsid w:val="0075193D"/>
    <w:rsid w:val="00752BC1"/>
    <w:rsid w:val="00754252"/>
    <w:rsid w:val="007543FA"/>
    <w:rsid w:val="00754A94"/>
    <w:rsid w:val="00754F07"/>
    <w:rsid w:val="007551EC"/>
    <w:rsid w:val="007553E2"/>
    <w:rsid w:val="00755B32"/>
    <w:rsid w:val="007566BA"/>
    <w:rsid w:val="007567E1"/>
    <w:rsid w:val="00756CA5"/>
    <w:rsid w:val="00757A06"/>
    <w:rsid w:val="00757FB5"/>
    <w:rsid w:val="00760852"/>
    <w:rsid w:val="007609CC"/>
    <w:rsid w:val="00760E26"/>
    <w:rsid w:val="00760FAF"/>
    <w:rsid w:val="007610E0"/>
    <w:rsid w:val="00761270"/>
    <w:rsid w:val="007614BC"/>
    <w:rsid w:val="00761A92"/>
    <w:rsid w:val="00761AB2"/>
    <w:rsid w:val="00761ADE"/>
    <w:rsid w:val="00762025"/>
    <w:rsid w:val="00762B55"/>
    <w:rsid w:val="007630BD"/>
    <w:rsid w:val="00763FD3"/>
    <w:rsid w:val="00764071"/>
    <w:rsid w:val="007645F0"/>
    <w:rsid w:val="00765CBF"/>
    <w:rsid w:val="00765D4E"/>
    <w:rsid w:val="00766213"/>
    <w:rsid w:val="007663A0"/>
    <w:rsid w:val="0076786D"/>
    <w:rsid w:val="00771062"/>
    <w:rsid w:val="007715CB"/>
    <w:rsid w:val="00771742"/>
    <w:rsid w:val="007718E5"/>
    <w:rsid w:val="00771A65"/>
    <w:rsid w:val="00772581"/>
    <w:rsid w:val="0077282D"/>
    <w:rsid w:val="007732B5"/>
    <w:rsid w:val="00773788"/>
    <w:rsid w:val="007756D8"/>
    <w:rsid w:val="007757D4"/>
    <w:rsid w:val="0077671A"/>
    <w:rsid w:val="007769DE"/>
    <w:rsid w:val="007771CD"/>
    <w:rsid w:val="00777538"/>
    <w:rsid w:val="0078066B"/>
    <w:rsid w:val="00780F13"/>
    <w:rsid w:val="00781190"/>
    <w:rsid w:val="0078135B"/>
    <w:rsid w:val="00781718"/>
    <w:rsid w:val="00781BE2"/>
    <w:rsid w:val="00781DD9"/>
    <w:rsid w:val="007827E1"/>
    <w:rsid w:val="00782EE9"/>
    <w:rsid w:val="0078347C"/>
    <w:rsid w:val="00783660"/>
    <w:rsid w:val="007837CF"/>
    <w:rsid w:val="007839C2"/>
    <w:rsid w:val="00784218"/>
    <w:rsid w:val="007846FF"/>
    <w:rsid w:val="00784CBE"/>
    <w:rsid w:val="00785227"/>
    <w:rsid w:val="007854B0"/>
    <w:rsid w:val="00785575"/>
    <w:rsid w:val="007863F4"/>
    <w:rsid w:val="0078717A"/>
    <w:rsid w:val="007878A5"/>
    <w:rsid w:val="007878DC"/>
    <w:rsid w:val="00787D07"/>
    <w:rsid w:val="007901A3"/>
    <w:rsid w:val="00790753"/>
    <w:rsid w:val="00790969"/>
    <w:rsid w:val="00790D47"/>
    <w:rsid w:val="00790EEF"/>
    <w:rsid w:val="007916E8"/>
    <w:rsid w:val="0079196D"/>
    <w:rsid w:val="00791CF7"/>
    <w:rsid w:val="007928C5"/>
    <w:rsid w:val="00792EBD"/>
    <w:rsid w:val="0079303C"/>
    <w:rsid w:val="007930A5"/>
    <w:rsid w:val="00793298"/>
    <w:rsid w:val="00793339"/>
    <w:rsid w:val="0079335A"/>
    <w:rsid w:val="00794D20"/>
    <w:rsid w:val="007950E7"/>
    <w:rsid w:val="0079643C"/>
    <w:rsid w:val="00796784"/>
    <w:rsid w:val="00796D3B"/>
    <w:rsid w:val="007972C1"/>
    <w:rsid w:val="007973A7"/>
    <w:rsid w:val="0079746D"/>
    <w:rsid w:val="0079750A"/>
    <w:rsid w:val="00797804"/>
    <w:rsid w:val="007978B2"/>
    <w:rsid w:val="007A015E"/>
    <w:rsid w:val="007A124D"/>
    <w:rsid w:val="007A1DE4"/>
    <w:rsid w:val="007A1DF3"/>
    <w:rsid w:val="007A1EC9"/>
    <w:rsid w:val="007A3930"/>
    <w:rsid w:val="007A3C6A"/>
    <w:rsid w:val="007A4978"/>
    <w:rsid w:val="007A4BA6"/>
    <w:rsid w:val="007A59E5"/>
    <w:rsid w:val="007A663A"/>
    <w:rsid w:val="007A700D"/>
    <w:rsid w:val="007A7855"/>
    <w:rsid w:val="007B0EC3"/>
    <w:rsid w:val="007B112F"/>
    <w:rsid w:val="007B1D4B"/>
    <w:rsid w:val="007B50FF"/>
    <w:rsid w:val="007B5812"/>
    <w:rsid w:val="007B5C06"/>
    <w:rsid w:val="007B625F"/>
    <w:rsid w:val="007B639E"/>
    <w:rsid w:val="007B6A2D"/>
    <w:rsid w:val="007B6C13"/>
    <w:rsid w:val="007B6C25"/>
    <w:rsid w:val="007B6DC1"/>
    <w:rsid w:val="007B6E6D"/>
    <w:rsid w:val="007B6FC7"/>
    <w:rsid w:val="007B7EFC"/>
    <w:rsid w:val="007C022E"/>
    <w:rsid w:val="007C0D9C"/>
    <w:rsid w:val="007C24F9"/>
    <w:rsid w:val="007C2DDB"/>
    <w:rsid w:val="007C3AEB"/>
    <w:rsid w:val="007C3FB2"/>
    <w:rsid w:val="007C4CB0"/>
    <w:rsid w:val="007C514E"/>
    <w:rsid w:val="007C5480"/>
    <w:rsid w:val="007C5F82"/>
    <w:rsid w:val="007C683C"/>
    <w:rsid w:val="007C6BC4"/>
    <w:rsid w:val="007C78BF"/>
    <w:rsid w:val="007D0A53"/>
    <w:rsid w:val="007D0C47"/>
    <w:rsid w:val="007D0E22"/>
    <w:rsid w:val="007D130A"/>
    <w:rsid w:val="007D1896"/>
    <w:rsid w:val="007D1A74"/>
    <w:rsid w:val="007D1B58"/>
    <w:rsid w:val="007D212E"/>
    <w:rsid w:val="007D25A0"/>
    <w:rsid w:val="007D3295"/>
    <w:rsid w:val="007D39C7"/>
    <w:rsid w:val="007D3AF8"/>
    <w:rsid w:val="007D3EFE"/>
    <w:rsid w:val="007D51FD"/>
    <w:rsid w:val="007D7616"/>
    <w:rsid w:val="007D7B3E"/>
    <w:rsid w:val="007D7E53"/>
    <w:rsid w:val="007E080D"/>
    <w:rsid w:val="007E0AA8"/>
    <w:rsid w:val="007E1425"/>
    <w:rsid w:val="007E211F"/>
    <w:rsid w:val="007E2AA9"/>
    <w:rsid w:val="007E327B"/>
    <w:rsid w:val="007E3883"/>
    <w:rsid w:val="007E3B2E"/>
    <w:rsid w:val="007E46E1"/>
    <w:rsid w:val="007E5C0D"/>
    <w:rsid w:val="007E6CAD"/>
    <w:rsid w:val="007E6E9A"/>
    <w:rsid w:val="007E7695"/>
    <w:rsid w:val="007E7858"/>
    <w:rsid w:val="007E7F35"/>
    <w:rsid w:val="007F0196"/>
    <w:rsid w:val="007F091E"/>
    <w:rsid w:val="007F13C3"/>
    <w:rsid w:val="007F305D"/>
    <w:rsid w:val="007F30D9"/>
    <w:rsid w:val="007F37AB"/>
    <w:rsid w:val="007F393E"/>
    <w:rsid w:val="007F4537"/>
    <w:rsid w:val="007F4CEF"/>
    <w:rsid w:val="007F50E4"/>
    <w:rsid w:val="007F5753"/>
    <w:rsid w:val="007F5D86"/>
    <w:rsid w:val="007F5DE0"/>
    <w:rsid w:val="007F749A"/>
    <w:rsid w:val="00800997"/>
    <w:rsid w:val="00800C42"/>
    <w:rsid w:val="008024EF"/>
    <w:rsid w:val="0080258A"/>
    <w:rsid w:val="008037CC"/>
    <w:rsid w:val="00803A32"/>
    <w:rsid w:val="00804CEA"/>
    <w:rsid w:val="00804D3E"/>
    <w:rsid w:val="0080580D"/>
    <w:rsid w:val="008059A9"/>
    <w:rsid w:val="008067C1"/>
    <w:rsid w:val="008073EF"/>
    <w:rsid w:val="0080776F"/>
    <w:rsid w:val="00810109"/>
    <w:rsid w:val="00810A22"/>
    <w:rsid w:val="00812841"/>
    <w:rsid w:val="0081295F"/>
    <w:rsid w:val="00813846"/>
    <w:rsid w:val="00813E03"/>
    <w:rsid w:val="00814130"/>
    <w:rsid w:val="00814245"/>
    <w:rsid w:val="008154FB"/>
    <w:rsid w:val="008157EF"/>
    <w:rsid w:val="00815F70"/>
    <w:rsid w:val="0081677C"/>
    <w:rsid w:val="00816848"/>
    <w:rsid w:val="00816DB6"/>
    <w:rsid w:val="00817660"/>
    <w:rsid w:val="008177BC"/>
    <w:rsid w:val="00817F5B"/>
    <w:rsid w:val="008205DD"/>
    <w:rsid w:val="00820795"/>
    <w:rsid w:val="0082085B"/>
    <w:rsid w:val="00820EE3"/>
    <w:rsid w:val="00821BA4"/>
    <w:rsid w:val="00822C8A"/>
    <w:rsid w:val="008231C2"/>
    <w:rsid w:val="008236B2"/>
    <w:rsid w:val="00823875"/>
    <w:rsid w:val="00823F51"/>
    <w:rsid w:val="00824BF7"/>
    <w:rsid w:val="00825752"/>
    <w:rsid w:val="008258DE"/>
    <w:rsid w:val="0082599D"/>
    <w:rsid w:val="00825BB7"/>
    <w:rsid w:val="00825DF4"/>
    <w:rsid w:val="00826525"/>
    <w:rsid w:val="00826756"/>
    <w:rsid w:val="00826886"/>
    <w:rsid w:val="00826B8F"/>
    <w:rsid w:val="00826BF4"/>
    <w:rsid w:val="00827B7B"/>
    <w:rsid w:val="00827F29"/>
    <w:rsid w:val="008307C5"/>
    <w:rsid w:val="00831678"/>
    <w:rsid w:val="008317F4"/>
    <w:rsid w:val="00831A51"/>
    <w:rsid w:val="00831B0D"/>
    <w:rsid w:val="00831D31"/>
    <w:rsid w:val="008322FB"/>
    <w:rsid w:val="00833338"/>
    <w:rsid w:val="0083350A"/>
    <w:rsid w:val="0083406F"/>
    <w:rsid w:val="00834418"/>
    <w:rsid w:val="00834B7F"/>
    <w:rsid w:val="0083539C"/>
    <w:rsid w:val="00835E93"/>
    <w:rsid w:val="008360F7"/>
    <w:rsid w:val="00836B2B"/>
    <w:rsid w:val="00836ED2"/>
    <w:rsid w:val="0083731D"/>
    <w:rsid w:val="00837A8D"/>
    <w:rsid w:val="00837EB0"/>
    <w:rsid w:val="00840CC8"/>
    <w:rsid w:val="008415B4"/>
    <w:rsid w:val="00841B34"/>
    <w:rsid w:val="00841C36"/>
    <w:rsid w:val="00841D68"/>
    <w:rsid w:val="0084250D"/>
    <w:rsid w:val="00842C0C"/>
    <w:rsid w:val="00842DAD"/>
    <w:rsid w:val="008430BE"/>
    <w:rsid w:val="008434DA"/>
    <w:rsid w:val="00843578"/>
    <w:rsid w:val="008438E0"/>
    <w:rsid w:val="00844D55"/>
    <w:rsid w:val="008451EC"/>
    <w:rsid w:val="008457C4"/>
    <w:rsid w:val="00847593"/>
    <w:rsid w:val="00847A42"/>
    <w:rsid w:val="00847E25"/>
    <w:rsid w:val="00847FC7"/>
    <w:rsid w:val="00850184"/>
    <w:rsid w:val="0085068A"/>
    <w:rsid w:val="00850ABE"/>
    <w:rsid w:val="00851A68"/>
    <w:rsid w:val="00852E90"/>
    <w:rsid w:val="008533D4"/>
    <w:rsid w:val="008535AF"/>
    <w:rsid w:val="00853BD0"/>
    <w:rsid w:val="0085416B"/>
    <w:rsid w:val="008548B3"/>
    <w:rsid w:val="00854983"/>
    <w:rsid w:val="008560F9"/>
    <w:rsid w:val="008575A0"/>
    <w:rsid w:val="0086043F"/>
    <w:rsid w:val="008615DB"/>
    <w:rsid w:val="00863376"/>
    <w:rsid w:val="00863CBC"/>
    <w:rsid w:val="00863D4C"/>
    <w:rsid w:val="00864144"/>
    <w:rsid w:val="008642DD"/>
    <w:rsid w:val="00864F1B"/>
    <w:rsid w:val="0086526B"/>
    <w:rsid w:val="008660A8"/>
    <w:rsid w:val="008665BD"/>
    <w:rsid w:val="00867505"/>
    <w:rsid w:val="0086767F"/>
    <w:rsid w:val="00867B35"/>
    <w:rsid w:val="00867C3F"/>
    <w:rsid w:val="00867D55"/>
    <w:rsid w:val="00870221"/>
    <w:rsid w:val="008708E6"/>
    <w:rsid w:val="00872338"/>
    <w:rsid w:val="00872593"/>
    <w:rsid w:val="0087271B"/>
    <w:rsid w:val="00872DD0"/>
    <w:rsid w:val="008733F5"/>
    <w:rsid w:val="008740E8"/>
    <w:rsid w:val="00876793"/>
    <w:rsid w:val="00876D6D"/>
    <w:rsid w:val="00877290"/>
    <w:rsid w:val="008772CC"/>
    <w:rsid w:val="00880063"/>
    <w:rsid w:val="00880207"/>
    <w:rsid w:val="00881380"/>
    <w:rsid w:val="00881BAD"/>
    <w:rsid w:val="00881EE4"/>
    <w:rsid w:val="00882ED7"/>
    <w:rsid w:val="00883722"/>
    <w:rsid w:val="00883AEE"/>
    <w:rsid w:val="00883D82"/>
    <w:rsid w:val="00883E1C"/>
    <w:rsid w:val="00883E44"/>
    <w:rsid w:val="0088402A"/>
    <w:rsid w:val="00884157"/>
    <w:rsid w:val="00884874"/>
    <w:rsid w:val="00884918"/>
    <w:rsid w:val="008849D8"/>
    <w:rsid w:val="00884BC5"/>
    <w:rsid w:val="00884BF2"/>
    <w:rsid w:val="00884E31"/>
    <w:rsid w:val="008851A0"/>
    <w:rsid w:val="0088557E"/>
    <w:rsid w:val="00885F06"/>
    <w:rsid w:val="008872CE"/>
    <w:rsid w:val="0088769E"/>
    <w:rsid w:val="00887774"/>
    <w:rsid w:val="00887849"/>
    <w:rsid w:val="00887CA9"/>
    <w:rsid w:val="00890D32"/>
    <w:rsid w:val="00891220"/>
    <w:rsid w:val="00891660"/>
    <w:rsid w:val="00892AA2"/>
    <w:rsid w:val="008930BB"/>
    <w:rsid w:val="00893189"/>
    <w:rsid w:val="00894D5F"/>
    <w:rsid w:val="008953EB"/>
    <w:rsid w:val="008960C1"/>
    <w:rsid w:val="008965AF"/>
    <w:rsid w:val="0089660E"/>
    <w:rsid w:val="00896F6F"/>
    <w:rsid w:val="00896F73"/>
    <w:rsid w:val="008A0D39"/>
    <w:rsid w:val="008A13F2"/>
    <w:rsid w:val="008A1573"/>
    <w:rsid w:val="008A19C7"/>
    <w:rsid w:val="008A1AAD"/>
    <w:rsid w:val="008A1C6D"/>
    <w:rsid w:val="008A268F"/>
    <w:rsid w:val="008A307D"/>
    <w:rsid w:val="008A354D"/>
    <w:rsid w:val="008A43F6"/>
    <w:rsid w:val="008A45B7"/>
    <w:rsid w:val="008A48A8"/>
    <w:rsid w:val="008A518A"/>
    <w:rsid w:val="008A577F"/>
    <w:rsid w:val="008A5A5E"/>
    <w:rsid w:val="008A5C0C"/>
    <w:rsid w:val="008A5D9B"/>
    <w:rsid w:val="008A5DE6"/>
    <w:rsid w:val="008A7857"/>
    <w:rsid w:val="008A7ADC"/>
    <w:rsid w:val="008B0301"/>
    <w:rsid w:val="008B0A67"/>
    <w:rsid w:val="008B0C3F"/>
    <w:rsid w:val="008B138E"/>
    <w:rsid w:val="008B141A"/>
    <w:rsid w:val="008B1C46"/>
    <w:rsid w:val="008B2485"/>
    <w:rsid w:val="008B2B7E"/>
    <w:rsid w:val="008B3297"/>
    <w:rsid w:val="008B38C5"/>
    <w:rsid w:val="008B3C5C"/>
    <w:rsid w:val="008B40F8"/>
    <w:rsid w:val="008B4403"/>
    <w:rsid w:val="008B4A32"/>
    <w:rsid w:val="008B4D56"/>
    <w:rsid w:val="008B5FDD"/>
    <w:rsid w:val="008B6357"/>
    <w:rsid w:val="008B7B71"/>
    <w:rsid w:val="008B7F91"/>
    <w:rsid w:val="008C03DF"/>
    <w:rsid w:val="008C07D4"/>
    <w:rsid w:val="008C0C3E"/>
    <w:rsid w:val="008C0DCC"/>
    <w:rsid w:val="008C1018"/>
    <w:rsid w:val="008C11CF"/>
    <w:rsid w:val="008C1700"/>
    <w:rsid w:val="008C1CB2"/>
    <w:rsid w:val="008C1D15"/>
    <w:rsid w:val="008C1FC8"/>
    <w:rsid w:val="008C27C8"/>
    <w:rsid w:val="008C3ACA"/>
    <w:rsid w:val="008C48B4"/>
    <w:rsid w:val="008C49C5"/>
    <w:rsid w:val="008C4F22"/>
    <w:rsid w:val="008C58D8"/>
    <w:rsid w:val="008C5CB0"/>
    <w:rsid w:val="008C606A"/>
    <w:rsid w:val="008C62C7"/>
    <w:rsid w:val="008C62C8"/>
    <w:rsid w:val="008C65A5"/>
    <w:rsid w:val="008C69E1"/>
    <w:rsid w:val="008C7969"/>
    <w:rsid w:val="008C79B5"/>
    <w:rsid w:val="008D03BC"/>
    <w:rsid w:val="008D0DD7"/>
    <w:rsid w:val="008D119C"/>
    <w:rsid w:val="008D1201"/>
    <w:rsid w:val="008D1754"/>
    <w:rsid w:val="008D1E9D"/>
    <w:rsid w:val="008D2480"/>
    <w:rsid w:val="008D2DC6"/>
    <w:rsid w:val="008D3257"/>
    <w:rsid w:val="008D3345"/>
    <w:rsid w:val="008D374C"/>
    <w:rsid w:val="008D3C54"/>
    <w:rsid w:val="008D4AE7"/>
    <w:rsid w:val="008D4C1E"/>
    <w:rsid w:val="008D4F9F"/>
    <w:rsid w:val="008D5422"/>
    <w:rsid w:val="008D57A7"/>
    <w:rsid w:val="008D6334"/>
    <w:rsid w:val="008D6E10"/>
    <w:rsid w:val="008D7B3A"/>
    <w:rsid w:val="008D7CBC"/>
    <w:rsid w:val="008D7E08"/>
    <w:rsid w:val="008E0126"/>
    <w:rsid w:val="008E0994"/>
    <w:rsid w:val="008E259F"/>
    <w:rsid w:val="008E34F2"/>
    <w:rsid w:val="008E3DDA"/>
    <w:rsid w:val="008E48CE"/>
    <w:rsid w:val="008E4BFC"/>
    <w:rsid w:val="008E555C"/>
    <w:rsid w:val="008E5835"/>
    <w:rsid w:val="008E6619"/>
    <w:rsid w:val="008E6CEE"/>
    <w:rsid w:val="008E6ED4"/>
    <w:rsid w:val="008E7667"/>
    <w:rsid w:val="008E7F5D"/>
    <w:rsid w:val="008F03BB"/>
    <w:rsid w:val="008F0987"/>
    <w:rsid w:val="008F0B4C"/>
    <w:rsid w:val="008F0F26"/>
    <w:rsid w:val="008F124B"/>
    <w:rsid w:val="008F1BC3"/>
    <w:rsid w:val="008F23C7"/>
    <w:rsid w:val="008F2B34"/>
    <w:rsid w:val="008F3070"/>
    <w:rsid w:val="008F35CB"/>
    <w:rsid w:val="008F49CA"/>
    <w:rsid w:val="008F4E5E"/>
    <w:rsid w:val="008F55B6"/>
    <w:rsid w:val="008F55BE"/>
    <w:rsid w:val="008F5A6D"/>
    <w:rsid w:val="008F5D8F"/>
    <w:rsid w:val="008F6A90"/>
    <w:rsid w:val="008F7404"/>
    <w:rsid w:val="008F7414"/>
    <w:rsid w:val="008F7C96"/>
    <w:rsid w:val="009003D4"/>
    <w:rsid w:val="00900531"/>
    <w:rsid w:val="00900ED1"/>
    <w:rsid w:val="00901377"/>
    <w:rsid w:val="00901739"/>
    <w:rsid w:val="00901F48"/>
    <w:rsid w:val="00902C56"/>
    <w:rsid w:val="00902EA4"/>
    <w:rsid w:val="00903456"/>
    <w:rsid w:val="009050CA"/>
    <w:rsid w:val="009055DE"/>
    <w:rsid w:val="009066F8"/>
    <w:rsid w:val="00906765"/>
    <w:rsid w:val="00907A17"/>
    <w:rsid w:val="0091224A"/>
    <w:rsid w:val="00912291"/>
    <w:rsid w:val="00912359"/>
    <w:rsid w:val="00912661"/>
    <w:rsid w:val="00912D8A"/>
    <w:rsid w:val="0091392B"/>
    <w:rsid w:val="00914924"/>
    <w:rsid w:val="00914A41"/>
    <w:rsid w:val="00914B78"/>
    <w:rsid w:val="00914C31"/>
    <w:rsid w:val="0091561C"/>
    <w:rsid w:val="0091571B"/>
    <w:rsid w:val="00915C90"/>
    <w:rsid w:val="00916026"/>
    <w:rsid w:val="009163D0"/>
    <w:rsid w:val="00916753"/>
    <w:rsid w:val="00916919"/>
    <w:rsid w:val="009174E4"/>
    <w:rsid w:val="009205FA"/>
    <w:rsid w:val="00921D7C"/>
    <w:rsid w:val="009222A9"/>
    <w:rsid w:val="00922785"/>
    <w:rsid w:val="009229F9"/>
    <w:rsid w:val="00922F08"/>
    <w:rsid w:val="0092395C"/>
    <w:rsid w:val="00924222"/>
    <w:rsid w:val="00924350"/>
    <w:rsid w:val="00924366"/>
    <w:rsid w:val="009247B2"/>
    <w:rsid w:val="009255A6"/>
    <w:rsid w:val="00925746"/>
    <w:rsid w:val="0092596E"/>
    <w:rsid w:val="009259A2"/>
    <w:rsid w:val="00925D23"/>
    <w:rsid w:val="00925FA4"/>
    <w:rsid w:val="0092681B"/>
    <w:rsid w:val="0092750E"/>
    <w:rsid w:val="00927E42"/>
    <w:rsid w:val="00930A80"/>
    <w:rsid w:val="0093134A"/>
    <w:rsid w:val="0093179D"/>
    <w:rsid w:val="009318BC"/>
    <w:rsid w:val="00931964"/>
    <w:rsid w:val="00932917"/>
    <w:rsid w:val="00932E2D"/>
    <w:rsid w:val="009334AC"/>
    <w:rsid w:val="00933555"/>
    <w:rsid w:val="009339EA"/>
    <w:rsid w:val="00934131"/>
    <w:rsid w:val="009343D9"/>
    <w:rsid w:val="009349E9"/>
    <w:rsid w:val="00934BAF"/>
    <w:rsid w:val="00935046"/>
    <w:rsid w:val="0093567B"/>
    <w:rsid w:val="00935E24"/>
    <w:rsid w:val="00935F44"/>
    <w:rsid w:val="009363A1"/>
    <w:rsid w:val="00936739"/>
    <w:rsid w:val="00937029"/>
    <w:rsid w:val="009371A4"/>
    <w:rsid w:val="0093742A"/>
    <w:rsid w:val="00937AC4"/>
    <w:rsid w:val="00940BBF"/>
    <w:rsid w:val="00941190"/>
    <w:rsid w:val="00941496"/>
    <w:rsid w:val="00941568"/>
    <w:rsid w:val="0094268A"/>
    <w:rsid w:val="00943206"/>
    <w:rsid w:val="00943353"/>
    <w:rsid w:val="0094381C"/>
    <w:rsid w:val="00944933"/>
    <w:rsid w:val="00944E87"/>
    <w:rsid w:val="00945570"/>
    <w:rsid w:val="00945FD6"/>
    <w:rsid w:val="009467DC"/>
    <w:rsid w:val="00946AF7"/>
    <w:rsid w:val="00946EAF"/>
    <w:rsid w:val="00946F03"/>
    <w:rsid w:val="00946FDE"/>
    <w:rsid w:val="0094730B"/>
    <w:rsid w:val="0094773A"/>
    <w:rsid w:val="00947CC8"/>
    <w:rsid w:val="00947D86"/>
    <w:rsid w:val="00947FC5"/>
    <w:rsid w:val="0095007C"/>
    <w:rsid w:val="00950342"/>
    <w:rsid w:val="0095037E"/>
    <w:rsid w:val="0095077A"/>
    <w:rsid w:val="00950976"/>
    <w:rsid w:val="00951116"/>
    <w:rsid w:val="0095172D"/>
    <w:rsid w:val="00951B58"/>
    <w:rsid w:val="00952C02"/>
    <w:rsid w:val="00952D0F"/>
    <w:rsid w:val="00953A21"/>
    <w:rsid w:val="009540A5"/>
    <w:rsid w:val="009542EF"/>
    <w:rsid w:val="00955046"/>
    <w:rsid w:val="009555D2"/>
    <w:rsid w:val="0095597D"/>
    <w:rsid w:val="00955A68"/>
    <w:rsid w:val="00956426"/>
    <w:rsid w:val="009565C0"/>
    <w:rsid w:val="009569CA"/>
    <w:rsid w:val="00956F28"/>
    <w:rsid w:val="00957586"/>
    <w:rsid w:val="0095759E"/>
    <w:rsid w:val="0095760B"/>
    <w:rsid w:val="009576D3"/>
    <w:rsid w:val="00957934"/>
    <w:rsid w:val="0096048E"/>
    <w:rsid w:val="00960D47"/>
    <w:rsid w:val="00961051"/>
    <w:rsid w:val="00961268"/>
    <w:rsid w:val="0096238B"/>
    <w:rsid w:val="00962DF8"/>
    <w:rsid w:val="00962FB8"/>
    <w:rsid w:val="00963375"/>
    <w:rsid w:val="009633DB"/>
    <w:rsid w:val="00964D3F"/>
    <w:rsid w:val="0096545C"/>
    <w:rsid w:val="009657F2"/>
    <w:rsid w:val="00965EED"/>
    <w:rsid w:val="0096641D"/>
    <w:rsid w:val="009675EB"/>
    <w:rsid w:val="00967E3B"/>
    <w:rsid w:val="009706E5"/>
    <w:rsid w:val="00970C87"/>
    <w:rsid w:val="00970F1F"/>
    <w:rsid w:val="0097104E"/>
    <w:rsid w:val="0097338D"/>
    <w:rsid w:val="00973E10"/>
    <w:rsid w:val="00974498"/>
    <w:rsid w:val="009744F6"/>
    <w:rsid w:val="00974F0B"/>
    <w:rsid w:val="0097529F"/>
    <w:rsid w:val="009755F7"/>
    <w:rsid w:val="00976272"/>
    <w:rsid w:val="00976572"/>
    <w:rsid w:val="0097669B"/>
    <w:rsid w:val="00976B77"/>
    <w:rsid w:val="00976E8C"/>
    <w:rsid w:val="0097735F"/>
    <w:rsid w:val="00980759"/>
    <w:rsid w:val="00980AA7"/>
    <w:rsid w:val="00981347"/>
    <w:rsid w:val="009829CE"/>
    <w:rsid w:val="00982DB0"/>
    <w:rsid w:val="00982F73"/>
    <w:rsid w:val="009830E2"/>
    <w:rsid w:val="00983414"/>
    <w:rsid w:val="00983805"/>
    <w:rsid w:val="00984008"/>
    <w:rsid w:val="009850F1"/>
    <w:rsid w:val="0098541B"/>
    <w:rsid w:val="00985596"/>
    <w:rsid w:val="00985C48"/>
    <w:rsid w:val="0098629F"/>
    <w:rsid w:val="00987117"/>
    <w:rsid w:val="009874EE"/>
    <w:rsid w:val="00987B8A"/>
    <w:rsid w:val="00987EA9"/>
    <w:rsid w:val="009907EE"/>
    <w:rsid w:val="00991BE9"/>
    <w:rsid w:val="00991F6A"/>
    <w:rsid w:val="00992513"/>
    <w:rsid w:val="009925F6"/>
    <w:rsid w:val="00993249"/>
    <w:rsid w:val="009933FD"/>
    <w:rsid w:val="0099399B"/>
    <w:rsid w:val="00993E43"/>
    <w:rsid w:val="00994039"/>
    <w:rsid w:val="00994F8A"/>
    <w:rsid w:val="00994FA3"/>
    <w:rsid w:val="00995088"/>
    <w:rsid w:val="00995B1C"/>
    <w:rsid w:val="00995E28"/>
    <w:rsid w:val="00996090"/>
    <w:rsid w:val="00996423"/>
    <w:rsid w:val="009964AF"/>
    <w:rsid w:val="00996540"/>
    <w:rsid w:val="00996D4B"/>
    <w:rsid w:val="009976B3"/>
    <w:rsid w:val="009A07CA"/>
    <w:rsid w:val="009A0C58"/>
    <w:rsid w:val="009A121B"/>
    <w:rsid w:val="009A17C5"/>
    <w:rsid w:val="009A17ED"/>
    <w:rsid w:val="009A1E5F"/>
    <w:rsid w:val="009A1FDA"/>
    <w:rsid w:val="009A24DA"/>
    <w:rsid w:val="009A251E"/>
    <w:rsid w:val="009A2645"/>
    <w:rsid w:val="009A26C1"/>
    <w:rsid w:val="009A27F0"/>
    <w:rsid w:val="009A39CD"/>
    <w:rsid w:val="009A41AC"/>
    <w:rsid w:val="009A4489"/>
    <w:rsid w:val="009A4A83"/>
    <w:rsid w:val="009A5463"/>
    <w:rsid w:val="009A5EFA"/>
    <w:rsid w:val="009A6591"/>
    <w:rsid w:val="009A70C3"/>
    <w:rsid w:val="009A7354"/>
    <w:rsid w:val="009A7371"/>
    <w:rsid w:val="009A7718"/>
    <w:rsid w:val="009A7891"/>
    <w:rsid w:val="009A79A6"/>
    <w:rsid w:val="009A7C35"/>
    <w:rsid w:val="009B0853"/>
    <w:rsid w:val="009B09ED"/>
    <w:rsid w:val="009B0AF6"/>
    <w:rsid w:val="009B2583"/>
    <w:rsid w:val="009B2781"/>
    <w:rsid w:val="009B3C5D"/>
    <w:rsid w:val="009B4355"/>
    <w:rsid w:val="009B4DF5"/>
    <w:rsid w:val="009B51CC"/>
    <w:rsid w:val="009B5B11"/>
    <w:rsid w:val="009B6E59"/>
    <w:rsid w:val="009B7ECF"/>
    <w:rsid w:val="009C031F"/>
    <w:rsid w:val="009C06F5"/>
    <w:rsid w:val="009C0A4C"/>
    <w:rsid w:val="009C0A8B"/>
    <w:rsid w:val="009C107D"/>
    <w:rsid w:val="009C1BA2"/>
    <w:rsid w:val="009C26CF"/>
    <w:rsid w:val="009C29AB"/>
    <w:rsid w:val="009C29C8"/>
    <w:rsid w:val="009C2E02"/>
    <w:rsid w:val="009C327C"/>
    <w:rsid w:val="009C32CD"/>
    <w:rsid w:val="009C3D51"/>
    <w:rsid w:val="009C435F"/>
    <w:rsid w:val="009C45D1"/>
    <w:rsid w:val="009C488A"/>
    <w:rsid w:val="009C5602"/>
    <w:rsid w:val="009C5672"/>
    <w:rsid w:val="009C5AD8"/>
    <w:rsid w:val="009C6621"/>
    <w:rsid w:val="009C6B2E"/>
    <w:rsid w:val="009C7907"/>
    <w:rsid w:val="009C79EA"/>
    <w:rsid w:val="009D04FC"/>
    <w:rsid w:val="009D0855"/>
    <w:rsid w:val="009D0FB8"/>
    <w:rsid w:val="009D11AD"/>
    <w:rsid w:val="009D15B8"/>
    <w:rsid w:val="009D1A9E"/>
    <w:rsid w:val="009D2085"/>
    <w:rsid w:val="009D2234"/>
    <w:rsid w:val="009D2996"/>
    <w:rsid w:val="009D29CD"/>
    <w:rsid w:val="009D3729"/>
    <w:rsid w:val="009D390A"/>
    <w:rsid w:val="009D43DC"/>
    <w:rsid w:val="009D474E"/>
    <w:rsid w:val="009D6270"/>
    <w:rsid w:val="009D6381"/>
    <w:rsid w:val="009D663E"/>
    <w:rsid w:val="009D6A38"/>
    <w:rsid w:val="009D7564"/>
    <w:rsid w:val="009D7867"/>
    <w:rsid w:val="009E0138"/>
    <w:rsid w:val="009E044D"/>
    <w:rsid w:val="009E0828"/>
    <w:rsid w:val="009E0A2F"/>
    <w:rsid w:val="009E10D2"/>
    <w:rsid w:val="009E1F6F"/>
    <w:rsid w:val="009E3668"/>
    <w:rsid w:val="009E36D5"/>
    <w:rsid w:val="009E3805"/>
    <w:rsid w:val="009E3A5A"/>
    <w:rsid w:val="009E3ADB"/>
    <w:rsid w:val="009E4110"/>
    <w:rsid w:val="009E4DB8"/>
    <w:rsid w:val="009E563E"/>
    <w:rsid w:val="009E576C"/>
    <w:rsid w:val="009E664E"/>
    <w:rsid w:val="009E68D7"/>
    <w:rsid w:val="009E6BED"/>
    <w:rsid w:val="009E7734"/>
    <w:rsid w:val="009E78B3"/>
    <w:rsid w:val="009E7A7F"/>
    <w:rsid w:val="009E7F25"/>
    <w:rsid w:val="009F05B0"/>
    <w:rsid w:val="009F065E"/>
    <w:rsid w:val="009F06BB"/>
    <w:rsid w:val="009F08DD"/>
    <w:rsid w:val="009F26BB"/>
    <w:rsid w:val="009F26BE"/>
    <w:rsid w:val="009F29B7"/>
    <w:rsid w:val="009F29FC"/>
    <w:rsid w:val="009F2DFA"/>
    <w:rsid w:val="009F392C"/>
    <w:rsid w:val="009F39CA"/>
    <w:rsid w:val="009F42AB"/>
    <w:rsid w:val="009F4783"/>
    <w:rsid w:val="009F4A4B"/>
    <w:rsid w:val="009F5229"/>
    <w:rsid w:val="009F54C1"/>
    <w:rsid w:val="009F55AB"/>
    <w:rsid w:val="009F581C"/>
    <w:rsid w:val="009F7516"/>
    <w:rsid w:val="009F7CFD"/>
    <w:rsid w:val="00A0080E"/>
    <w:rsid w:val="00A00E76"/>
    <w:rsid w:val="00A01BA5"/>
    <w:rsid w:val="00A01D1A"/>
    <w:rsid w:val="00A02763"/>
    <w:rsid w:val="00A03325"/>
    <w:rsid w:val="00A03433"/>
    <w:rsid w:val="00A03B89"/>
    <w:rsid w:val="00A03C84"/>
    <w:rsid w:val="00A03E9C"/>
    <w:rsid w:val="00A03F1B"/>
    <w:rsid w:val="00A04151"/>
    <w:rsid w:val="00A047A9"/>
    <w:rsid w:val="00A04861"/>
    <w:rsid w:val="00A04B11"/>
    <w:rsid w:val="00A04B74"/>
    <w:rsid w:val="00A0522F"/>
    <w:rsid w:val="00A05BB1"/>
    <w:rsid w:val="00A0626C"/>
    <w:rsid w:val="00A06B04"/>
    <w:rsid w:val="00A06BED"/>
    <w:rsid w:val="00A06CD5"/>
    <w:rsid w:val="00A071B5"/>
    <w:rsid w:val="00A07389"/>
    <w:rsid w:val="00A07B8A"/>
    <w:rsid w:val="00A109CD"/>
    <w:rsid w:val="00A10C49"/>
    <w:rsid w:val="00A10EC4"/>
    <w:rsid w:val="00A113ED"/>
    <w:rsid w:val="00A11AA1"/>
    <w:rsid w:val="00A11BB0"/>
    <w:rsid w:val="00A121B1"/>
    <w:rsid w:val="00A129CA"/>
    <w:rsid w:val="00A13A3E"/>
    <w:rsid w:val="00A13D5D"/>
    <w:rsid w:val="00A14B8B"/>
    <w:rsid w:val="00A16AA3"/>
    <w:rsid w:val="00A16F94"/>
    <w:rsid w:val="00A171C3"/>
    <w:rsid w:val="00A17FB2"/>
    <w:rsid w:val="00A20140"/>
    <w:rsid w:val="00A20939"/>
    <w:rsid w:val="00A20974"/>
    <w:rsid w:val="00A21517"/>
    <w:rsid w:val="00A21612"/>
    <w:rsid w:val="00A22220"/>
    <w:rsid w:val="00A226A3"/>
    <w:rsid w:val="00A236FB"/>
    <w:rsid w:val="00A24590"/>
    <w:rsid w:val="00A24763"/>
    <w:rsid w:val="00A2483E"/>
    <w:rsid w:val="00A25B10"/>
    <w:rsid w:val="00A26A7E"/>
    <w:rsid w:val="00A26D01"/>
    <w:rsid w:val="00A26F68"/>
    <w:rsid w:val="00A27C86"/>
    <w:rsid w:val="00A307A9"/>
    <w:rsid w:val="00A30B7D"/>
    <w:rsid w:val="00A31E59"/>
    <w:rsid w:val="00A32FC8"/>
    <w:rsid w:val="00A3308C"/>
    <w:rsid w:val="00A335D6"/>
    <w:rsid w:val="00A338E0"/>
    <w:rsid w:val="00A340D3"/>
    <w:rsid w:val="00A340F7"/>
    <w:rsid w:val="00A34381"/>
    <w:rsid w:val="00A35182"/>
    <w:rsid w:val="00A35F86"/>
    <w:rsid w:val="00A4097C"/>
    <w:rsid w:val="00A40FFB"/>
    <w:rsid w:val="00A4100F"/>
    <w:rsid w:val="00A4202D"/>
    <w:rsid w:val="00A42BB2"/>
    <w:rsid w:val="00A42C4C"/>
    <w:rsid w:val="00A43771"/>
    <w:rsid w:val="00A438FD"/>
    <w:rsid w:val="00A44CB4"/>
    <w:rsid w:val="00A44CF7"/>
    <w:rsid w:val="00A45012"/>
    <w:rsid w:val="00A45045"/>
    <w:rsid w:val="00A4598B"/>
    <w:rsid w:val="00A459B6"/>
    <w:rsid w:val="00A45A97"/>
    <w:rsid w:val="00A45AF9"/>
    <w:rsid w:val="00A45C37"/>
    <w:rsid w:val="00A46F53"/>
    <w:rsid w:val="00A4752F"/>
    <w:rsid w:val="00A4758F"/>
    <w:rsid w:val="00A47601"/>
    <w:rsid w:val="00A47730"/>
    <w:rsid w:val="00A47932"/>
    <w:rsid w:val="00A47FAF"/>
    <w:rsid w:val="00A50AAB"/>
    <w:rsid w:val="00A50CED"/>
    <w:rsid w:val="00A510D2"/>
    <w:rsid w:val="00A51365"/>
    <w:rsid w:val="00A51C71"/>
    <w:rsid w:val="00A5256B"/>
    <w:rsid w:val="00A536FD"/>
    <w:rsid w:val="00A53748"/>
    <w:rsid w:val="00A53983"/>
    <w:rsid w:val="00A53BA0"/>
    <w:rsid w:val="00A53BB0"/>
    <w:rsid w:val="00A54318"/>
    <w:rsid w:val="00A5459D"/>
    <w:rsid w:val="00A553C5"/>
    <w:rsid w:val="00A557BF"/>
    <w:rsid w:val="00A55D14"/>
    <w:rsid w:val="00A56249"/>
    <w:rsid w:val="00A603B2"/>
    <w:rsid w:val="00A60875"/>
    <w:rsid w:val="00A60C4C"/>
    <w:rsid w:val="00A610BC"/>
    <w:rsid w:val="00A6206E"/>
    <w:rsid w:val="00A62546"/>
    <w:rsid w:val="00A62652"/>
    <w:rsid w:val="00A62AF6"/>
    <w:rsid w:val="00A6463A"/>
    <w:rsid w:val="00A64A7C"/>
    <w:rsid w:val="00A64DBE"/>
    <w:rsid w:val="00A64E58"/>
    <w:rsid w:val="00A6616C"/>
    <w:rsid w:val="00A67485"/>
    <w:rsid w:val="00A67577"/>
    <w:rsid w:val="00A67AFD"/>
    <w:rsid w:val="00A70FB2"/>
    <w:rsid w:val="00A72154"/>
    <w:rsid w:val="00A7255A"/>
    <w:rsid w:val="00A72E3A"/>
    <w:rsid w:val="00A74024"/>
    <w:rsid w:val="00A7461C"/>
    <w:rsid w:val="00A74DE6"/>
    <w:rsid w:val="00A75454"/>
    <w:rsid w:val="00A7657C"/>
    <w:rsid w:val="00A768DE"/>
    <w:rsid w:val="00A76B2C"/>
    <w:rsid w:val="00A76FFC"/>
    <w:rsid w:val="00A772C2"/>
    <w:rsid w:val="00A77DD8"/>
    <w:rsid w:val="00A8045E"/>
    <w:rsid w:val="00A8053C"/>
    <w:rsid w:val="00A806A4"/>
    <w:rsid w:val="00A80E18"/>
    <w:rsid w:val="00A81294"/>
    <w:rsid w:val="00A81B50"/>
    <w:rsid w:val="00A82068"/>
    <w:rsid w:val="00A8214E"/>
    <w:rsid w:val="00A82299"/>
    <w:rsid w:val="00A829BA"/>
    <w:rsid w:val="00A82E2A"/>
    <w:rsid w:val="00A82E95"/>
    <w:rsid w:val="00A834A2"/>
    <w:rsid w:val="00A834FD"/>
    <w:rsid w:val="00A843D7"/>
    <w:rsid w:val="00A84660"/>
    <w:rsid w:val="00A85256"/>
    <w:rsid w:val="00A856A3"/>
    <w:rsid w:val="00A85D3D"/>
    <w:rsid w:val="00A871F3"/>
    <w:rsid w:val="00A878D1"/>
    <w:rsid w:val="00A90222"/>
    <w:rsid w:val="00A9062A"/>
    <w:rsid w:val="00A90EC9"/>
    <w:rsid w:val="00A91528"/>
    <w:rsid w:val="00A91BDC"/>
    <w:rsid w:val="00A91EFA"/>
    <w:rsid w:val="00A91FC5"/>
    <w:rsid w:val="00A923A6"/>
    <w:rsid w:val="00A930E1"/>
    <w:rsid w:val="00A93923"/>
    <w:rsid w:val="00A93C1B"/>
    <w:rsid w:val="00A93F59"/>
    <w:rsid w:val="00A943D8"/>
    <w:rsid w:val="00A94753"/>
    <w:rsid w:val="00A947B8"/>
    <w:rsid w:val="00A95848"/>
    <w:rsid w:val="00A95CA9"/>
    <w:rsid w:val="00A95E7F"/>
    <w:rsid w:val="00A96439"/>
    <w:rsid w:val="00A973F6"/>
    <w:rsid w:val="00AA25AC"/>
    <w:rsid w:val="00AA31F1"/>
    <w:rsid w:val="00AA32F5"/>
    <w:rsid w:val="00AA3382"/>
    <w:rsid w:val="00AA36F5"/>
    <w:rsid w:val="00AA3D0E"/>
    <w:rsid w:val="00AA483D"/>
    <w:rsid w:val="00AA508F"/>
    <w:rsid w:val="00AA545E"/>
    <w:rsid w:val="00AA5467"/>
    <w:rsid w:val="00AA55BB"/>
    <w:rsid w:val="00AA5DD7"/>
    <w:rsid w:val="00AA65BA"/>
    <w:rsid w:val="00AA6727"/>
    <w:rsid w:val="00AA6AB7"/>
    <w:rsid w:val="00AA6BF2"/>
    <w:rsid w:val="00AA6C46"/>
    <w:rsid w:val="00AA6E9F"/>
    <w:rsid w:val="00AA730C"/>
    <w:rsid w:val="00AB09DD"/>
    <w:rsid w:val="00AB0B31"/>
    <w:rsid w:val="00AB100C"/>
    <w:rsid w:val="00AB277C"/>
    <w:rsid w:val="00AB2BE3"/>
    <w:rsid w:val="00AB363D"/>
    <w:rsid w:val="00AB3771"/>
    <w:rsid w:val="00AB3973"/>
    <w:rsid w:val="00AB4691"/>
    <w:rsid w:val="00AB526A"/>
    <w:rsid w:val="00AB5C35"/>
    <w:rsid w:val="00AB744A"/>
    <w:rsid w:val="00AB7DE3"/>
    <w:rsid w:val="00AC029F"/>
    <w:rsid w:val="00AC1AA6"/>
    <w:rsid w:val="00AC1F8F"/>
    <w:rsid w:val="00AC2115"/>
    <w:rsid w:val="00AC21B1"/>
    <w:rsid w:val="00AC3708"/>
    <w:rsid w:val="00AC62EE"/>
    <w:rsid w:val="00AC67DA"/>
    <w:rsid w:val="00AC6844"/>
    <w:rsid w:val="00AC70B5"/>
    <w:rsid w:val="00AC7102"/>
    <w:rsid w:val="00AC7639"/>
    <w:rsid w:val="00AC7E8F"/>
    <w:rsid w:val="00AD0057"/>
    <w:rsid w:val="00AD0B0E"/>
    <w:rsid w:val="00AD0E32"/>
    <w:rsid w:val="00AD10BB"/>
    <w:rsid w:val="00AD121B"/>
    <w:rsid w:val="00AD16DB"/>
    <w:rsid w:val="00AD19E3"/>
    <w:rsid w:val="00AD1A75"/>
    <w:rsid w:val="00AD1FE2"/>
    <w:rsid w:val="00AD2F9B"/>
    <w:rsid w:val="00AD3308"/>
    <w:rsid w:val="00AD411A"/>
    <w:rsid w:val="00AD4A27"/>
    <w:rsid w:val="00AD4ABC"/>
    <w:rsid w:val="00AD5A0E"/>
    <w:rsid w:val="00AD5BA2"/>
    <w:rsid w:val="00AD5F16"/>
    <w:rsid w:val="00AD667E"/>
    <w:rsid w:val="00AD69C0"/>
    <w:rsid w:val="00AD7813"/>
    <w:rsid w:val="00AD7FE6"/>
    <w:rsid w:val="00AE036A"/>
    <w:rsid w:val="00AE0492"/>
    <w:rsid w:val="00AE0647"/>
    <w:rsid w:val="00AE0653"/>
    <w:rsid w:val="00AE0C6B"/>
    <w:rsid w:val="00AE12B7"/>
    <w:rsid w:val="00AE1570"/>
    <w:rsid w:val="00AE198F"/>
    <w:rsid w:val="00AE1B56"/>
    <w:rsid w:val="00AE2373"/>
    <w:rsid w:val="00AE2523"/>
    <w:rsid w:val="00AE25BE"/>
    <w:rsid w:val="00AE2AD4"/>
    <w:rsid w:val="00AE2E2C"/>
    <w:rsid w:val="00AE319E"/>
    <w:rsid w:val="00AE3472"/>
    <w:rsid w:val="00AE36BC"/>
    <w:rsid w:val="00AE3C1E"/>
    <w:rsid w:val="00AE3E56"/>
    <w:rsid w:val="00AE454C"/>
    <w:rsid w:val="00AE46E7"/>
    <w:rsid w:val="00AE4902"/>
    <w:rsid w:val="00AE64BB"/>
    <w:rsid w:val="00AE6A63"/>
    <w:rsid w:val="00AE7322"/>
    <w:rsid w:val="00AE7F27"/>
    <w:rsid w:val="00AF11E9"/>
    <w:rsid w:val="00AF1262"/>
    <w:rsid w:val="00AF27BA"/>
    <w:rsid w:val="00AF4008"/>
    <w:rsid w:val="00AF50B2"/>
    <w:rsid w:val="00AF531D"/>
    <w:rsid w:val="00AF5A9A"/>
    <w:rsid w:val="00AF668F"/>
    <w:rsid w:val="00AF67F4"/>
    <w:rsid w:val="00AF7660"/>
    <w:rsid w:val="00AF7EA4"/>
    <w:rsid w:val="00B00FA9"/>
    <w:rsid w:val="00B0127C"/>
    <w:rsid w:val="00B01294"/>
    <w:rsid w:val="00B022A6"/>
    <w:rsid w:val="00B032B5"/>
    <w:rsid w:val="00B03363"/>
    <w:rsid w:val="00B04AD7"/>
    <w:rsid w:val="00B05DEB"/>
    <w:rsid w:val="00B06568"/>
    <w:rsid w:val="00B065AD"/>
    <w:rsid w:val="00B07119"/>
    <w:rsid w:val="00B0759A"/>
    <w:rsid w:val="00B11658"/>
    <w:rsid w:val="00B11AD8"/>
    <w:rsid w:val="00B11C54"/>
    <w:rsid w:val="00B124E1"/>
    <w:rsid w:val="00B12507"/>
    <w:rsid w:val="00B12550"/>
    <w:rsid w:val="00B12728"/>
    <w:rsid w:val="00B1300D"/>
    <w:rsid w:val="00B131A3"/>
    <w:rsid w:val="00B133DD"/>
    <w:rsid w:val="00B13A38"/>
    <w:rsid w:val="00B13B9B"/>
    <w:rsid w:val="00B146B1"/>
    <w:rsid w:val="00B15DE6"/>
    <w:rsid w:val="00B16307"/>
    <w:rsid w:val="00B16A4F"/>
    <w:rsid w:val="00B174B8"/>
    <w:rsid w:val="00B17C51"/>
    <w:rsid w:val="00B2032A"/>
    <w:rsid w:val="00B2218C"/>
    <w:rsid w:val="00B2278E"/>
    <w:rsid w:val="00B228E0"/>
    <w:rsid w:val="00B23D7C"/>
    <w:rsid w:val="00B23DF0"/>
    <w:rsid w:val="00B24047"/>
    <w:rsid w:val="00B2516A"/>
    <w:rsid w:val="00B25F93"/>
    <w:rsid w:val="00B26C71"/>
    <w:rsid w:val="00B26F26"/>
    <w:rsid w:val="00B27C7D"/>
    <w:rsid w:val="00B27CF6"/>
    <w:rsid w:val="00B30686"/>
    <w:rsid w:val="00B30779"/>
    <w:rsid w:val="00B3129C"/>
    <w:rsid w:val="00B31796"/>
    <w:rsid w:val="00B31E8C"/>
    <w:rsid w:val="00B32655"/>
    <w:rsid w:val="00B326D9"/>
    <w:rsid w:val="00B32A16"/>
    <w:rsid w:val="00B3328E"/>
    <w:rsid w:val="00B345F6"/>
    <w:rsid w:val="00B34FC7"/>
    <w:rsid w:val="00B350D0"/>
    <w:rsid w:val="00B35420"/>
    <w:rsid w:val="00B35A3F"/>
    <w:rsid w:val="00B35AC8"/>
    <w:rsid w:val="00B366F7"/>
    <w:rsid w:val="00B3751E"/>
    <w:rsid w:val="00B37F11"/>
    <w:rsid w:val="00B40545"/>
    <w:rsid w:val="00B409FA"/>
    <w:rsid w:val="00B41352"/>
    <w:rsid w:val="00B4136E"/>
    <w:rsid w:val="00B41379"/>
    <w:rsid w:val="00B418F8"/>
    <w:rsid w:val="00B419DA"/>
    <w:rsid w:val="00B41F7A"/>
    <w:rsid w:val="00B424AB"/>
    <w:rsid w:val="00B42F7C"/>
    <w:rsid w:val="00B44660"/>
    <w:rsid w:val="00B44B55"/>
    <w:rsid w:val="00B44CA2"/>
    <w:rsid w:val="00B44E8E"/>
    <w:rsid w:val="00B46708"/>
    <w:rsid w:val="00B46C01"/>
    <w:rsid w:val="00B472F7"/>
    <w:rsid w:val="00B4764A"/>
    <w:rsid w:val="00B47F1A"/>
    <w:rsid w:val="00B506C7"/>
    <w:rsid w:val="00B50EB8"/>
    <w:rsid w:val="00B51D7B"/>
    <w:rsid w:val="00B51FC0"/>
    <w:rsid w:val="00B52126"/>
    <w:rsid w:val="00B538C7"/>
    <w:rsid w:val="00B5424D"/>
    <w:rsid w:val="00B54745"/>
    <w:rsid w:val="00B54CF2"/>
    <w:rsid w:val="00B54D18"/>
    <w:rsid w:val="00B55309"/>
    <w:rsid w:val="00B566BE"/>
    <w:rsid w:val="00B568DB"/>
    <w:rsid w:val="00B56A9D"/>
    <w:rsid w:val="00B56AFA"/>
    <w:rsid w:val="00B56D69"/>
    <w:rsid w:val="00B57F69"/>
    <w:rsid w:val="00B60616"/>
    <w:rsid w:val="00B60E1A"/>
    <w:rsid w:val="00B61784"/>
    <w:rsid w:val="00B61830"/>
    <w:rsid w:val="00B62766"/>
    <w:rsid w:val="00B63087"/>
    <w:rsid w:val="00B64F45"/>
    <w:rsid w:val="00B64F9D"/>
    <w:rsid w:val="00B65EFB"/>
    <w:rsid w:val="00B6619C"/>
    <w:rsid w:val="00B666E9"/>
    <w:rsid w:val="00B67436"/>
    <w:rsid w:val="00B711E0"/>
    <w:rsid w:val="00B7126F"/>
    <w:rsid w:val="00B71595"/>
    <w:rsid w:val="00B71E27"/>
    <w:rsid w:val="00B72F12"/>
    <w:rsid w:val="00B73480"/>
    <w:rsid w:val="00B74387"/>
    <w:rsid w:val="00B746DD"/>
    <w:rsid w:val="00B74935"/>
    <w:rsid w:val="00B753B5"/>
    <w:rsid w:val="00B753D0"/>
    <w:rsid w:val="00B75A06"/>
    <w:rsid w:val="00B75A97"/>
    <w:rsid w:val="00B75D6E"/>
    <w:rsid w:val="00B768F6"/>
    <w:rsid w:val="00B76B1A"/>
    <w:rsid w:val="00B76DE4"/>
    <w:rsid w:val="00B771FC"/>
    <w:rsid w:val="00B77793"/>
    <w:rsid w:val="00B80531"/>
    <w:rsid w:val="00B80641"/>
    <w:rsid w:val="00B80A56"/>
    <w:rsid w:val="00B813AD"/>
    <w:rsid w:val="00B8150B"/>
    <w:rsid w:val="00B815FF"/>
    <w:rsid w:val="00B818C6"/>
    <w:rsid w:val="00B81A36"/>
    <w:rsid w:val="00B820DE"/>
    <w:rsid w:val="00B8210A"/>
    <w:rsid w:val="00B822BA"/>
    <w:rsid w:val="00B82B02"/>
    <w:rsid w:val="00B83C85"/>
    <w:rsid w:val="00B842F4"/>
    <w:rsid w:val="00B84AAB"/>
    <w:rsid w:val="00B84DD1"/>
    <w:rsid w:val="00B84EEB"/>
    <w:rsid w:val="00B8522F"/>
    <w:rsid w:val="00B852D7"/>
    <w:rsid w:val="00B85C36"/>
    <w:rsid w:val="00B8607A"/>
    <w:rsid w:val="00B86150"/>
    <w:rsid w:val="00B868BE"/>
    <w:rsid w:val="00B86BA2"/>
    <w:rsid w:val="00B86FD7"/>
    <w:rsid w:val="00B8713E"/>
    <w:rsid w:val="00B873ED"/>
    <w:rsid w:val="00B875C0"/>
    <w:rsid w:val="00B8764A"/>
    <w:rsid w:val="00B911FC"/>
    <w:rsid w:val="00B91E53"/>
    <w:rsid w:val="00B92278"/>
    <w:rsid w:val="00B93E02"/>
    <w:rsid w:val="00B94225"/>
    <w:rsid w:val="00B9455A"/>
    <w:rsid w:val="00B94BC3"/>
    <w:rsid w:val="00B950B8"/>
    <w:rsid w:val="00B95188"/>
    <w:rsid w:val="00B95FD3"/>
    <w:rsid w:val="00B9621F"/>
    <w:rsid w:val="00B9636F"/>
    <w:rsid w:val="00B96AF0"/>
    <w:rsid w:val="00B97EE8"/>
    <w:rsid w:val="00BA0A29"/>
    <w:rsid w:val="00BA136F"/>
    <w:rsid w:val="00BA16AD"/>
    <w:rsid w:val="00BA1AE7"/>
    <w:rsid w:val="00BA271E"/>
    <w:rsid w:val="00BA2CD4"/>
    <w:rsid w:val="00BA3B09"/>
    <w:rsid w:val="00BA3B5A"/>
    <w:rsid w:val="00BA4037"/>
    <w:rsid w:val="00BA4537"/>
    <w:rsid w:val="00BA485A"/>
    <w:rsid w:val="00BA4B41"/>
    <w:rsid w:val="00BA4CA0"/>
    <w:rsid w:val="00BA5231"/>
    <w:rsid w:val="00BA5289"/>
    <w:rsid w:val="00BA583B"/>
    <w:rsid w:val="00BA5B3F"/>
    <w:rsid w:val="00BA5EFD"/>
    <w:rsid w:val="00BA63C3"/>
    <w:rsid w:val="00BA6A19"/>
    <w:rsid w:val="00BA6CD7"/>
    <w:rsid w:val="00BA7134"/>
    <w:rsid w:val="00BA747F"/>
    <w:rsid w:val="00BB1E27"/>
    <w:rsid w:val="00BB2679"/>
    <w:rsid w:val="00BB29D2"/>
    <w:rsid w:val="00BB3367"/>
    <w:rsid w:val="00BB4F3E"/>
    <w:rsid w:val="00BB57CA"/>
    <w:rsid w:val="00BB57EC"/>
    <w:rsid w:val="00BB5DC9"/>
    <w:rsid w:val="00BB686A"/>
    <w:rsid w:val="00BB68E3"/>
    <w:rsid w:val="00BB6B9B"/>
    <w:rsid w:val="00BB7ACC"/>
    <w:rsid w:val="00BC0242"/>
    <w:rsid w:val="00BC03D6"/>
    <w:rsid w:val="00BC0C33"/>
    <w:rsid w:val="00BC0DD2"/>
    <w:rsid w:val="00BC12A4"/>
    <w:rsid w:val="00BC1F4B"/>
    <w:rsid w:val="00BC2088"/>
    <w:rsid w:val="00BC31E4"/>
    <w:rsid w:val="00BC3288"/>
    <w:rsid w:val="00BC32D8"/>
    <w:rsid w:val="00BC342B"/>
    <w:rsid w:val="00BC35D2"/>
    <w:rsid w:val="00BC3943"/>
    <w:rsid w:val="00BC399D"/>
    <w:rsid w:val="00BC4048"/>
    <w:rsid w:val="00BC405E"/>
    <w:rsid w:val="00BC4175"/>
    <w:rsid w:val="00BC4509"/>
    <w:rsid w:val="00BC4599"/>
    <w:rsid w:val="00BC48B0"/>
    <w:rsid w:val="00BC5DAB"/>
    <w:rsid w:val="00BC625E"/>
    <w:rsid w:val="00BC66E4"/>
    <w:rsid w:val="00BC6D08"/>
    <w:rsid w:val="00BC6EFE"/>
    <w:rsid w:val="00BC70F6"/>
    <w:rsid w:val="00BC76BF"/>
    <w:rsid w:val="00BD00F8"/>
    <w:rsid w:val="00BD076E"/>
    <w:rsid w:val="00BD154B"/>
    <w:rsid w:val="00BD1B44"/>
    <w:rsid w:val="00BD1FC3"/>
    <w:rsid w:val="00BD1FD3"/>
    <w:rsid w:val="00BD2066"/>
    <w:rsid w:val="00BD23B1"/>
    <w:rsid w:val="00BD2464"/>
    <w:rsid w:val="00BD355F"/>
    <w:rsid w:val="00BD411D"/>
    <w:rsid w:val="00BD4469"/>
    <w:rsid w:val="00BD4613"/>
    <w:rsid w:val="00BD4D7C"/>
    <w:rsid w:val="00BD4E36"/>
    <w:rsid w:val="00BD51BB"/>
    <w:rsid w:val="00BD543D"/>
    <w:rsid w:val="00BD62AB"/>
    <w:rsid w:val="00BD6344"/>
    <w:rsid w:val="00BD6786"/>
    <w:rsid w:val="00BD7AE9"/>
    <w:rsid w:val="00BE0081"/>
    <w:rsid w:val="00BE06C1"/>
    <w:rsid w:val="00BE1F67"/>
    <w:rsid w:val="00BE20BD"/>
    <w:rsid w:val="00BE2300"/>
    <w:rsid w:val="00BE3475"/>
    <w:rsid w:val="00BE388B"/>
    <w:rsid w:val="00BE3F82"/>
    <w:rsid w:val="00BE4047"/>
    <w:rsid w:val="00BE5B8C"/>
    <w:rsid w:val="00BE6404"/>
    <w:rsid w:val="00BE64F3"/>
    <w:rsid w:val="00BE65D2"/>
    <w:rsid w:val="00BE6B80"/>
    <w:rsid w:val="00BE78AE"/>
    <w:rsid w:val="00BE792B"/>
    <w:rsid w:val="00BE79D9"/>
    <w:rsid w:val="00BE7B93"/>
    <w:rsid w:val="00BF0350"/>
    <w:rsid w:val="00BF06F2"/>
    <w:rsid w:val="00BF1556"/>
    <w:rsid w:val="00BF15C3"/>
    <w:rsid w:val="00BF1712"/>
    <w:rsid w:val="00BF1986"/>
    <w:rsid w:val="00BF21CE"/>
    <w:rsid w:val="00BF21DA"/>
    <w:rsid w:val="00BF2375"/>
    <w:rsid w:val="00BF258B"/>
    <w:rsid w:val="00BF28FA"/>
    <w:rsid w:val="00BF295C"/>
    <w:rsid w:val="00BF2F48"/>
    <w:rsid w:val="00BF3552"/>
    <w:rsid w:val="00BF364B"/>
    <w:rsid w:val="00BF3FFF"/>
    <w:rsid w:val="00BF44DE"/>
    <w:rsid w:val="00BF6A43"/>
    <w:rsid w:val="00BF7473"/>
    <w:rsid w:val="00BF7532"/>
    <w:rsid w:val="00BF7E90"/>
    <w:rsid w:val="00C0048A"/>
    <w:rsid w:val="00C027FB"/>
    <w:rsid w:val="00C03F52"/>
    <w:rsid w:val="00C04467"/>
    <w:rsid w:val="00C04903"/>
    <w:rsid w:val="00C05E4E"/>
    <w:rsid w:val="00C05FDC"/>
    <w:rsid w:val="00C0699C"/>
    <w:rsid w:val="00C06E69"/>
    <w:rsid w:val="00C07377"/>
    <w:rsid w:val="00C103CC"/>
    <w:rsid w:val="00C10D6A"/>
    <w:rsid w:val="00C11389"/>
    <w:rsid w:val="00C11598"/>
    <w:rsid w:val="00C117E9"/>
    <w:rsid w:val="00C11904"/>
    <w:rsid w:val="00C1312C"/>
    <w:rsid w:val="00C13B53"/>
    <w:rsid w:val="00C144A0"/>
    <w:rsid w:val="00C14621"/>
    <w:rsid w:val="00C14A83"/>
    <w:rsid w:val="00C14F43"/>
    <w:rsid w:val="00C15125"/>
    <w:rsid w:val="00C15D11"/>
    <w:rsid w:val="00C16B0B"/>
    <w:rsid w:val="00C16E41"/>
    <w:rsid w:val="00C1739A"/>
    <w:rsid w:val="00C21A6B"/>
    <w:rsid w:val="00C21AD6"/>
    <w:rsid w:val="00C224F9"/>
    <w:rsid w:val="00C2289F"/>
    <w:rsid w:val="00C22A6B"/>
    <w:rsid w:val="00C22BD4"/>
    <w:rsid w:val="00C23416"/>
    <w:rsid w:val="00C23791"/>
    <w:rsid w:val="00C2393B"/>
    <w:rsid w:val="00C23B67"/>
    <w:rsid w:val="00C248EA"/>
    <w:rsid w:val="00C24C06"/>
    <w:rsid w:val="00C25855"/>
    <w:rsid w:val="00C25F09"/>
    <w:rsid w:val="00C271BF"/>
    <w:rsid w:val="00C272CC"/>
    <w:rsid w:val="00C27BD7"/>
    <w:rsid w:val="00C27F9E"/>
    <w:rsid w:val="00C3138B"/>
    <w:rsid w:val="00C321D5"/>
    <w:rsid w:val="00C326D6"/>
    <w:rsid w:val="00C3287B"/>
    <w:rsid w:val="00C3307E"/>
    <w:rsid w:val="00C330DC"/>
    <w:rsid w:val="00C3364E"/>
    <w:rsid w:val="00C33749"/>
    <w:rsid w:val="00C33DD3"/>
    <w:rsid w:val="00C33E92"/>
    <w:rsid w:val="00C34D09"/>
    <w:rsid w:val="00C34F4E"/>
    <w:rsid w:val="00C34FEF"/>
    <w:rsid w:val="00C353B6"/>
    <w:rsid w:val="00C35F4E"/>
    <w:rsid w:val="00C363B6"/>
    <w:rsid w:val="00C3668D"/>
    <w:rsid w:val="00C36AD1"/>
    <w:rsid w:val="00C3742C"/>
    <w:rsid w:val="00C376BE"/>
    <w:rsid w:val="00C40A3A"/>
    <w:rsid w:val="00C424FA"/>
    <w:rsid w:val="00C42C7C"/>
    <w:rsid w:val="00C433F1"/>
    <w:rsid w:val="00C43D9F"/>
    <w:rsid w:val="00C452D0"/>
    <w:rsid w:val="00C473E6"/>
    <w:rsid w:val="00C503C7"/>
    <w:rsid w:val="00C51025"/>
    <w:rsid w:val="00C511FD"/>
    <w:rsid w:val="00C52029"/>
    <w:rsid w:val="00C52F2D"/>
    <w:rsid w:val="00C533B6"/>
    <w:rsid w:val="00C5438E"/>
    <w:rsid w:val="00C5450E"/>
    <w:rsid w:val="00C55469"/>
    <w:rsid w:val="00C561A4"/>
    <w:rsid w:val="00C5675B"/>
    <w:rsid w:val="00C56914"/>
    <w:rsid w:val="00C56AFA"/>
    <w:rsid w:val="00C56BF5"/>
    <w:rsid w:val="00C578D4"/>
    <w:rsid w:val="00C57FB8"/>
    <w:rsid w:val="00C60588"/>
    <w:rsid w:val="00C6074B"/>
    <w:rsid w:val="00C60F7A"/>
    <w:rsid w:val="00C61063"/>
    <w:rsid w:val="00C61DEA"/>
    <w:rsid w:val="00C62151"/>
    <w:rsid w:val="00C63B7A"/>
    <w:rsid w:val="00C63DA3"/>
    <w:rsid w:val="00C63E79"/>
    <w:rsid w:val="00C643EC"/>
    <w:rsid w:val="00C64A64"/>
    <w:rsid w:val="00C65352"/>
    <w:rsid w:val="00C65548"/>
    <w:rsid w:val="00C6591A"/>
    <w:rsid w:val="00C659DF"/>
    <w:rsid w:val="00C65B55"/>
    <w:rsid w:val="00C66480"/>
    <w:rsid w:val="00C66DAA"/>
    <w:rsid w:val="00C67452"/>
    <w:rsid w:val="00C678E9"/>
    <w:rsid w:val="00C713B3"/>
    <w:rsid w:val="00C71453"/>
    <w:rsid w:val="00C71507"/>
    <w:rsid w:val="00C71CA1"/>
    <w:rsid w:val="00C71E5E"/>
    <w:rsid w:val="00C7243B"/>
    <w:rsid w:val="00C725DB"/>
    <w:rsid w:val="00C72D7F"/>
    <w:rsid w:val="00C733B3"/>
    <w:rsid w:val="00C7345F"/>
    <w:rsid w:val="00C7351A"/>
    <w:rsid w:val="00C73856"/>
    <w:rsid w:val="00C73A37"/>
    <w:rsid w:val="00C73D4D"/>
    <w:rsid w:val="00C73DA1"/>
    <w:rsid w:val="00C74E1C"/>
    <w:rsid w:val="00C75146"/>
    <w:rsid w:val="00C7583C"/>
    <w:rsid w:val="00C767F2"/>
    <w:rsid w:val="00C7682B"/>
    <w:rsid w:val="00C76AC2"/>
    <w:rsid w:val="00C770FE"/>
    <w:rsid w:val="00C77F7D"/>
    <w:rsid w:val="00C8028E"/>
    <w:rsid w:val="00C80434"/>
    <w:rsid w:val="00C805BC"/>
    <w:rsid w:val="00C80952"/>
    <w:rsid w:val="00C80962"/>
    <w:rsid w:val="00C80B9A"/>
    <w:rsid w:val="00C819A9"/>
    <w:rsid w:val="00C8203A"/>
    <w:rsid w:val="00C830B4"/>
    <w:rsid w:val="00C83161"/>
    <w:rsid w:val="00C83A1B"/>
    <w:rsid w:val="00C83EB3"/>
    <w:rsid w:val="00C83F9A"/>
    <w:rsid w:val="00C83FE8"/>
    <w:rsid w:val="00C848B8"/>
    <w:rsid w:val="00C849B6"/>
    <w:rsid w:val="00C85F2D"/>
    <w:rsid w:val="00C86D17"/>
    <w:rsid w:val="00C90453"/>
    <w:rsid w:val="00C90F3C"/>
    <w:rsid w:val="00C9127A"/>
    <w:rsid w:val="00C913A4"/>
    <w:rsid w:val="00C91F84"/>
    <w:rsid w:val="00C92022"/>
    <w:rsid w:val="00C920AA"/>
    <w:rsid w:val="00C939AC"/>
    <w:rsid w:val="00C94951"/>
    <w:rsid w:val="00C94DF6"/>
    <w:rsid w:val="00C9501A"/>
    <w:rsid w:val="00C950B4"/>
    <w:rsid w:val="00C95684"/>
    <w:rsid w:val="00C96A05"/>
    <w:rsid w:val="00C96F26"/>
    <w:rsid w:val="00C96FBD"/>
    <w:rsid w:val="00C9750E"/>
    <w:rsid w:val="00C97529"/>
    <w:rsid w:val="00CA015F"/>
    <w:rsid w:val="00CA0822"/>
    <w:rsid w:val="00CA09CD"/>
    <w:rsid w:val="00CA147C"/>
    <w:rsid w:val="00CA18CE"/>
    <w:rsid w:val="00CA1E8C"/>
    <w:rsid w:val="00CA203E"/>
    <w:rsid w:val="00CA2506"/>
    <w:rsid w:val="00CA27CE"/>
    <w:rsid w:val="00CA2945"/>
    <w:rsid w:val="00CA2F65"/>
    <w:rsid w:val="00CA32C3"/>
    <w:rsid w:val="00CA35F9"/>
    <w:rsid w:val="00CA42ED"/>
    <w:rsid w:val="00CA4401"/>
    <w:rsid w:val="00CA444C"/>
    <w:rsid w:val="00CA4BD9"/>
    <w:rsid w:val="00CA5285"/>
    <w:rsid w:val="00CA540A"/>
    <w:rsid w:val="00CA595D"/>
    <w:rsid w:val="00CA5D8B"/>
    <w:rsid w:val="00CA5FCC"/>
    <w:rsid w:val="00CA61EF"/>
    <w:rsid w:val="00CA6B91"/>
    <w:rsid w:val="00CA70CC"/>
    <w:rsid w:val="00CB01BE"/>
    <w:rsid w:val="00CB02C3"/>
    <w:rsid w:val="00CB04DF"/>
    <w:rsid w:val="00CB0EEA"/>
    <w:rsid w:val="00CB1011"/>
    <w:rsid w:val="00CB142C"/>
    <w:rsid w:val="00CB2966"/>
    <w:rsid w:val="00CB38B3"/>
    <w:rsid w:val="00CB4A54"/>
    <w:rsid w:val="00CB4E0C"/>
    <w:rsid w:val="00CB517D"/>
    <w:rsid w:val="00CB6A6C"/>
    <w:rsid w:val="00CB6B01"/>
    <w:rsid w:val="00CC0291"/>
    <w:rsid w:val="00CC0E93"/>
    <w:rsid w:val="00CC0F2E"/>
    <w:rsid w:val="00CC14B1"/>
    <w:rsid w:val="00CC1534"/>
    <w:rsid w:val="00CC17D7"/>
    <w:rsid w:val="00CC22EA"/>
    <w:rsid w:val="00CC24B6"/>
    <w:rsid w:val="00CC27A1"/>
    <w:rsid w:val="00CC27EE"/>
    <w:rsid w:val="00CC36A8"/>
    <w:rsid w:val="00CC391D"/>
    <w:rsid w:val="00CC3BD8"/>
    <w:rsid w:val="00CC3DD4"/>
    <w:rsid w:val="00CC3ECA"/>
    <w:rsid w:val="00CC3FB6"/>
    <w:rsid w:val="00CC4177"/>
    <w:rsid w:val="00CC44DA"/>
    <w:rsid w:val="00CC4629"/>
    <w:rsid w:val="00CC4E9F"/>
    <w:rsid w:val="00CC525C"/>
    <w:rsid w:val="00CC5EF4"/>
    <w:rsid w:val="00CC6702"/>
    <w:rsid w:val="00CC6AD2"/>
    <w:rsid w:val="00CC6F22"/>
    <w:rsid w:val="00CC6FB1"/>
    <w:rsid w:val="00CC7BF9"/>
    <w:rsid w:val="00CD1322"/>
    <w:rsid w:val="00CD15CC"/>
    <w:rsid w:val="00CD20DD"/>
    <w:rsid w:val="00CD239C"/>
    <w:rsid w:val="00CD2EDE"/>
    <w:rsid w:val="00CD44A7"/>
    <w:rsid w:val="00CD49E9"/>
    <w:rsid w:val="00CD4A7A"/>
    <w:rsid w:val="00CD523C"/>
    <w:rsid w:val="00CD56C7"/>
    <w:rsid w:val="00CD57B9"/>
    <w:rsid w:val="00CD5A8A"/>
    <w:rsid w:val="00CD5B58"/>
    <w:rsid w:val="00CD6A99"/>
    <w:rsid w:val="00CD7185"/>
    <w:rsid w:val="00CD7D58"/>
    <w:rsid w:val="00CD7DC1"/>
    <w:rsid w:val="00CE0705"/>
    <w:rsid w:val="00CE0A77"/>
    <w:rsid w:val="00CE1253"/>
    <w:rsid w:val="00CE16EF"/>
    <w:rsid w:val="00CE2162"/>
    <w:rsid w:val="00CE2640"/>
    <w:rsid w:val="00CE3C43"/>
    <w:rsid w:val="00CE43DE"/>
    <w:rsid w:val="00CE4725"/>
    <w:rsid w:val="00CE4C92"/>
    <w:rsid w:val="00CE5525"/>
    <w:rsid w:val="00CE7069"/>
    <w:rsid w:val="00CF00AE"/>
    <w:rsid w:val="00CF0B33"/>
    <w:rsid w:val="00CF0E29"/>
    <w:rsid w:val="00CF13D7"/>
    <w:rsid w:val="00CF21C4"/>
    <w:rsid w:val="00CF241B"/>
    <w:rsid w:val="00CF2904"/>
    <w:rsid w:val="00CF2AA8"/>
    <w:rsid w:val="00CF2D69"/>
    <w:rsid w:val="00CF318A"/>
    <w:rsid w:val="00CF32F9"/>
    <w:rsid w:val="00CF339E"/>
    <w:rsid w:val="00CF362B"/>
    <w:rsid w:val="00CF3B5D"/>
    <w:rsid w:val="00CF4BA7"/>
    <w:rsid w:val="00CF4C0A"/>
    <w:rsid w:val="00CF5281"/>
    <w:rsid w:val="00CF595E"/>
    <w:rsid w:val="00CF5B99"/>
    <w:rsid w:val="00CF5CB0"/>
    <w:rsid w:val="00CF6D7D"/>
    <w:rsid w:val="00D001B8"/>
    <w:rsid w:val="00D00EF1"/>
    <w:rsid w:val="00D02B92"/>
    <w:rsid w:val="00D033B8"/>
    <w:rsid w:val="00D03451"/>
    <w:rsid w:val="00D0357C"/>
    <w:rsid w:val="00D03E1A"/>
    <w:rsid w:val="00D05A3F"/>
    <w:rsid w:val="00D0675D"/>
    <w:rsid w:val="00D0684A"/>
    <w:rsid w:val="00D06A07"/>
    <w:rsid w:val="00D071B1"/>
    <w:rsid w:val="00D072C2"/>
    <w:rsid w:val="00D10B62"/>
    <w:rsid w:val="00D117CF"/>
    <w:rsid w:val="00D1186A"/>
    <w:rsid w:val="00D12325"/>
    <w:rsid w:val="00D1341D"/>
    <w:rsid w:val="00D134DD"/>
    <w:rsid w:val="00D1361C"/>
    <w:rsid w:val="00D13B77"/>
    <w:rsid w:val="00D14299"/>
    <w:rsid w:val="00D14F56"/>
    <w:rsid w:val="00D1578C"/>
    <w:rsid w:val="00D15893"/>
    <w:rsid w:val="00D15DF2"/>
    <w:rsid w:val="00D16160"/>
    <w:rsid w:val="00D16AB7"/>
    <w:rsid w:val="00D16BC9"/>
    <w:rsid w:val="00D1739B"/>
    <w:rsid w:val="00D17C09"/>
    <w:rsid w:val="00D20545"/>
    <w:rsid w:val="00D20ABE"/>
    <w:rsid w:val="00D20CFE"/>
    <w:rsid w:val="00D21BA0"/>
    <w:rsid w:val="00D21C9E"/>
    <w:rsid w:val="00D2375E"/>
    <w:rsid w:val="00D23D47"/>
    <w:rsid w:val="00D24386"/>
    <w:rsid w:val="00D24522"/>
    <w:rsid w:val="00D254E2"/>
    <w:rsid w:val="00D26A99"/>
    <w:rsid w:val="00D26CA0"/>
    <w:rsid w:val="00D27641"/>
    <w:rsid w:val="00D27951"/>
    <w:rsid w:val="00D27E4A"/>
    <w:rsid w:val="00D27E58"/>
    <w:rsid w:val="00D30106"/>
    <w:rsid w:val="00D3156C"/>
    <w:rsid w:val="00D32A9E"/>
    <w:rsid w:val="00D334D2"/>
    <w:rsid w:val="00D343F0"/>
    <w:rsid w:val="00D3496A"/>
    <w:rsid w:val="00D36208"/>
    <w:rsid w:val="00D363F0"/>
    <w:rsid w:val="00D364C1"/>
    <w:rsid w:val="00D36A9D"/>
    <w:rsid w:val="00D36F0F"/>
    <w:rsid w:val="00D37229"/>
    <w:rsid w:val="00D37724"/>
    <w:rsid w:val="00D37910"/>
    <w:rsid w:val="00D4039E"/>
    <w:rsid w:val="00D413A5"/>
    <w:rsid w:val="00D416BE"/>
    <w:rsid w:val="00D421DF"/>
    <w:rsid w:val="00D42379"/>
    <w:rsid w:val="00D42419"/>
    <w:rsid w:val="00D4298D"/>
    <w:rsid w:val="00D43406"/>
    <w:rsid w:val="00D44403"/>
    <w:rsid w:val="00D4482B"/>
    <w:rsid w:val="00D44F66"/>
    <w:rsid w:val="00D45358"/>
    <w:rsid w:val="00D454DB"/>
    <w:rsid w:val="00D45602"/>
    <w:rsid w:val="00D456AD"/>
    <w:rsid w:val="00D46B54"/>
    <w:rsid w:val="00D46D27"/>
    <w:rsid w:val="00D475F4"/>
    <w:rsid w:val="00D4768E"/>
    <w:rsid w:val="00D504E0"/>
    <w:rsid w:val="00D50916"/>
    <w:rsid w:val="00D50CA1"/>
    <w:rsid w:val="00D514E4"/>
    <w:rsid w:val="00D51DB6"/>
    <w:rsid w:val="00D52CEF"/>
    <w:rsid w:val="00D53954"/>
    <w:rsid w:val="00D545D9"/>
    <w:rsid w:val="00D547FC"/>
    <w:rsid w:val="00D54DF6"/>
    <w:rsid w:val="00D5543A"/>
    <w:rsid w:val="00D56206"/>
    <w:rsid w:val="00D5760B"/>
    <w:rsid w:val="00D577F7"/>
    <w:rsid w:val="00D579BB"/>
    <w:rsid w:val="00D60537"/>
    <w:rsid w:val="00D60B79"/>
    <w:rsid w:val="00D618B3"/>
    <w:rsid w:val="00D61DEC"/>
    <w:rsid w:val="00D61E0E"/>
    <w:rsid w:val="00D61F75"/>
    <w:rsid w:val="00D621FD"/>
    <w:rsid w:val="00D62ACC"/>
    <w:rsid w:val="00D62C79"/>
    <w:rsid w:val="00D630E7"/>
    <w:rsid w:val="00D64B24"/>
    <w:rsid w:val="00D651A7"/>
    <w:rsid w:val="00D65452"/>
    <w:rsid w:val="00D6581B"/>
    <w:rsid w:val="00D66A8C"/>
    <w:rsid w:val="00D66F60"/>
    <w:rsid w:val="00D670D1"/>
    <w:rsid w:val="00D67821"/>
    <w:rsid w:val="00D714D1"/>
    <w:rsid w:val="00D71EA5"/>
    <w:rsid w:val="00D72084"/>
    <w:rsid w:val="00D72D1C"/>
    <w:rsid w:val="00D732C0"/>
    <w:rsid w:val="00D744CC"/>
    <w:rsid w:val="00D74500"/>
    <w:rsid w:val="00D74A48"/>
    <w:rsid w:val="00D74D97"/>
    <w:rsid w:val="00D75CC9"/>
    <w:rsid w:val="00D765E0"/>
    <w:rsid w:val="00D7701E"/>
    <w:rsid w:val="00D77514"/>
    <w:rsid w:val="00D77D49"/>
    <w:rsid w:val="00D8060F"/>
    <w:rsid w:val="00D808B1"/>
    <w:rsid w:val="00D820E1"/>
    <w:rsid w:val="00D837A4"/>
    <w:rsid w:val="00D8412B"/>
    <w:rsid w:val="00D841F1"/>
    <w:rsid w:val="00D84A97"/>
    <w:rsid w:val="00D84B56"/>
    <w:rsid w:val="00D84B59"/>
    <w:rsid w:val="00D864A6"/>
    <w:rsid w:val="00D867C6"/>
    <w:rsid w:val="00D86B61"/>
    <w:rsid w:val="00D86D9E"/>
    <w:rsid w:val="00D876FE"/>
    <w:rsid w:val="00D90167"/>
    <w:rsid w:val="00D90945"/>
    <w:rsid w:val="00D90DDE"/>
    <w:rsid w:val="00D9114B"/>
    <w:rsid w:val="00D917E7"/>
    <w:rsid w:val="00D91D54"/>
    <w:rsid w:val="00D921F3"/>
    <w:rsid w:val="00D92841"/>
    <w:rsid w:val="00D92A58"/>
    <w:rsid w:val="00D930B0"/>
    <w:rsid w:val="00D934E0"/>
    <w:rsid w:val="00D93FAC"/>
    <w:rsid w:val="00D9479E"/>
    <w:rsid w:val="00D96073"/>
    <w:rsid w:val="00D96BD5"/>
    <w:rsid w:val="00D96BFB"/>
    <w:rsid w:val="00D96C88"/>
    <w:rsid w:val="00D972A5"/>
    <w:rsid w:val="00DA004D"/>
    <w:rsid w:val="00DA0132"/>
    <w:rsid w:val="00DA0281"/>
    <w:rsid w:val="00DA0E61"/>
    <w:rsid w:val="00DA12EB"/>
    <w:rsid w:val="00DA1349"/>
    <w:rsid w:val="00DA2431"/>
    <w:rsid w:val="00DA27BA"/>
    <w:rsid w:val="00DA2C96"/>
    <w:rsid w:val="00DA3060"/>
    <w:rsid w:val="00DA34EB"/>
    <w:rsid w:val="00DA3769"/>
    <w:rsid w:val="00DA3929"/>
    <w:rsid w:val="00DA43AF"/>
    <w:rsid w:val="00DA5F18"/>
    <w:rsid w:val="00DA61B3"/>
    <w:rsid w:val="00DA6715"/>
    <w:rsid w:val="00DA6AAC"/>
    <w:rsid w:val="00DA6DE9"/>
    <w:rsid w:val="00DA726A"/>
    <w:rsid w:val="00DA729E"/>
    <w:rsid w:val="00DA74D5"/>
    <w:rsid w:val="00DA7549"/>
    <w:rsid w:val="00DA7F10"/>
    <w:rsid w:val="00DB0B17"/>
    <w:rsid w:val="00DB14E0"/>
    <w:rsid w:val="00DB173D"/>
    <w:rsid w:val="00DB1EDE"/>
    <w:rsid w:val="00DB2A63"/>
    <w:rsid w:val="00DB3252"/>
    <w:rsid w:val="00DB35B9"/>
    <w:rsid w:val="00DB3D73"/>
    <w:rsid w:val="00DB41AA"/>
    <w:rsid w:val="00DB4410"/>
    <w:rsid w:val="00DB52DD"/>
    <w:rsid w:val="00DB554C"/>
    <w:rsid w:val="00DB5BEE"/>
    <w:rsid w:val="00DB5FE7"/>
    <w:rsid w:val="00DB6F44"/>
    <w:rsid w:val="00DB7D78"/>
    <w:rsid w:val="00DC037E"/>
    <w:rsid w:val="00DC14E8"/>
    <w:rsid w:val="00DC185A"/>
    <w:rsid w:val="00DC1AD8"/>
    <w:rsid w:val="00DC237D"/>
    <w:rsid w:val="00DC285C"/>
    <w:rsid w:val="00DC2FF0"/>
    <w:rsid w:val="00DC390D"/>
    <w:rsid w:val="00DC3ABD"/>
    <w:rsid w:val="00DC3B0D"/>
    <w:rsid w:val="00DC47CD"/>
    <w:rsid w:val="00DC4C86"/>
    <w:rsid w:val="00DC5239"/>
    <w:rsid w:val="00DC6563"/>
    <w:rsid w:val="00DC6653"/>
    <w:rsid w:val="00DC699E"/>
    <w:rsid w:val="00DC7623"/>
    <w:rsid w:val="00DC7A2F"/>
    <w:rsid w:val="00DC7F23"/>
    <w:rsid w:val="00DD0729"/>
    <w:rsid w:val="00DD0785"/>
    <w:rsid w:val="00DD09E5"/>
    <w:rsid w:val="00DD325D"/>
    <w:rsid w:val="00DD335A"/>
    <w:rsid w:val="00DD353A"/>
    <w:rsid w:val="00DD3A5D"/>
    <w:rsid w:val="00DD4BF8"/>
    <w:rsid w:val="00DD6044"/>
    <w:rsid w:val="00DD6995"/>
    <w:rsid w:val="00DD7D37"/>
    <w:rsid w:val="00DD7E54"/>
    <w:rsid w:val="00DD7F81"/>
    <w:rsid w:val="00DD7F9E"/>
    <w:rsid w:val="00DE0651"/>
    <w:rsid w:val="00DE0F60"/>
    <w:rsid w:val="00DE142F"/>
    <w:rsid w:val="00DE1438"/>
    <w:rsid w:val="00DE185E"/>
    <w:rsid w:val="00DE2248"/>
    <w:rsid w:val="00DE2B4A"/>
    <w:rsid w:val="00DE444A"/>
    <w:rsid w:val="00DE5BA2"/>
    <w:rsid w:val="00DE5FE4"/>
    <w:rsid w:val="00DE6416"/>
    <w:rsid w:val="00DE68AE"/>
    <w:rsid w:val="00DE6B82"/>
    <w:rsid w:val="00DE7D39"/>
    <w:rsid w:val="00DF0976"/>
    <w:rsid w:val="00DF133F"/>
    <w:rsid w:val="00DF150A"/>
    <w:rsid w:val="00DF16A2"/>
    <w:rsid w:val="00DF235F"/>
    <w:rsid w:val="00DF2ACD"/>
    <w:rsid w:val="00DF2B20"/>
    <w:rsid w:val="00DF326B"/>
    <w:rsid w:val="00DF376F"/>
    <w:rsid w:val="00DF4670"/>
    <w:rsid w:val="00DF48E8"/>
    <w:rsid w:val="00DF49EF"/>
    <w:rsid w:val="00DF53AC"/>
    <w:rsid w:val="00DF55D5"/>
    <w:rsid w:val="00DF6036"/>
    <w:rsid w:val="00DF7779"/>
    <w:rsid w:val="00DF788F"/>
    <w:rsid w:val="00E00032"/>
    <w:rsid w:val="00E00679"/>
    <w:rsid w:val="00E0261C"/>
    <w:rsid w:val="00E029E9"/>
    <w:rsid w:val="00E03153"/>
    <w:rsid w:val="00E0322E"/>
    <w:rsid w:val="00E03683"/>
    <w:rsid w:val="00E0446D"/>
    <w:rsid w:val="00E05098"/>
    <w:rsid w:val="00E062DD"/>
    <w:rsid w:val="00E062EB"/>
    <w:rsid w:val="00E06363"/>
    <w:rsid w:val="00E06FF4"/>
    <w:rsid w:val="00E07ABA"/>
    <w:rsid w:val="00E12268"/>
    <w:rsid w:val="00E12535"/>
    <w:rsid w:val="00E12791"/>
    <w:rsid w:val="00E12B6D"/>
    <w:rsid w:val="00E13A49"/>
    <w:rsid w:val="00E15457"/>
    <w:rsid w:val="00E1615A"/>
    <w:rsid w:val="00E16271"/>
    <w:rsid w:val="00E163F7"/>
    <w:rsid w:val="00E164A3"/>
    <w:rsid w:val="00E16777"/>
    <w:rsid w:val="00E17085"/>
    <w:rsid w:val="00E1762C"/>
    <w:rsid w:val="00E17F20"/>
    <w:rsid w:val="00E20189"/>
    <w:rsid w:val="00E2051D"/>
    <w:rsid w:val="00E208C4"/>
    <w:rsid w:val="00E21358"/>
    <w:rsid w:val="00E227AC"/>
    <w:rsid w:val="00E22E0B"/>
    <w:rsid w:val="00E24B2D"/>
    <w:rsid w:val="00E262D8"/>
    <w:rsid w:val="00E27DF0"/>
    <w:rsid w:val="00E30018"/>
    <w:rsid w:val="00E30402"/>
    <w:rsid w:val="00E30977"/>
    <w:rsid w:val="00E30AFF"/>
    <w:rsid w:val="00E30C4E"/>
    <w:rsid w:val="00E311ED"/>
    <w:rsid w:val="00E312B0"/>
    <w:rsid w:val="00E315B4"/>
    <w:rsid w:val="00E3267D"/>
    <w:rsid w:val="00E32F1C"/>
    <w:rsid w:val="00E33091"/>
    <w:rsid w:val="00E346CA"/>
    <w:rsid w:val="00E346E7"/>
    <w:rsid w:val="00E35373"/>
    <w:rsid w:val="00E36300"/>
    <w:rsid w:val="00E36D78"/>
    <w:rsid w:val="00E4079B"/>
    <w:rsid w:val="00E40D42"/>
    <w:rsid w:val="00E4230F"/>
    <w:rsid w:val="00E42677"/>
    <w:rsid w:val="00E4463C"/>
    <w:rsid w:val="00E44A1A"/>
    <w:rsid w:val="00E44F82"/>
    <w:rsid w:val="00E45634"/>
    <w:rsid w:val="00E4619A"/>
    <w:rsid w:val="00E47106"/>
    <w:rsid w:val="00E4758D"/>
    <w:rsid w:val="00E47BB4"/>
    <w:rsid w:val="00E5031A"/>
    <w:rsid w:val="00E50CA3"/>
    <w:rsid w:val="00E51478"/>
    <w:rsid w:val="00E51F52"/>
    <w:rsid w:val="00E532F6"/>
    <w:rsid w:val="00E53824"/>
    <w:rsid w:val="00E53986"/>
    <w:rsid w:val="00E53A80"/>
    <w:rsid w:val="00E54216"/>
    <w:rsid w:val="00E55838"/>
    <w:rsid w:val="00E5585E"/>
    <w:rsid w:val="00E5623B"/>
    <w:rsid w:val="00E56D74"/>
    <w:rsid w:val="00E56F24"/>
    <w:rsid w:val="00E571CE"/>
    <w:rsid w:val="00E5740B"/>
    <w:rsid w:val="00E575C5"/>
    <w:rsid w:val="00E5764F"/>
    <w:rsid w:val="00E57BF5"/>
    <w:rsid w:val="00E57CCA"/>
    <w:rsid w:val="00E60008"/>
    <w:rsid w:val="00E6072B"/>
    <w:rsid w:val="00E61634"/>
    <w:rsid w:val="00E61879"/>
    <w:rsid w:val="00E61D6D"/>
    <w:rsid w:val="00E62B9F"/>
    <w:rsid w:val="00E62D2D"/>
    <w:rsid w:val="00E62FEF"/>
    <w:rsid w:val="00E63912"/>
    <w:rsid w:val="00E63DD2"/>
    <w:rsid w:val="00E64AD2"/>
    <w:rsid w:val="00E65030"/>
    <w:rsid w:val="00E65C82"/>
    <w:rsid w:val="00E6641F"/>
    <w:rsid w:val="00E6739E"/>
    <w:rsid w:val="00E67809"/>
    <w:rsid w:val="00E67A40"/>
    <w:rsid w:val="00E70030"/>
    <w:rsid w:val="00E70A4C"/>
    <w:rsid w:val="00E70ED7"/>
    <w:rsid w:val="00E7117A"/>
    <w:rsid w:val="00E7224F"/>
    <w:rsid w:val="00E72298"/>
    <w:rsid w:val="00E72CD6"/>
    <w:rsid w:val="00E74074"/>
    <w:rsid w:val="00E741F5"/>
    <w:rsid w:val="00E74377"/>
    <w:rsid w:val="00E749D7"/>
    <w:rsid w:val="00E74B1F"/>
    <w:rsid w:val="00E75B11"/>
    <w:rsid w:val="00E768CE"/>
    <w:rsid w:val="00E76A1A"/>
    <w:rsid w:val="00E773FC"/>
    <w:rsid w:val="00E7771C"/>
    <w:rsid w:val="00E805EB"/>
    <w:rsid w:val="00E8084B"/>
    <w:rsid w:val="00E808B5"/>
    <w:rsid w:val="00E80F78"/>
    <w:rsid w:val="00E8156F"/>
    <w:rsid w:val="00E816EC"/>
    <w:rsid w:val="00E828CE"/>
    <w:rsid w:val="00E8293C"/>
    <w:rsid w:val="00E832AF"/>
    <w:rsid w:val="00E835B3"/>
    <w:rsid w:val="00E83AA1"/>
    <w:rsid w:val="00E83AF0"/>
    <w:rsid w:val="00E83E38"/>
    <w:rsid w:val="00E83E5F"/>
    <w:rsid w:val="00E83E72"/>
    <w:rsid w:val="00E83ED4"/>
    <w:rsid w:val="00E844E2"/>
    <w:rsid w:val="00E8493A"/>
    <w:rsid w:val="00E84B18"/>
    <w:rsid w:val="00E85542"/>
    <w:rsid w:val="00E859F0"/>
    <w:rsid w:val="00E865D4"/>
    <w:rsid w:val="00E86EDC"/>
    <w:rsid w:val="00E87104"/>
    <w:rsid w:val="00E90004"/>
    <w:rsid w:val="00E90070"/>
    <w:rsid w:val="00E9008B"/>
    <w:rsid w:val="00E92051"/>
    <w:rsid w:val="00E92D2E"/>
    <w:rsid w:val="00E93D30"/>
    <w:rsid w:val="00E95855"/>
    <w:rsid w:val="00E95930"/>
    <w:rsid w:val="00E961A7"/>
    <w:rsid w:val="00E96994"/>
    <w:rsid w:val="00E96C18"/>
    <w:rsid w:val="00E96FF8"/>
    <w:rsid w:val="00E971A3"/>
    <w:rsid w:val="00E97537"/>
    <w:rsid w:val="00E97758"/>
    <w:rsid w:val="00E97D37"/>
    <w:rsid w:val="00EA008B"/>
    <w:rsid w:val="00EA04A1"/>
    <w:rsid w:val="00EA086D"/>
    <w:rsid w:val="00EA1477"/>
    <w:rsid w:val="00EA14F5"/>
    <w:rsid w:val="00EA1A88"/>
    <w:rsid w:val="00EA2E33"/>
    <w:rsid w:val="00EA2F14"/>
    <w:rsid w:val="00EA313C"/>
    <w:rsid w:val="00EA370D"/>
    <w:rsid w:val="00EA3747"/>
    <w:rsid w:val="00EA4101"/>
    <w:rsid w:val="00EA4CA3"/>
    <w:rsid w:val="00EA4D1E"/>
    <w:rsid w:val="00EA51FB"/>
    <w:rsid w:val="00EA6402"/>
    <w:rsid w:val="00EA76D7"/>
    <w:rsid w:val="00EA7A27"/>
    <w:rsid w:val="00EB275C"/>
    <w:rsid w:val="00EB29BD"/>
    <w:rsid w:val="00EB2D1E"/>
    <w:rsid w:val="00EB2D42"/>
    <w:rsid w:val="00EB302B"/>
    <w:rsid w:val="00EB30F8"/>
    <w:rsid w:val="00EB382B"/>
    <w:rsid w:val="00EB3949"/>
    <w:rsid w:val="00EB49BB"/>
    <w:rsid w:val="00EB6290"/>
    <w:rsid w:val="00EB66FE"/>
    <w:rsid w:val="00EB6823"/>
    <w:rsid w:val="00EB6F88"/>
    <w:rsid w:val="00EB768C"/>
    <w:rsid w:val="00EB7AF1"/>
    <w:rsid w:val="00EC075C"/>
    <w:rsid w:val="00EC166B"/>
    <w:rsid w:val="00EC19DA"/>
    <w:rsid w:val="00EC23B3"/>
    <w:rsid w:val="00EC576E"/>
    <w:rsid w:val="00EC5979"/>
    <w:rsid w:val="00EC64CE"/>
    <w:rsid w:val="00EC768C"/>
    <w:rsid w:val="00EC7846"/>
    <w:rsid w:val="00EC7A36"/>
    <w:rsid w:val="00EC7F09"/>
    <w:rsid w:val="00EC7FA9"/>
    <w:rsid w:val="00ED0D03"/>
    <w:rsid w:val="00ED1656"/>
    <w:rsid w:val="00ED2A13"/>
    <w:rsid w:val="00ED2BC0"/>
    <w:rsid w:val="00ED3436"/>
    <w:rsid w:val="00ED3465"/>
    <w:rsid w:val="00ED5893"/>
    <w:rsid w:val="00ED595C"/>
    <w:rsid w:val="00ED5A30"/>
    <w:rsid w:val="00ED61F9"/>
    <w:rsid w:val="00ED6CF6"/>
    <w:rsid w:val="00ED7A23"/>
    <w:rsid w:val="00ED7DBD"/>
    <w:rsid w:val="00EE01A9"/>
    <w:rsid w:val="00EE084A"/>
    <w:rsid w:val="00EE091D"/>
    <w:rsid w:val="00EE0D7B"/>
    <w:rsid w:val="00EE147B"/>
    <w:rsid w:val="00EE193C"/>
    <w:rsid w:val="00EE1B4A"/>
    <w:rsid w:val="00EE1B53"/>
    <w:rsid w:val="00EE1CC6"/>
    <w:rsid w:val="00EE291D"/>
    <w:rsid w:val="00EE2F76"/>
    <w:rsid w:val="00EE372C"/>
    <w:rsid w:val="00EE46A4"/>
    <w:rsid w:val="00EE5FFE"/>
    <w:rsid w:val="00EE6981"/>
    <w:rsid w:val="00EE70D3"/>
    <w:rsid w:val="00EE76DD"/>
    <w:rsid w:val="00EE7C28"/>
    <w:rsid w:val="00EE7D7F"/>
    <w:rsid w:val="00EF00E8"/>
    <w:rsid w:val="00EF0C4B"/>
    <w:rsid w:val="00EF0DDB"/>
    <w:rsid w:val="00EF10F6"/>
    <w:rsid w:val="00EF14EB"/>
    <w:rsid w:val="00EF1C8A"/>
    <w:rsid w:val="00EF28D4"/>
    <w:rsid w:val="00EF2B2E"/>
    <w:rsid w:val="00EF30AD"/>
    <w:rsid w:val="00EF3374"/>
    <w:rsid w:val="00EF404D"/>
    <w:rsid w:val="00EF43E5"/>
    <w:rsid w:val="00EF4B64"/>
    <w:rsid w:val="00EF4D62"/>
    <w:rsid w:val="00EF5682"/>
    <w:rsid w:val="00EF6830"/>
    <w:rsid w:val="00EF7A58"/>
    <w:rsid w:val="00EF7DAE"/>
    <w:rsid w:val="00F0130D"/>
    <w:rsid w:val="00F01957"/>
    <w:rsid w:val="00F01C58"/>
    <w:rsid w:val="00F02231"/>
    <w:rsid w:val="00F02B58"/>
    <w:rsid w:val="00F02EAA"/>
    <w:rsid w:val="00F03042"/>
    <w:rsid w:val="00F03B0C"/>
    <w:rsid w:val="00F03BB1"/>
    <w:rsid w:val="00F04C12"/>
    <w:rsid w:val="00F04CB8"/>
    <w:rsid w:val="00F04FED"/>
    <w:rsid w:val="00F0511A"/>
    <w:rsid w:val="00F056C7"/>
    <w:rsid w:val="00F05A7A"/>
    <w:rsid w:val="00F05F09"/>
    <w:rsid w:val="00F06B92"/>
    <w:rsid w:val="00F06F60"/>
    <w:rsid w:val="00F0749F"/>
    <w:rsid w:val="00F0766D"/>
    <w:rsid w:val="00F078A4"/>
    <w:rsid w:val="00F07D1D"/>
    <w:rsid w:val="00F10B66"/>
    <w:rsid w:val="00F10E96"/>
    <w:rsid w:val="00F117BE"/>
    <w:rsid w:val="00F121B5"/>
    <w:rsid w:val="00F12246"/>
    <w:rsid w:val="00F14992"/>
    <w:rsid w:val="00F15703"/>
    <w:rsid w:val="00F15C91"/>
    <w:rsid w:val="00F16675"/>
    <w:rsid w:val="00F1763D"/>
    <w:rsid w:val="00F20922"/>
    <w:rsid w:val="00F20A0A"/>
    <w:rsid w:val="00F21AF6"/>
    <w:rsid w:val="00F21E7B"/>
    <w:rsid w:val="00F22A59"/>
    <w:rsid w:val="00F22AA5"/>
    <w:rsid w:val="00F22D52"/>
    <w:rsid w:val="00F22F7C"/>
    <w:rsid w:val="00F23BD5"/>
    <w:rsid w:val="00F23C07"/>
    <w:rsid w:val="00F23C79"/>
    <w:rsid w:val="00F24667"/>
    <w:rsid w:val="00F25099"/>
    <w:rsid w:val="00F2529F"/>
    <w:rsid w:val="00F25819"/>
    <w:rsid w:val="00F25820"/>
    <w:rsid w:val="00F2621A"/>
    <w:rsid w:val="00F26250"/>
    <w:rsid w:val="00F26597"/>
    <w:rsid w:val="00F27063"/>
    <w:rsid w:val="00F273C8"/>
    <w:rsid w:val="00F27B60"/>
    <w:rsid w:val="00F30381"/>
    <w:rsid w:val="00F327CB"/>
    <w:rsid w:val="00F331A9"/>
    <w:rsid w:val="00F33777"/>
    <w:rsid w:val="00F338AD"/>
    <w:rsid w:val="00F3396E"/>
    <w:rsid w:val="00F34064"/>
    <w:rsid w:val="00F346A9"/>
    <w:rsid w:val="00F354B5"/>
    <w:rsid w:val="00F35A46"/>
    <w:rsid w:val="00F360FD"/>
    <w:rsid w:val="00F36890"/>
    <w:rsid w:val="00F36FD9"/>
    <w:rsid w:val="00F37A18"/>
    <w:rsid w:val="00F37BD2"/>
    <w:rsid w:val="00F37D80"/>
    <w:rsid w:val="00F41439"/>
    <w:rsid w:val="00F4161E"/>
    <w:rsid w:val="00F42723"/>
    <w:rsid w:val="00F4272A"/>
    <w:rsid w:val="00F42F98"/>
    <w:rsid w:val="00F43516"/>
    <w:rsid w:val="00F43A3E"/>
    <w:rsid w:val="00F4542E"/>
    <w:rsid w:val="00F4558B"/>
    <w:rsid w:val="00F45AA3"/>
    <w:rsid w:val="00F4717E"/>
    <w:rsid w:val="00F47708"/>
    <w:rsid w:val="00F477E1"/>
    <w:rsid w:val="00F47BAB"/>
    <w:rsid w:val="00F50DDD"/>
    <w:rsid w:val="00F516F8"/>
    <w:rsid w:val="00F52154"/>
    <w:rsid w:val="00F524F9"/>
    <w:rsid w:val="00F536A1"/>
    <w:rsid w:val="00F53700"/>
    <w:rsid w:val="00F53AAB"/>
    <w:rsid w:val="00F54553"/>
    <w:rsid w:val="00F54565"/>
    <w:rsid w:val="00F545CD"/>
    <w:rsid w:val="00F5528A"/>
    <w:rsid w:val="00F56382"/>
    <w:rsid w:val="00F56CF7"/>
    <w:rsid w:val="00F57468"/>
    <w:rsid w:val="00F57535"/>
    <w:rsid w:val="00F57DC8"/>
    <w:rsid w:val="00F60EEF"/>
    <w:rsid w:val="00F60FB2"/>
    <w:rsid w:val="00F6173A"/>
    <w:rsid w:val="00F6214C"/>
    <w:rsid w:val="00F62C8F"/>
    <w:rsid w:val="00F63164"/>
    <w:rsid w:val="00F631A8"/>
    <w:rsid w:val="00F63562"/>
    <w:rsid w:val="00F63F88"/>
    <w:rsid w:val="00F64732"/>
    <w:rsid w:val="00F64838"/>
    <w:rsid w:val="00F64867"/>
    <w:rsid w:val="00F64A83"/>
    <w:rsid w:val="00F651DB"/>
    <w:rsid w:val="00F652A2"/>
    <w:rsid w:val="00F6553D"/>
    <w:rsid w:val="00F65631"/>
    <w:rsid w:val="00F65B33"/>
    <w:rsid w:val="00F6611B"/>
    <w:rsid w:val="00F66CA7"/>
    <w:rsid w:val="00F6713E"/>
    <w:rsid w:val="00F6747D"/>
    <w:rsid w:val="00F6793B"/>
    <w:rsid w:val="00F679E8"/>
    <w:rsid w:val="00F67A84"/>
    <w:rsid w:val="00F67C66"/>
    <w:rsid w:val="00F67C95"/>
    <w:rsid w:val="00F67D61"/>
    <w:rsid w:val="00F700BA"/>
    <w:rsid w:val="00F71185"/>
    <w:rsid w:val="00F718DF"/>
    <w:rsid w:val="00F73BC9"/>
    <w:rsid w:val="00F73E0C"/>
    <w:rsid w:val="00F73EB1"/>
    <w:rsid w:val="00F73F36"/>
    <w:rsid w:val="00F7547D"/>
    <w:rsid w:val="00F75C6D"/>
    <w:rsid w:val="00F75D1D"/>
    <w:rsid w:val="00F76769"/>
    <w:rsid w:val="00F76932"/>
    <w:rsid w:val="00F77508"/>
    <w:rsid w:val="00F77926"/>
    <w:rsid w:val="00F77C5E"/>
    <w:rsid w:val="00F80870"/>
    <w:rsid w:val="00F822DF"/>
    <w:rsid w:val="00F82389"/>
    <w:rsid w:val="00F8251F"/>
    <w:rsid w:val="00F832BF"/>
    <w:rsid w:val="00F83C53"/>
    <w:rsid w:val="00F83E28"/>
    <w:rsid w:val="00F83E88"/>
    <w:rsid w:val="00F83F1A"/>
    <w:rsid w:val="00F8465A"/>
    <w:rsid w:val="00F85069"/>
    <w:rsid w:val="00F85261"/>
    <w:rsid w:val="00F8583B"/>
    <w:rsid w:val="00F861CE"/>
    <w:rsid w:val="00F86527"/>
    <w:rsid w:val="00F86F61"/>
    <w:rsid w:val="00F87530"/>
    <w:rsid w:val="00F90398"/>
    <w:rsid w:val="00F91EE0"/>
    <w:rsid w:val="00F92142"/>
    <w:rsid w:val="00F92317"/>
    <w:rsid w:val="00F927D4"/>
    <w:rsid w:val="00F927E1"/>
    <w:rsid w:val="00F9300F"/>
    <w:rsid w:val="00F94C44"/>
    <w:rsid w:val="00F95D0C"/>
    <w:rsid w:val="00F97188"/>
    <w:rsid w:val="00F97317"/>
    <w:rsid w:val="00F97AF2"/>
    <w:rsid w:val="00FA038A"/>
    <w:rsid w:val="00FA0D5B"/>
    <w:rsid w:val="00FA11B1"/>
    <w:rsid w:val="00FA17EF"/>
    <w:rsid w:val="00FA1DD6"/>
    <w:rsid w:val="00FA3903"/>
    <w:rsid w:val="00FA41AE"/>
    <w:rsid w:val="00FA4231"/>
    <w:rsid w:val="00FA4BF1"/>
    <w:rsid w:val="00FA534F"/>
    <w:rsid w:val="00FA5A71"/>
    <w:rsid w:val="00FA5AAF"/>
    <w:rsid w:val="00FA620D"/>
    <w:rsid w:val="00FA6729"/>
    <w:rsid w:val="00FA7918"/>
    <w:rsid w:val="00FA7951"/>
    <w:rsid w:val="00FB022E"/>
    <w:rsid w:val="00FB04EA"/>
    <w:rsid w:val="00FB1160"/>
    <w:rsid w:val="00FB1490"/>
    <w:rsid w:val="00FB14E3"/>
    <w:rsid w:val="00FB1C4E"/>
    <w:rsid w:val="00FB1E3F"/>
    <w:rsid w:val="00FB1FEE"/>
    <w:rsid w:val="00FB37F9"/>
    <w:rsid w:val="00FB3DA5"/>
    <w:rsid w:val="00FB4BD5"/>
    <w:rsid w:val="00FB5CBE"/>
    <w:rsid w:val="00FB6A06"/>
    <w:rsid w:val="00FB6D0A"/>
    <w:rsid w:val="00FB6E46"/>
    <w:rsid w:val="00FC03B7"/>
    <w:rsid w:val="00FC071E"/>
    <w:rsid w:val="00FC0CC2"/>
    <w:rsid w:val="00FC112A"/>
    <w:rsid w:val="00FC191D"/>
    <w:rsid w:val="00FC1CF8"/>
    <w:rsid w:val="00FC1D63"/>
    <w:rsid w:val="00FC25B8"/>
    <w:rsid w:val="00FC2853"/>
    <w:rsid w:val="00FC339C"/>
    <w:rsid w:val="00FC34BE"/>
    <w:rsid w:val="00FC3C41"/>
    <w:rsid w:val="00FC45F5"/>
    <w:rsid w:val="00FC4BFD"/>
    <w:rsid w:val="00FC4FBB"/>
    <w:rsid w:val="00FC5302"/>
    <w:rsid w:val="00FC53A1"/>
    <w:rsid w:val="00FC551B"/>
    <w:rsid w:val="00FC555C"/>
    <w:rsid w:val="00FC57FA"/>
    <w:rsid w:val="00FC58F6"/>
    <w:rsid w:val="00FC6038"/>
    <w:rsid w:val="00FC64F2"/>
    <w:rsid w:val="00FC6710"/>
    <w:rsid w:val="00FC6E34"/>
    <w:rsid w:val="00FC7760"/>
    <w:rsid w:val="00FC7A70"/>
    <w:rsid w:val="00FC7B0B"/>
    <w:rsid w:val="00FD0168"/>
    <w:rsid w:val="00FD0AB3"/>
    <w:rsid w:val="00FD12FE"/>
    <w:rsid w:val="00FD2714"/>
    <w:rsid w:val="00FD2845"/>
    <w:rsid w:val="00FD3295"/>
    <w:rsid w:val="00FD344C"/>
    <w:rsid w:val="00FD4058"/>
    <w:rsid w:val="00FD4678"/>
    <w:rsid w:val="00FD470F"/>
    <w:rsid w:val="00FD4DAA"/>
    <w:rsid w:val="00FD4DE6"/>
    <w:rsid w:val="00FD6705"/>
    <w:rsid w:val="00FD67C9"/>
    <w:rsid w:val="00FD7EBB"/>
    <w:rsid w:val="00FE0385"/>
    <w:rsid w:val="00FE064C"/>
    <w:rsid w:val="00FE091D"/>
    <w:rsid w:val="00FE11E6"/>
    <w:rsid w:val="00FE3851"/>
    <w:rsid w:val="00FE40DA"/>
    <w:rsid w:val="00FE4ACF"/>
    <w:rsid w:val="00FE5858"/>
    <w:rsid w:val="00FE6D37"/>
    <w:rsid w:val="00FE74B0"/>
    <w:rsid w:val="00FE7A8D"/>
    <w:rsid w:val="00FF12D5"/>
    <w:rsid w:val="00FF179B"/>
    <w:rsid w:val="00FF2823"/>
    <w:rsid w:val="00FF2998"/>
    <w:rsid w:val="00FF29C8"/>
    <w:rsid w:val="00FF2C58"/>
    <w:rsid w:val="00FF2DA4"/>
    <w:rsid w:val="00FF2FD1"/>
    <w:rsid w:val="00FF3ADD"/>
    <w:rsid w:val="00FF415D"/>
    <w:rsid w:val="00FF53D7"/>
    <w:rsid w:val="00FF5FDC"/>
    <w:rsid w:val="00FF6724"/>
    <w:rsid w:val="00FF6A9B"/>
    <w:rsid w:val="00FF6E5B"/>
    <w:rsid w:val="00FF7213"/>
    <w:rsid w:val="00F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8AA62C"/>
  <w15:chartTrackingRefBased/>
  <w15:docId w15:val="{463F5643-D45F-4A04-A6D7-C17578BC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946EAF"/>
    <w:rPr>
      <w:rFonts w:ascii="Times New Roman" w:eastAsia="Times New Roman" w:hAnsi="Times New Roman"/>
      <w:sz w:val="24"/>
      <w:szCs w:val="24"/>
    </w:rPr>
  </w:style>
  <w:style w:type="paragraph" w:styleId="13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a"/>
    <w:next w:val="aa"/>
    <w:link w:val="14"/>
    <w:autoRedefine/>
    <w:uiPriority w:val="9"/>
    <w:qFormat/>
    <w:rsid w:val="00F02EAA"/>
    <w:pPr>
      <w:keepNext/>
      <w:keepLines/>
      <w:spacing w:before="480"/>
      <w:jc w:val="center"/>
      <w:outlineLvl w:val="0"/>
    </w:pPr>
    <w:rPr>
      <w:b/>
      <w:bCs/>
      <w:caps/>
      <w:sz w:val="28"/>
      <w:szCs w:val="28"/>
      <w:lang w:val="en-US"/>
    </w:rPr>
  </w:style>
  <w:style w:type="paragraph" w:styleId="22">
    <w:name w:val="heading 2"/>
    <w:basedOn w:val="aa"/>
    <w:next w:val="aa"/>
    <w:link w:val="23"/>
    <w:uiPriority w:val="9"/>
    <w:qFormat/>
    <w:rsid w:val="00D96BD5"/>
    <w:pPr>
      <w:keepNext/>
      <w:keepLines/>
      <w:spacing w:before="200"/>
      <w:outlineLvl w:val="1"/>
    </w:pPr>
    <w:rPr>
      <w:b/>
      <w:bCs/>
      <w:sz w:val="28"/>
      <w:szCs w:val="26"/>
      <w:lang w:val="x-none"/>
    </w:rPr>
  </w:style>
  <w:style w:type="paragraph" w:styleId="30">
    <w:name w:val="heading 3"/>
    <w:basedOn w:val="aa"/>
    <w:next w:val="22"/>
    <w:link w:val="31"/>
    <w:uiPriority w:val="9"/>
    <w:qFormat/>
    <w:rsid w:val="00D96BD5"/>
    <w:pPr>
      <w:keepNext/>
      <w:keepLines/>
      <w:outlineLvl w:val="2"/>
    </w:pPr>
    <w:rPr>
      <w:b/>
      <w:bCs/>
      <w:sz w:val="28"/>
      <w:lang w:val="x-none"/>
    </w:rPr>
  </w:style>
  <w:style w:type="paragraph" w:styleId="4">
    <w:name w:val="heading 4"/>
    <w:basedOn w:val="aa"/>
    <w:next w:val="aa"/>
    <w:qFormat/>
    <w:rsid w:val="00331B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a"/>
    <w:next w:val="aa"/>
    <w:link w:val="50"/>
    <w:uiPriority w:val="9"/>
    <w:qFormat/>
    <w:rsid w:val="00CA5285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a"/>
    <w:next w:val="aa"/>
    <w:link w:val="60"/>
    <w:uiPriority w:val="9"/>
    <w:qFormat/>
    <w:rsid w:val="00272FD6"/>
    <w:pPr>
      <w:keepNext/>
      <w:keepLines/>
      <w:spacing w:before="200"/>
      <w:outlineLvl w:val="5"/>
    </w:pPr>
    <w:rPr>
      <w:rFonts w:ascii="Cambria" w:hAnsi="Cambria"/>
      <w:i/>
      <w:iCs/>
      <w:color w:val="243F60"/>
      <w:szCs w:val="20"/>
      <w:lang w:val="x-none" w:eastAsia="x-none"/>
    </w:rPr>
  </w:style>
  <w:style w:type="paragraph" w:styleId="7">
    <w:name w:val="heading 7"/>
    <w:basedOn w:val="aa"/>
    <w:next w:val="aa"/>
    <w:link w:val="70"/>
    <w:uiPriority w:val="9"/>
    <w:qFormat/>
    <w:rsid w:val="00F01C58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  <w:lang w:val="x-none" w:eastAsia="x-none"/>
    </w:rPr>
  </w:style>
  <w:style w:type="paragraph" w:styleId="9">
    <w:name w:val="heading 9"/>
    <w:basedOn w:val="aa"/>
    <w:next w:val="aa"/>
    <w:link w:val="90"/>
    <w:uiPriority w:val="9"/>
    <w:qFormat/>
    <w:rsid w:val="006C4DA6"/>
    <w:p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ListParagraph1">
    <w:name w:val="List Paragraph1"/>
    <w:basedOn w:val="aa"/>
    <w:link w:val="ListParagraphChar"/>
    <w:uiPriority w:val="34"/>
    <w:qFormat/>
    <w:rsid w:val="00AD7813"/>
    <w:pPr>
      <w:ind w:left="720"/>
      <w:contextualSpacing/>
    </w:pPr>
    <w:rPr>
      <w:lang w:val="x-none"/>
    </w:rPr>
  </w:style>
  <w:style w:type="character" w:customStyle="1" w:styleId="14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link w:val="22"/>
    <w:uiPriority w:val="9"/>
    <w:rsid w:val="00D96BD5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b"/>
    <w:rsid w:val="00332CFE"/>
  </w:style>
  <w:style w:type="character" w:styleId="ae">
    <w:name w:val="Strong"/>
    <w:qFormat/>
    <w:rsid w:val="007E6CAD"/>
    <w:rPr>
      <w:b/>
      <w:bCs/>
    </w:rPr>
  </w:style>
  <w:style w:type="character" w:customStyle="1" w:styleId="31">
    <w:name w:val="Заголовок 3 Знак"/>
    <w:link w:val="30"/>
    <w:uiPriority w:val="9"/>
    <w:rsid w:val="00D96BD5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a"/>
    <w:next w:val="aa"/>
    <w:rsid w:val="00B8607A"/>
    <w:pPr>
      <w:keepLines/>
      <w:spacing w:before="1560" w:after="120" w:line="288" w:lineRule="auto"/>
      <w:jc w:val="center"/>
    </w:pPr>
    <w:rPr>
      <w:b/>
      <w:caps/>
      <w:szCs w:val="28"/>
      <w:lang w:val="en-US"/>
    </w:rPr>
  </w:style>
  <w:style w:type="paragraph" w:customStyle="1" w:styleId="ProgramName">
    <w:name w:val="Program Name"/>
    <w:basedOn w:val="aa"/>
    <w:next w:val="aa"/>
    <w:rsid w:val="00B8607A"/>
    <w:pPr>
      <w:keepLines/>
      <w:spacing w:line="288" w:lineRule="auto"/>
      <w:jc w:val="center"/>
    </w:pPr>
    <w:rPr>
      <w:b/>
      <w:bCs/>
      <w:caps/>
      <w:sz w:val="28"/>
      <w:szCs w:val="28"/>
    </w:rPr>
  </w:style>
  <w:style w:type="paragraph" w:customStyle="1" w:styleId="DocumentName">
    <w:name w:val="Document Name"/>
    <w:basedOn w:val="aa"/>
    <w:rsid w:val="00B8607A"/>
    <w:pPr>
      <w:suppressAutoHyphens/>
      <w:spacing w:before="120" w:after="120" w:line="288" w:lineRule="auto"/>
      <w:ind w:left="170" w:right="170"/>
      <w:jc w:val="center"/>
    </w:pPr>
    <w:rPr>
      <w:b/>
      <w:sz w:val="32"/>
      <w:szCs w:val="36"/>
    </w:rPr>
  </w:style>
  <w:style w:type="paragraph" w:customStyle="1" w:styleId="a9">
    <w:name w:val="Приложение"/>
    <w:basedOn w:val="13"/>
    <w:next w:val="aa"/>
    <w:qFormat/>
    <w:rsid w:val="002B182F"/>
    <w:pPr>
      <w:pageBreakBefore/>
      <w:numPr>
        <w:numId w:val="1"/>
      </w:numPr>
    </w:pPr>
  </w:style>
  <w:style w:type="table" w:styleId="af">
    <w:name w:val="Table Grid"/>
    <w:basedOn w:val="ac"/>
    <w:uiPriority w:val="59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Normal (Web)"/>
    <w:basedOn w:val="aa"/>
    <w:uiPriority w:val="99"/>
    <w:rsid w:val="003B339F"/>
    <w:pPr>
      <w:spacing w:before="100" w:beforeAutospacing="1" w:after="100" w:afterAutospacing="1"/>
    </w:pPr>
  </w:style>
  <w:style w:type="paragraph" w:styleId="HTML">
    <w:name w:val="HTML Preformatted"/>
    <w:basedOn w:val="aa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caption"/>
    <w:aliases w:val="Название таблиц,Рисунок название стить"/>
    <w:basedOn w:val="aa"/>
    <w:next w:val="aa"/>
    <w:link w:val="af2"/>
    <w:uiPriority w:val="35"/>
    <w:qFormat/>
    <w:rsid w:val="00156ABD"/>
    <w:pPr>
      <w:jc w:val="right"/>
    </w:pPr>
    <w:rPr>
      <w:bCs/>
      <w:szCs w:val="18"/>
      <w:lang w:val="x-none"/>
    </w:rPr>
  </w:style>
  <w:style w:type="paragraph" w:customStyle="1" w:styleId="p">
    <w:name w:val="p"/>
    <w:basedOn w:val="aa"/>
    <w:rsid w:val="00F679E8"/>
    <w:pPr>
      <w:spacing w:before="100" w:beforeAutospacing="1" w:after="100" w:afterAutospacing="1"/>
    </w:pPr>
  </w:style>
  <w:style w:type="paragraph" w:styleId="af3">
    <w:name w:val="Body Text Indent"/>
    <w:basedOn w:val="aa"/>
    <w:link w:val="af4"/>
    <w:rsid w:val="00BA4537"/>
    <w:pPr>
      <w:ind w:firstLine="708"/>
    </w:pPr>
    <w:rPr>
      <w:sz w:val="28"/>
      <w:szCs w:val="28"/>
      <w:lang w:val="x-none"/>
    </w:rPr>
  </w:style>
  <w:style w:type="character" w:customStyle="1" w:styleId="af4">
    <w:name w:val="Основной текст с отступом Знак"/>
    <w:link w:val="af3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2">
    <w:name w:val="Body Text Indent 3"/>
    <w:basedOn w:val="aa"/>
    <w:link w:val="33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link w:val="32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5">
    <w:name w:val="header"/>
    <w:basedOn w:val="aa"/>
    <w:link w:val="af6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6">
    <w:name w:val="Верхний колонтитул Знак"/>
    <w:link w:val="af5"/>
    <w:uiPriority w:val="99"/>
    <w:rsid w:val="006A7113"/>
    <w:rPr>
      <w:rFonts w:ascii="Times New Roman" w:hAnsi="Times New Roman"/>
      <w:sz w:val="24"/>
    </w:rPr>
  </w:style>
  <w:style w:type="paragraph" w:styleId="af7">
    <w:name w:val="footer"/>
    <w:basedOn w:val="aa"/>
    <w:link w:val="af8"/>
    <w:uiPriority w:val="99"/>
    <w:unhideWhenUsed/>
    <w:rsid w:val="006A7113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8">
    <w:name w:val="Нижний колонтитул Знак"/>
    <w:link w:val="af7"/>
    <w:uiPriority w:val="99"/>
    <w:rsid w:val="006A7113"/>
    <w:rPr>
      <w:rFonts w:ascii="Times New Roman" w:hAnsi="Times New Roman"/>
      <w:sz w:val="24"/>
    </w:rPr>
  </w:style>
  <w:style w:type="paragraph" w:styleId="af9">
    <w:name w:val="Balloon Text"/>
    <w:basedOn w:val="aa"/>
    <w:link w:val="afa"/>
    <w:uiPriority w:val="99"/>
    <w:semiHidden/>
    <w:unhideWhenUsed/>
    <w:rsid w:val="006A7113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fb">
    <w:name w:val="Раздел"/>
    <w:basedOn w:val="13"/>
    <w:next w:val="aa"/>
    <w:link w:val="afc"/>
    <w:qFormat/>
    <w:rsid w:val="00D24522"/>
    <w:pPr>
      <w:jc w:val="left"/>
    </w:pPr>
  </w:style>
  <w:style w:type="paragraph" w:customStyle="1" w:styleId="afd">
    <w:name w:val="Подраздел"/>
    <w:basedOn w:val="22"/>
    <w:next w:val="aa"/>
    <w:qFormat/>
    <w:rsid w:val="00D24522"/>
  </w:style>
  <w:style w:type="paragraph" w:customStyle="1" w:styleId="afe">
    <w:name w:val="Пункт"/>
    <w:basedOn w:val="afd"/>
    <w:next w:val="aa"/>
    <w:qFormat/>
    <w:rsid w:val="00D24522"/>
    <w:pPr>
      <w:outlineLvl w:val="2"/>
    </w:pPr>
  </w:style>
  <w:style w:type="paragraph" w:customStyle="1" w:styleId="aff">
    <w:name w:val="Подпункт"/>
    <w:basedOn w:val="afe"/>
    <w:qFormat/>
    <w:rsid w:val="00D24522"/>
    <w:pPr>
      <w:outlineLvl w:val="3"/>
    </w:pPr>
  </w:style>
  <w:style w:type="paragraph" w:customStyle="1" w:styleId="aff0">
    <w:name w:val="Ненумерованные заголовки"/>
    <w:basedOn w:val="13"/>
    <w:qFormat/>
    <w:rsid w:val="00046392"/>
    <w:pPr>
      <w:spacing w:after="200"/>
      <w:ind w:left="1134" w:hanging="425"/>
      <w:jc w:val="both"/>
    </w:pPr>
    <w:rPr>
      <w:lang w:val="ru-RU"/>
    </w:rPr>
  </w:style>
  <w:style w:type="paragraph" w:customStyle="1" w:styleId="TOCHeading1">
    <w:name w:val="TOC Heading1"/>
    <w:basedOn w:val="13"/>
    <w:next w:val="aa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a"/>
    <w:next w:val="aa"/>
    <w:autoRedefine/>
    <w:uiPriority w:val="39"/>
    <w:unhideWhenUsed/>
    <w:rsid w:val="00171013"/>
    <w:pPr>
      <w:tabs>
        <w:tab w:val="left" w:pos="142"/>
        <w:tab w:val="left" w:pos="284"/>
        <w:tab w:val="left" w:pos="425"/>
        <w:tab w:val="left" w:pos="1200"/>
        <w:tab w:val="right" w:leader="dot" w:pos="9600"/>
      </w:tabs>
    </w:pPr>
    <w:rPr>
      <w:b/>
      <w:caps/>
      <w:sz w:val="28"/>
    </w:rPr>
  </w:style>
  <w:style w:type="paragraph" w:styleId="24">
    <w:name w:val="toc 2"/>
    <w:basedOn w:val="aa"/>
    <w:next w:val="aa"/>
    <w:autoRedefine/>
    <w:uiPriority w:val="39"/>
    <w:unhideWhenUsed/>
    <w:rsid w:val="005E10A6"/>
    <w:pPr>
      <w:tabs>
        <w:tab w:val="left" w:pos="1540"/>
        <w:tab w:val="right" w:leader="dot" w:pos="9600"/>
      </w:tabs>
      <w:ind w:left="709"/>
    </w:pPr>
    <w:rPr>
      <w:b/>
      <w:noProof/>
      <w:sz w:val="28"/>
    </w:rPr>
  </w:style>
  <w:style w:type="character" w:styleId="aff1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a"/>
    <w:next w:val="aa"/>
    <w:autoRedefine/>
    <w:uiPriority w:val="39"/>
    <w:unhideWhenUsed/>
    <w:rsid w:val="00373ADD"/>
    <w:pPr>
      <w:ind w:left="1200"/>
    </w:pPr>
  </w:style>
  <w:style w:type="paragraph" w:styleId="aff2">
    <w:name w:val="Body Text"/>
    <w:basedOn w:val="aa"/>
    <w:link w:val="aff3"/>
    <w:uiPriority w:val="99"/>
    <w:unhideWhenUsed/>
    <w:rsid w:val="006C4DA6"/>
    <w:pPr>
      <w:spacing w:after="120"/>
    </w:pPr>
    <w:rPr>
      <w:lang w:val="x-none"/>
    </w:rPr>
  </w:style>
  <w:style w:type="character" w:customStyle="1" w:styleId="aff3">
    <w:name w:val="Основной текст Знак"/>
    <w:link w:val="aff2"/>
    <w:uiPriority w:val="99"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f4">
    <w:name w:val="Абзац"/>
    <w:basedOn w:val="aa"/>
    <w:autoRedefine/>
    <w:rsid w:val="00D46D27"/>
  </w:style>
  <w:style w:type="character" w:styleId="aff5">
    <w:name w:val="page number"/>
    <w:basedOn w:val="ab"/>
    <w:rsid w:val="002B182F"/>
  </w:style>
  <w:style w:type="paragraph" w:styleId="34">
    <w:name w:val="toc 3"/>
    <w:basedOn w:val="aa"/>
    <w:next w:val="aa"/>
    <w:autoRedefine/>
    <w:uiPriority w:val="39"/>
    <w:rsid w:val="005860C1"/>
    <w:pPr>
      <w:ind w:left="709"/>
    </w:pPr>
    <w:rPr>
      <w:b/>
      <w:sz w:val="28"/>
    </w:rPr>
  </w:style>
  <w:style w:type="paragraph" w:customStyle="1" w:styleId="aff6">
    <w:name w:val="Заголовок таблицы"/>
    <w:basedOn w:val="aa"/>
    <w:rsid w:val="00371627"/>
    <w:rPr>
      <w:b/>
    </w:rPr>
  </w:style>
  <w:style w:type="paragraph" w:customStyle="1" w:styleId="-">
    <w:name w:val="Таблица-заголовок"/>
    <w:basedOn w:val="aa"/>
    <w:link w:val="-0"/>
    <w:autoRedefine/>
    <w:rsid w:val="00371627"/>
    <w:rPr>
      <w:b/>
    </w:rPr>
  </w:style>
  <w:style w:type="character" w:styleId="aff7">
    <w:name w:val="annotation reference"/>
    <w:semiHidden/>
    <w:unhideWhenUsed/>
    <w:rsid w:val="00DD09E5"/>
    <w:rPr>
      <w:sz w:val="16"/>
      <w:szCs w:val="16"/>
    </w:rPr>
  </w:style>
  <w:style w:type="paragraph" w:styleId="aff8">
    <w:name w:val="annotation text"/>
    <w:aliases w:val="Примечания: текст"/>
    <w:basedOn w:val="aa"/>
    <w:link w:val="aff9"/>
    <w:unhideWhenUsed/>
    <w:rsid w:val="00DD09E5"/>
    <w:rPr>
      <w:sz w:val="20"/>
      <w:szCs w:val="20"/>
      <w:lang w:val="x-none"/>
    </w:rPr>
  </w:style>
  <w:style w:type="character" w:customStyle="1" w:styleId="aff9">
    <w:name w:val="Текст примечания Знак"/>
    <w:aliases w:val="Примечания: текст Знак"/>
    <w:link w:val="aff8"/>
    <w:rsid w:val="00DD09E5"/>
    <w:rPr>
      <w:rFonts w:ascii="Times New Roman" w:hAnsi="Times New Roman"/>
      <w:lang w:eastAsia="en-US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DD09E5"/>
    <w:rPr>
      <w:b/>
      <w:bCs/>
    </w:rPr>
  </w:style>
  <w:style w:type="character" w:customStyle="1" w:styleId="affb">
    <w:name w:val="Тема примечания Знак"/>
    <w:link w:val="affa"/>
    <w:uiPriority w:val="99"/>
    <w:semiHidden/>
    <w:rsid w:val="00DD09E5"/>
    <w:rPr>
      <w:rFonts w:ascii="Times New Roman" w:hAnsi="Times New Roman"/>
      <w:b/>
      <w:bCs/>
      <w:lang w:eastAsia="en-US"/>
    </w:rPr>
  </w:style>
  <w:style w:type="paragraph" w:customStyle="1" w:styleId="Revision1">
    <w:name w:val="Revision1"/>
    <w:hidden/>
    <w:uiPriority w:val="99"/>
    <w:semiHidden/>
    <w:rsid w:val="00F85069"/>
    <w:rPr>
      <w:rFonts w:ascii="Times New Roman" w:hAnsi="Times New Roman"/>
      <w:sz w:val="24"/>
      <w:szCs w:val="22"/>
      <w:lang w:eastAsia="en-US"/>
    </w:rPr>
  </w:style>
  <w:style w:type="paragraph" w:customStyle="1" w:styleId="affc">
    <w:name w:val="Перечисления"/>
    <w:basedOn w:val="ListParagraph1"/>
    <w:link w:val="affd"/>
    <w:qFormat/>
    <w:rsid w:val="00D46D27"/>
    <w:pPr>
      <w:ind w:left="1066" w:hanging="357"/>
      <w:contextualSpacing w:val="0"/>
    </w:pPr>
  </w:style>
  <w:style w:type="character" w:customStyle="1" w:styleId="ListParagraphChar">
    <w:name w:val="List Paragraph Char"/>
    <w:link w:val="ListParagraph1"/>
    <w:uiPriority w:val="34"/>
    <w:rsid w:val="00D46D27"/>
    <w:rPr>
      <w:rFonts w:ascii="Times New Roman" w:hAnsi="Times New Roman"/>
      <w:sz w:val="24"/>
      <w:szCs w:val="22"/>
      <w:lang w:eastAsia="en-US"/>
    </w:rPr>
  </w:style>
  <w:style w:type="character" w:customStyle="1" w:styleId="affd">
    <w:name w:val="Перечисления Знак"/>
    <w:link w:val="affc"/>
    <w:locked/>
    <w:rsid w:val="00EA6402"/>
    <w:rPr>
      <w:rFonts w:ascii="Times New Roman" w:hAnsi="Times New Roman"/>
      <w:sz w:val="24"/>
      <w:szCs w:val="22"/>
      <w:lang w:eastAsia="en-US"/>
    </w:rPr>
  </w:style>
  <w:style w:type="paragraph" w:customStyle="1" w:styleId="0">
    <w:name w:val="_Текст0 Знак"/>
    <w:link w:val="00"/>
    <w:rsid w:val="005305C0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-1">
    <w:name w:val="Абзац - полужирный"/>
    <w:basedOn w:val="aff4"/>
    <w:autoRedefine/>
    <w:rsid w:val="00410A40"/>
    <w:pPr>
      <w:tabs>
        <w:tab w:val="left" w:pos="1200"/>
      </w:tabs>
      <w:ind w:left="1440" w:hanging="720"/>
    </w:pPr>
    <w:rPr>
      <w:b/>
      <w:caps/>
    </w:rPr>
  </w:style>
  <w:style w:type="paragraph" w:customStyle="1" w:styleId="02">
    <w:name w:val="_Текст0_Список 2 уровня"/>
    <w:autoRedefine/>
    <w:rsid w:val="00CA4BD9"/>
    <w:pPr>
      <w:numPr>
        <w:numId w:val="2"/>
      </w:numPr>
      <w:jc w:val="both"/>
    </w:pPr>
    <w:rPr>
      <w:rFonts w:ascii="Arial" w:eastAsia="Times New Roman" w:hAnsi="Arial"/>
      <w:sz w:val="24"/>
      <w:szCs w:val="24"/>
    </w:rPr>
  </w:style>
  <w:style w:type="paragraph" w:customStyle="1" w:styleId="01">
    <w:name w:val="_Текст0_ПереченьТерминов"/>
    <w:rsid w:val="00620791"/>
    <w:pPr>
      <w:spacing w:before="20" w:after="220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affe">
    <w:name w:val="Стиль Абзац ТЗ СИМИ Знак"/>
    <w:link w:val="afff"/>
    <w:locked/>
    <w:rsid w:val="00655916"/>
    <w:rPr>
      <w:rFonts w:cs="Calibri"/>
      <w:sz w:val="24"/>
      <w:szCs w:val="22"/>
      <w:lang w:val="x-none" w:eastAsia="en-US"/>
    </w:rPr>
  </w:style>
  <w:style w:type="paragraph" w:customStyle="1" w:styleId="afff">
    <w:name w:val="Стиль Абзац ТЗ СИМИ"/>
    <w:basedOn w:val="aa"/>
    <w:link w:val="affe"/>
    <w:qFormat/>
    <w:rsid w:val="00655916"/>
    <w:pPr>
      <w:ind w:firstLine="709"/>
    </w:pPr>
    <w:rPr>
      <w:rFonts w:ascii="Calibri" w:hAnsi="Calibri"/>
      <w:lang w:val="x-none"/>
    </w:rPr>
  </w:style>
  <w:style w:type="paragraph" w:customStyle="1" w:styleId="a">
    <w:name w:val="Ненумерованный список"/>
    <w:basedOn w:val="af3"/>
    <w:link w:val="afff0"/>
    <w:qFormat/>
    <w:rsid w:val="00D072C2"/>
    <w:pPr>
      <w:widowControl w:val="0"/>
      <w:numPr>
        <w:numId w:val="5"/>
      </w:numPr>
      <w:spacing w:line="360" w:lineRule="auto"/>
    </w:pPr>
    <w:rPr>
      <w:sz w:val="24"/>
      <w:szCs w:val="24"/>
      <w:lang w:eastAsia="x-none"/>
    </w:rPr>
  </w:style>
  <w:style w:type="character" w:customStyle="1" w:styleId="afff0">
    <w:name w:val="Ненумерованный список Знак"/>
    <w:link w:val="a"/>
    <w:rsid w:val="00D072C2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40">
    <w:name w:val="toc 4"/>
    <w:basedOn w:val="aa"/>
    <w:next w:val="aa"/>
    <w:autoRedefine/>
    <w:uiPriority w:val="39"/>
    <w:unhideWhenUsed/>
    <w:rsid w:val="007D7B3E"/>
    <w:pPr>
      <w:spacing w:after="100" w:line="276" w:lineRule="auto"/>
      <w:ind w:left="660"/>
    </w:pPr>
    <w:rPr>
      <w:rFonts w:ascii="Calibri" w:hAnsi="Calibri"/>
      <w:sz w:val="22"/>
    </w:rPr>
  </w:style>
  <w:style w:type="paragraph" w:styleId="51">
    <w:name w:val="toc 5"/>
    <w:basedOn w:val="aa"/>
    <w:next w:val="aa"/>
    <w:autoRedefine/>
    <w:uiPriority w:val="39"/>
    <w:unhideWhenUsed/>
    <w:rsid w:val="007D7B3E"/>
    <w:pPr>
      <w:spacing w:after="100" w:line="276" w:lineRule="auto"/>
      <w:ind w:left="880"/>
    </w:pPr>
    <w:rPr>
      <w:rFonts w:ascii="Calibri" w:hAnsi="Calibri"/>
      <w:sz w:val="22"/>
    </w:rPr>
  </w:style>
  <w:style w:type="paragraph" w:styleId="71">
    <w:name w:val="toc 7"/>
    <w:basedOn w:val="aa"/>
    <w:next w:val="aa"/>
    <w:autoRedefine/>
    <w:uiPriority w:val="39"/>
    <w:unhideWhenUsed/>
    <w:rsid w:val="007D7B3E"/>
    <w:pPr>
      <w:spacing w:after="100" w:line="276" w:lineRule="auto"/>
      <w:ind w:left="1320"/>
    </w:pPr>
    <w:rPr>
      <w:rFonts w:ascii="Calibri" w:hAnsi="Calibri"/>
      <w:sz w:val="22"/>
    </w:rPr>
  </w:style>
  <w:style w:type="paragraph" w:styleId="8">
    <w:name w:val="toc 8"/>
    <w:basedOn w:val="aa"/>
    <w:next w:val="aa"/>
    <w:autoRedefine/>
    <w:uiPriority w:val="39"/>
    <w:unhideWhenUsed/>
    <w:rsid w:val="007D7B3E"/>
    <w:pPr>
      <w:spacing w:after="100" w:line="276" w:lineRule="auto"/>
      <w:ind w:left="1540"/>
    </w:pPr>
    <w:rPr>
      <w:rFonts w:ascii="Calibri" w:hAnsi="Calibri"/>
      <w:sz w:val="22"/>
    </w:rPr>
  </w:style>
  <w:style w:type="paragraph" w:styleId="91">
    <w:name w:val="toc 9"/>
    <w:basedOn w:val="aa"/>
    <w:next w:val="aa"/>
    <w:autoRedefine/>
    <w:uiPriority w:val="39"/>
    <w:unhideWhenUsed/>
    <w:rsid w:val="007D7B3E"/>
    <w:pPr>
      <w:spacing w:after="100" w:line="276" w:lineRule="auto"/>
      <w:ind w:left="1760"/>
    </w:pPr>
    <w:rPr>
      <w:rFonts w:ascii="Calibri" w:hAnsi="Calibri"/>
      <w:sz w:val="22"/>
    </w:rPr>
  </w:style>
  <w:style w:type="paragraph" w:customStyle="1" w:styleId="1-21">
    <w:name w:val="Средняя сетка 1 - Акцент 21"/>
    <w:basedOn w:val="aa"/>
    <w:link w:val="1-2"/>
    <w:uiPriority w:val="34"/>
    <w:qFormat/>
    <w:rsid w:val="0034055D"/>
    <w:rPr>
      <w:lang w:val="x-none"/>
    </w:rPr>
  </w:style>
  <w:style w:type="paragraph" w:customStyle="1" w:styleId="a8">
    <w:name w:val="Стиль Список ТЗ СИМИ"/>
    <w:basedOn w:val="1-21"/>
    <w:link w:val="afff1"/>
    <w:qFormat/>
    <w:rsid w:val="0034055D"/>
    <w:pPr>
      <w:numPr>
        <w:numId w:val="11"/>
      </w:numPr>
    </w:pPr>
  </w:style>
  <w:style w:type="character" w:customStyle="1" w:styleId="afff1">
    <w:name w:val="Стиль Список ТЗ СИМИ Знак"/>
    <w:link w:val="a8"/>
    <w:rsid w:val="0034055D"/>
    <w:rPr>
      <w:rFonts w:ascii="Times New Roman" w:eastAsia="Times New Roman" w:hAnsi="Times New Roman"/>
      <w:sz w:val="24"/>
      <w:szCs w:val="24"/>
      <w:lang w:val="x-none"/>
    </w:rPr>
  </w:style>
  <w:style w:type="character" w:customStyle="1" w:styleId="ORGTEXT">
    <w:name w:val="ORG_TEXT Знак"/>
    <w:link w:val="ORGTEXT0"/>
    <w:uiPriority w:val="99"/>
    <w:locked/>
    <w:rsid w:val="0034055D"/>
    <w:rPr>
      <w:rFonts w:ascii="Arial" w:hAnsi="Arial"/>
      <w:lang w:eastAsia="en-US"/>
    </w:rPr>
  </w:style>
  <w:style w:type="paragraph" w:customStyle="1" w:styleId="ORGTEXT0">
    <w:name w:val="ORG_TEXT"/>
    <w:basedOn w:val="aa"/>
    <w:link w:val="ORGTEXT"/>
    <w:uiPriority w:val="99"/>
    <w:rsid w:val="0034055D"/>
    <w:pPr>
      <w:widowControl w:val="0"/>
      <w:spacing w:after="120"/>
      <w:ind w:left="357"/>
    </w:pPr>
    <w:rPr>
      <w:rFonts w:ascii="Arial" w:hAnsi="Arial"/>
      <w:sz w:val="20"/>
      <w:szCs w:val="20"/>
      <w:lang w:val="x-none"/>
    </w:rPr>
  </w:style>
  <w:style w:type="character" w:customStyle="1" w:styleId="af2">
    <w:name w:val="Название объекта Знак"/>
    <w:aliases w:val="Название таблиц Знак,Рисунок название стить Знак"/>
    <w:link w:val="af1"/>
    <w:uiPriority w:val="35"/>
    <w:locked/>
    <w:rsid w:val="0034055D"/>
    <w:rPr>
      <w:rFonts w:ascii="Times New Roman" w:hAnsi="Times New Roman"/>
      <w:bCs/>
      <w:sz w:val="24"/>
      <w:szCs w:val="18"/>
      <w:lang w:eastAsia="en-US"/>
    </w:rPr>
  </w:style>
  <w:style w:type="paragraph" w:customStyle="1" w:styleId="TableNormal">
    <w:name w:val="TableNormal"/>
    <w:basedOn w:val="aa"/>
    <w:rsid w:val="0034055D"/>
    <w:pPr>
      <w:keepLines/>
      <w:spacing w:before="120"/>
    </w:pPr>
    <w:rPr>
      <w:rFonts w:ascii="Arial" w:hAnsi="Arial"/>
      <w:spacing w:val="-5"/>
      <w:sz w:val="20"/>
      <w:szCs w:val="20"/>
    </w:rPr>
  </w:style>
  <w:style w:type="character" w:customStyle="1" w:styleId="Specify">
    <w:name w:val="Specify"/>
    <w:rsid w:val="0034055D"/>
    <w:rPr>
      <w:color w:val="0000FF"/>
    </w:rPr>
  </w:style>
  <w:style w:type="paragraph" w:customStyle="1" w:styleId="a0">
    <w:name w:val="Стиль СИМИ ТЗ Список"/>
    <w:basedOn w:val="aa"/>
    <w:link w:val="afff2"/>
    <w:qFormat/>
    <w:rsid w:val="0034055D"/>
    <w:pPr>
      <w:numPr>
        <w:numId w:val="12"/>
      </w:numPr>
      <w:ind w:left="1786" w:hanging="357"/>
    </w:pPr>
    <w:rPr>
      <w:lang w:val="x-none"/>
    </w:rPr>
  </w:style>
  <w:style w:type="character" w:customStyle="1" w:styleId="afff2">
    <w:name w:val="Стиль СИМИ ТЗ Список Знак"/>
    <w:link w:val="a0"/>
    <w:rsid w:val="0034055D"/>
    <w:rPr>
      <w:rFonts w:ascii="Times New Roman" w:eastAsia="Times New Roman" w:hAnsi="Times New Roman"/>
      <w:sz w:val="24"/>
      <w:szCs w:val="24"/>
      <w:lang w:val="x-none"/>
    </w:rPr>
  </w:style>
  <w:style w:type="paragraph" w:customStyle="1" w:styleId="16">
    <w:name w:val="Абзац списка1"/>
    <w:basedOn w:val="aa"/>
    <w:uiPriority w:val="34"/>
    <w:qFormat/>
    <w:rsid w:val="0034055D"/>
    <w:pPr>
      <w:ind w:left="720"/>
    </w:pPr>
  </w:style>
  <w:style w:type="paragraph" w:customStyle="1" w:styleId="17">
    <w:name w:val="Заголовок оглавления1"/>
    <w:basedOn w:val="13"/>
    <w:next w:val="aa"/>
    <w:uiPriority w:val="39"/>
    <w:qFormat/>
    <w:rsid w:val="0034055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customStyle="1" w:styleId="18">
    <w:name w:val="Рецензия1"/>
    <w:hidden/>
    <w:uiPriority w:val="99"/>
    <w:semiHidden/>
    <w:rsid w:val="0034055D"/>
    <w:rPr>
      <w:rFonts w:ascii="Times New Roman" w:hAnsi="Times New Roman"/>
      <w:sz w:val="24"/>
      <w:szCs w:val="22"/>
      <w:lang w:eastAsia="en-US"/>
    </w:rPr>
  </w:style>
  <w:style w:type="paragraph" w:styleId="afff3">
    <w:name w:val="Document Map"/>
    <w:basedOn w:val="aa"/>
    <w:link w:val="afff4"/>
    <w:uiPriority w:val="99"/>
    <w:semiHidden/>
    <w:unhideWhenUsed/>
    <w:rsid w:val="0034055D"/>
    <w:rPr>
      <w:rFonts w:ascii="Tahoma" w:hAnsi="Tahoma"/>
      <w:sz w:val="16"/>
      <w:szCs w:val="16"/>
      <w:lang w:val="x-none"/>
    </w:rPr>
  </w:style>
  <w:style w:type="character" w:customStyle="1" w:styleId="afff4">
    <w:name w:val="Схема документа Знак"/>
    <w:link w:val="afff3"/>
    <w:uiPriority w:val="99"/>
    <w:semiHidden/>
    <w:rsid w:val="0034055D"/>
    <w:rPr>
      <w:rFonts w:ascii="Tahoma" w:hAnsi="Tahoma" w:cs="Tahoma"/>
      <w:sz w:val="16"/>
      <w:szCs w:val="16"/>
      <w:lang w:eastAsia="en-US"/>
    </w:rPr>
  </w:style>
  <w:style w:type="character" w:customStyle="1" w:styleId="1-2">
    <w:name w:val="Средняя сетка 1 - Акцент 2 Знак"/>
    <w:link w:val="1-21"/>
    <w:uiPriority w:val="34"/>
    <w:rsid w:val="006F730D"/>
    <w:rPr>
      <w:rFonts w:ascii="Times New Roman" w:hAnsi="Times New Roman"/>
      <w:sz w:val="24"/>
      <w:szCs w:val="22"/>
      <w:lang w:eastAsia="en-US"/>
    </w:rPr>
  </w:style>
  <w:style w:type="paragraph" w:customStyle="1" w:styleId="afff5">
    <w:name w:val="Обычный (тбл)"/>
    <w:basedOn w:val="aa"/>
    <w:link w:val="afff6"/>
    <w:rsid w:val="0013570F"/>
    <w:pPr>
      <w:spacing w:before="40" w:after="80"/>
    </w:pPr>
    <w:rPr>
      <w:bCs/>
      <w:sz w:val="22"/>
      <w:szCs w:val="18"/>
    </w:rPr>
  </w:style>
  <w:style w:type="character" w:customStyle="1" w:styleId="afff6">
    <w:name w:val="Обычный (тбл) Знак"/>
    <w:link w:val="afff5"/>
    <w:locked/>
    <w:rsid w:val="0013570F"/>
    <w:rPr>
      <w:bCs/>
      <w:sz w:val="22"/>
      <w:szCs w:val="18"/>
      <w:lang w:val="ru-RU" w:eastAsia="ru-RU" w:bidi="ar-SA"/>
    </w:rPr>
  </w:style>
  <w:style w:type="paragraph" w:styleId="afff7">
    <w:name w:val="E-mail Signature"/>
    <w:basedOn w:val="aa"/>
    <w:link w:val="afff8"/>
    <w:rsid w:val="00C920AA"/>
    <w:pPr>
      <w:ind w:firstLine="709"/>
    </w:pPr>
  </w:style>
  <w:style w:type="paragraph" w:customStyle="1" w:styleId="1-">
    <w:name w:val="1-ый прил"/>
    <w:basedOn w:val="aa"/>
    <w:qFormat/>
    <w:rsid w:val="00C920AA"/>
    <w:pPr>
      <w:keepNext/>
      <w:numPr>
        <w:ilvl w:val="1"/>
        <w:numId w:val="13"/>
      </w:numPr>
      <w:tabs>
        <w:tab w:val="clear" w:pos="-288"/>
      </w:tabs>
      <w:spacing w:before="240" w:after="120"/>
      <w:ind w:left="1276"/>
      <w:outlineLvl w:val="1"/>
    </w:pPr>
    <w:rPr>
      <w:b/>
      <w:bCs/>
      <w:spacing w:val="-2"/>
    </w:rPr>
  </w:style>
  <w:style w:type="paragraph" w:customStyle="1" w:styleId="2-">
    <w:name w:val="2-ой прил"/>
    <w:basedOn w:val="1-"/>
    <w:qFormat/>
    <w:rsid w:val="00C920AA"/>
    <w:pPr>
      <w:numPr>
        <w:ilvl w:val="2"/>
      </w:numPr>
      <w:outlineLvl w:val="2"/>
    </w:pPr>
    <w:rPr>
      <w:rFonts w:eastAsia="Calibri"/>
    </w:rPr>
  </w:style>
  <w:style w:type="paragraph" w:customStyle="1" w:styleId="3-">
    <w:name w:val="3-ий прил"/>
    <w:basedOn w:val="2-"/>
    <w:qFormat/>
    <w:rsid w:val="000F5C48"/>
    <w:pPr>
      <w:numPr>
        <w:ilvl w:val="3"/>
      </w:numPr>
      <w:tabs>
        <w:tab w:val="clear" w:pos="-289"/>
        <w:tab w:val="num" w:pos="567"/>
      </w:tabs>
      <w:ind w:left="1701" w:hanging="992"/>
      <w:outlineLvl w:val="3"/>
    </w:pPr>
  </w:style>
  <w:style w:type="paragraph" w:customStyle="1" w:styleId="4-">
    <w:name w:val="4-ий прил"/>
    <w:basedOn w:val="3-"/>
    <w:qFormat/>
    <w:rsid w:val="00C920AA"/>
    <w:pPr>
      <w:numPr>
        <w:ilvl w:val="4"/>
      </w:numPr>
      <w:tabs>
        <w:tab w:val="clear" w:pos="720"/>
      </w:tabs>
      <w:ind w:left="1718" w:hanging="1009"/>
      <w:outlineLvl w:val="4"/>
    </w:pPr>
  </w:style>
  <w:style w:type="paragraph" w:customStyle="1" w:styleId="10">
    <w:name w:val="Маркер 1"/>
    <w:basedOn w:val="aa"/>
    <w:qFormat/>
    <w:rsid w:val="008F5D8F"/>
    <w:pPr>
      <w:numPr>
        <w:numId w:val="14"/>
      </w:numPr>
    </w:pPr>
  </w:style>
  <w:style w:type="paragraph" w:customStyle="1" w:styleId="21">
    <w:name w:val="Маркер 2"/>
    <w:basedOn w:val="10"/>
    <w:qFormat/>
    <w:rsid w:val="008F5D8F"/>
    <w:pPr>
      <w:numPr>
        <w:ilvl w:val="1"/>
      </w:numPr>
      <w:ind w:left="1434" w:hanging="357"/>
    </w:pPr>
  </w:style>
  <w:style w:type="paragraph" w:customStyle="1" w:styleId="3">
    <w:name w:val="Маркер 3"/>
    <w:basedOn w:val="21"/>
    <w:qFormat/>
    <w:rsid w:val="008F5D8F"/>
    <w:pPr>
      <w:numPr>
        <w:ilvl w:val="2"/>
      </w:numPr>
      <w:ind w:left="1843" w:hanging="1276"/>
    </w:pPr>
  </w:style>
  <w:style w:type="character" w:customStyle="1" w:styleId="afff9">
    <w:name w:val="Основной текст. Шаблон Знак"/>
    <w:link w:val="afffa"/>
    <w:locked/>
    <w:rsid w:val="00A947B8"/>
    <w:rPr>
      <w:rFonts w:ascii="Times New Roman" w:hAnsi="Times New Roman"/>
      <w:noProof/>
      <w:color w:val="000000"/>
      <w:sz w:val="24"/>
      <w:lang w:eastAsia="en-US"/>
    </w:rPr>
  </w:style>
  <w:style w:type="paragraph" w:customStyle="1" w:styleId="afffa">
    <w:name w:val="Основной текст. Шаблон"/>
    <w:basedOn w:val="aa"/>
    <w:link w:val="afff9"/>
    <w:autoRedefine/>
    <w:qFormat/>
    <w:rsid w:val="00A947B8"/>
    <w:rPr>
      <w:noProof/>
      <w:color w:val="000000"/>
      <w:szCs w:val="20"/>
    </w:rPr>
  </w:style>
  <w:style w:type="paragraph" w:customStyle="1" w:styleId="12">
    <w:name w:val="Список_1__"/>
    <w:basedOn w:val="aa"/>
    <w:link w:val="19"/>
    <w:rsid w:val="002B62FE"/>
    <w:pPr>
      <w:numPr>
        <w:numId w:val="9"/>
      </w:numPr>
    </w:pPr>
  </w:style>
  <w:style w:type="character" w:customStyle="1" w:styleId="19">
    <w:name w:val="Список_1__ Знак"/>
    <w:link w:val="12"/>
    <w:locked/>
    <w:rsid w:val="002B62FE"/>
    <w:rPr>
      <w:rFonts w:ascii="Times New Roman" w:eastAsia="Times New Roman" w:hAnsi="Times New Roman"/>
      <w:sz w:val="24"/>
      <w:szCs w:val="24"/>
    </w:rPr>
  </w:style>
  <w:style w:type="paragraph" w:customStyle="1" w:styleId="-2">
    <w:name w:val="таблица-текст"/>
    <w:basedOn w:val="aa"/>
    <w:link w:val="-3"/>
    <w:rsid w:val="002B62FE"/>
    <w:rPr>
      <w:sz w:val="22"/>
      <w:szCs w:val="20"/>
    </w:rPr>
  </w:style>
  <w:style w:type="character" w:customStyle="1" w:styleId="-3">
    <w:name w:val="таблица-текст Знак"/>
    <w:link w:val="-2"/>
    <w:locked/>
    <w:rsid w:val="002B62FE"/>
    <w:rPr>
      <w:rFonts w:ascii="Times New Roman" w:eastAsia="Times New Roman" w:hAnsi="Times New Roman"/>
      <w:sz w:val="22"/>
      <w:lang w:eastAsia="en-US"/>
    </w:rPr>
  </w:style>
  <w:style w:type="character" w:customStyle="1" w:styleId="-0">
    <w:name w:val="Таблица-заголовок Знак"/>
    <w:link w:val="-"/>
    <w:locked/>
    <w:rsid w:val="002B62FE"/>
    <w:rPr>
      <w:rFonts w:ascii="Times New Roman" w:hAnsi="Times New Roman"/>
      <w:b/>
      <w:sz w:val="24"/>
      <w:szCs w:val="22"/>
      <w:lang w:eastAsia="en-US"/>
    </w:rPr>
  </w:style>
  <w:style w:type="character" w:customStyle="1" w:styleId="afff8">
    <w:name w:val="Электронная подпись Знак"/>
    <w:link w:val="afff7"/>
    <w:locked/>
    <w:rsid w:val="002B62FE"/>
    <w:rPr>
      <w:rFonts w:ascii="Times New Roman" w:eastAsia="Times New Roman" w:hAnsi="Times New Roman"/>
      <w:sz w:val="24"/>
      <w:szCs w:val="22"/>
    </w:rPr>
  </w:style>
  <w:style w:type="paragraph" w:customStyle="1" w:styleId="a1">
    <w:name w:val="РазделСодержание"/>
    <w:basedOn w:val="afb"/>
    <w:link w:val="afffb"/>
    <w:qFormat/>
    <w:rsid w:val="00172E58"/>
    <w:pPr>
      <w:numPr>
        <w:numId w:val="6"/>
      </w:numPr>
    </w:pPr>
    <w:rPr>
      <w:lang w:val="ru-RU"/>
    </w:rPr>
  </w:style>
  <w:style w:type="paragraph" w:customStyle="1" w:styleId="a2">
    <w:name w:val="ПодразделСод"/>
    <w:basedOn w:val="22"/>
    <w:link w:val="afffc"/>
    <w:qFormat/>
    <w:rsid w:val="00006BC0"/>
    <w:pPr>
      <w:keepLines w:val="0"/>
      <w:numPr>
        <w:ilvl w:val="1"/>
        <w:numId w:val="6"/>
      </w:numPr>
      <w:tabs>
        <w:tab w:val="left" w:pos="1321"/>
      </w:tabs>
      <w:ind w:left="1134"/>
    </w:pPr>
  </w:style>
  <w:style w:type="character" w:customStyle="1" w:styleId="afc">
    <w:name w:val="Раздел Знак"/>
    <w:link w:val="afb"/>
    <w:rsid w:val="00172E58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afffb">
    <w:name w:val="РазделСодержание Знак"/>
    <w:link w:val="a1"/>
    <w:rsid w:val="00172E58"/>
    <w:rPr>
      <w:rFonts w:ascii="Times New Roman" w:eastAsia="Times New Roman" w:hAnsi="Times New Roman"/>
      <w:b/>
      <w:bCs/>
      <w:caps/>
      <w:sz w:val="28"/>
      <w:szCs w:val="28"/>
    </w:rPr>
  </w:style>
  <w:style w:type="paragraph" w:customStyle="1" w:styleId="20">
    <w:name w:val="Дефис 2"/>
    <w:basedOn w:val="aa"/>
    <w:rsid w:val="006763E2"/>
    <w:pPr>
      <w:numPr>
        <w:ilvl w:val="1"/>
        <w:numId w:val="15"/>
      </w:numPr>
    </w:pPr>
  </w:style>
  <w:style w:type="character" w:customStyle="1" w:styleId="afffc">
    <w:name w:val="ПодразделСод Знак"/>
    <w:link w:val="a2"/>
    <w:rsid w:val="00006BC0"/>
    <w:rPr>
      <w:rFonts w:ascii="Times New Roman" w:eastAsia="Times New Roman" w:hAnsi="Times New Roman"/>
      <w:b/>
      <w:bCs/>
      <w:sz w:val="28"/>
      <w:szCs w:val="26"/>
      <w:lang w:val="x-none"/>
    </w:rPr>
  </w:style>
  <w:style w:type="paragraph" w:customStyle="1" w:styleId="a4">
    <w:name w:val="ИАЦ_Перечисление"/>
    <w:basedOn w:val="aa"/>
    <w:link w:val="afffd"/>
    <w:qFormat/>
    <w:rsid w:val="006763E2"/>
    <w:pPr>
      <w:numPr>
        <w:numId w:val="15"/>
      </w:numPr>
    </w:pPr>
  </w:style>
  <w:style w:type="character" w:customStyle="1" w:styleId="afffd">
    <w:name w:val="ИАЦ_Перечисление Знак"/>
    <w:link w:val="a4"/>
    <w:rsid w:val="006763E2"/>
    <w:rPr>
      <w:rFonts w:ascii="Times New Roman" w:eastAsia="Times New Roman" w:hAnsi="Times New Roman"/>
      <w:sz w:val="24"/>
      <w:szCs w:val="24"/>
    </w:rPr>
  </w:style>
  <w:style w:type="paragraph" w:customStyle="1" w:styleId="11">
    <w:name w:val="Перечисление в таблице 1"/>
    <w:basedOn w:val="aa"/>
    <w:link w:val="1a"/>
    <w:qFormat/>
    <w:rsid w:val="00A94753"/>
    <w:pPr>
      <w:numPr>
        <w:numId w:val="16"/>
      </w:numPr>
      <w:ind w:left="1134" w:hanging="283"/>
    </w:pPr>
    <w:rPr>
      <w:lang w:eastAsia="ja-JP"/>
    </w:rPr>
  </w:style>
  <w:style w:type="character" w:customStyle="1" w:styleId="1a">
    <w:name w:val="Перечисление в таблице 1 Знак"/>
    <w:link w:val="11"/>
    <w:rsid w:val="00A94753"/>
    <w:rPr>
      <w:rFonts w:ascii="Times New Roman" w:eastAsia="Times New Roman" w:hAnsi="Times New Roman"/>
      <w:sz w:val="24"/>
      <w:szCs w:val="24"/>
      <w:lang w:eastAsia="ja-JP"/>
    </w:rPr>
  </w:style>
  <w:style w:type="paragraph" w:customStyle="1" w:styleId="afffe">
    <w:name w:val="Стиль Списка"/>
    <w:basedOn w:val="afffa"/>
    <w:link w:val="affff"/>
    <w:autoRedefine/>
    <w:qFormat/>
    <w:rsid w:val="00B76DE4"/>
    <w:pPr>
      <w:numPr>
        <w:ilvl w:val="1"/>
      </w:numPr>
      <w:ind w:left="720" w:hanging="360"/>
    </w:pPr>
    <w:rPr>
      <w:szCs w:val="24"/>
      <w:lang w:val="x-none"/>
    </w:rPr>
  </w:style>
  <w:style w:type="character" w:customStyle="1" w:styleId="affff">
    <w:name w:val="Стиль Списка Знак"/>
    <w:link w:val="afffe"/>
    <w:rsid w:val="00B76DE4"/>
    <w:rPr>
      <w:rFonts w:ascii="Times New Roman" w:hAnsi="Times New Roman"/>
      <w:noProof/>
      <w:sz w:val="24"/>
      <w:szCs w:val="24"/>
      <w:lang w:val="x-none"/>
    </w:rPr>
  </w:style>
  <w:style w:type="paragraph" w:customStyle="1" w:styleId="1b">
    <w:name w:val="П1_Обычный"/>
    <w:basedOn w:val="aa"/>
    <w:link w:val="1c"/>
    <w:rsid w:val="006434DF"/>
    <w:pPr>
      <w:ind w:firstLine="709"/>
    </w:pPr>
  </w:style>
  <w:style w:type="character" w:customStyle="1" w:styleId="1c">
    <w:name w:val="П1_Обычный Знак"/>
    <w:link w:val="1b"/>
    <w:locked/>
    <w:rsid w:val="006434DF"/>
    <w:rPr>
      <w:rFonts w:ascii="Times New Roman" w:hAnsi="Times New Roman"/>
      <w:sz w:val="24"/>
      <w:szCs w:val="22"/>
      <w:lang w:eastAsia="en-US"/>
    </w:rPr>
  </w:style>
  <w:style w:type="paragraph" w:customStyle="1" w:styleId="affff0">
    <w:name w:val="Стиль Без отступа"/>
    <w:basedOn w:val="aa"/>
    <w:link w:val="affff1"/>
    <w:uiPriority w:val="99"/>
    <w:qFormat/>
    <w:rsid w:val="002F1D23"/>
    <w:rPr>
      <w:lang w:val="x-none"/>
    </w:rPr>
  </w:style>
  <w:style w:type="character" w:customStyle="1" w:styleId="affff1">
    <w:name w:val="Стиль Без отступа Знак"/>
    <w:link w:val="affff0"/>
    <w:uiPriority w:val="99"/>
    <w:rsid w:val="002F1D23"/>
    <w:rPr>
      <w:rFonts w:ascii="Times New Roman" w:hAnsi="Times New Roman"/>
      <w:sz w:val="24"/>
      <w:szCs w:val="22"/>
      <w:lang w:val="x-none" w:eastAsia="en-US"/>
    </w:rPr>
  </w:style>
  <w:style w:type="paragraph" w:customStyle="1" w:styleId="1d">
    <w:name w:val="Дефис 1"/>
    <w:basedOn w:val="affff2"/>
    <w:link w:val="1e"/>
    <w:uiPriority w:val="99"/>
    <w:rsid w:val="004421EE"/>
    <w:pPr>
      <w:keepLines/>
      <w:tabs>
        <w:tab w:val="num" w:pos="928"/>
        <w:tab w:val="left" w:pos="1418"/>
        <w:tab w:val="num" w:pos="2160"/>
      </w:tabs>
      <w:spacing w:before="60" w:after="60"/>
      <w:ind w:left="-140" w:firstLine="708"/>
    </w:pPr>
  </w:style>
  <w:style w:type="character" w:customStyle="1" w:styleId="1e">
    <w:name w:val="Дефис 1 Знак"/>
    <w:link w:val="1d"/>
    <w:uiPriority w:val="99"/>
    <w:locked/>
    <w:rsid w:val="004421EE"/>
    <w:rPr>
      <w:rFonts w:ascii="Times New Roman" w:eastAsia="Times New Roman" w:hAnsi="Times New Roman"/>
      <w:sz w:val="24"/>
      <w:szCs w:val="24"/>
    </w:rPr>
  </w:style>
  <w:style w:type="paragraph" w:styleId="affff2">
    <w:name w:val="List Bullet"/>
    <w:basedOn w:val="aa"/>
    <w:uiPriority w:val="99"/>
    <w:unhideWhenUsed/>
    <w:rsid w:val="004421EE"/>
  </w:style>
  <w:style w:type="paragraph" w:customStyle="1" w:styleId="5-">
    <w:name w:val="5-ый прил"/>
    <w:basedOn w:val="4-"/>
    <w:qFormat/>
    <w:rsid w:val="00CA5285"/>
    <w:pPr>
      <w:numPr>
        <w:numId w:val="8"/>
      </w:numPr>
      <w:tabs>
        <w:tab w:val="left" w:pos="600"/>
        <w:tab w:val="left" w:pos="960"/>
      </w:tabs>
      <w:ind w:left="1945" w:hanging="1009"/>
      <w:outlineLvl w:val="5"/>
    </w:pPr>
  </w:style>
  <w:style w:type="paragraph" w:customStyle="1" w:styleId="-4">
    <w:name w:val="Под-подпункт"/>
    <w:basedOn w:val="aff"/>
    <w:link w:val="-5"/>
    <w:qFormat/>
    <w:rsid w:val="000A761A"/>
    <w:pPr>
      <w:spacing w:before="0"/>
      <w:ind w:left="1134" w:hanging="425"/>
      <w:jc w:val="both"/>
      <w:outlineLvl w:val="4"/>
    </w:pPr>
    <w:rPr>
      <w:b w:val="0"/>
      <w:sz w:val="24"/>
      <w:lang w:val="ru-RU"/>
    </w:rPr>
  </w:style>
  <w:style w:type="character" w:customStyle="1" w:styleId="50">
    <w:name w:val="Заголовок 5 Знак"/>
    <w:link w:val="5"/>
    <w:uiPriority w:val="9"/>
    <w:semiHidden/>
    <w:rsid w:val="00CA5285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customStyle="1" w:styleId="--">
    <w:name w:val="Под-под-пункт"/>
    <w:basedOn w:val="-4"/>
    <w:qFormat/>
    <w:rsid w:val="000A761A"/>
    <w:pPr>
      <w:ind w:left="4680" w:hanging="180"/>
      <w:outlineLvl w:val="5"/>
    </w:pPr>
  </w:style>
  <w:style w:type="character" w:customStyle="1" w:styleId="-5">
    <w:name w:val="Под-подпункт Знак"/>
    <w:link w:val="-4"/>
    <w:rsid w:val="000A761A"/>
    <w:rPr>
      <w:bCs/>
      <w:sz w:val="24"/>
      <w:szCs w:val="26"/>
      <w:lang w:val="ru-RU" w:eastAsia="en-US" w:bidi="ar-SA"/>
    </w:rPr>
  </w:style>
  <w:style w:type="paragraph" w:customStyle="1" w:styleId="affff3">
    <w:name w:val="ИАЦ_Обычный"/>
    <w:basedOn w:val="aa"/>
    <w:link w:val="affff4"/>
    <w:uiPriority w:val="99"/>
    <w:qFormat/>
    <w:rsid w:val="000E3CA6"/>
    <w:pPr>
      <w:ind w:firstLine="709"/>
    </w:pPr>
  </w:style>
  <w:style w:type="character" w:customStyle="1" w:styleId="affff4">
    <w:name w:val="ИАЦ_Обычный Знак"/>
    <w:link w:val="affff3"/>
    <w:uiPriority w:val="99"/>
    <w:rsid w:val="000E3CA6"/>
    <w:rPr>
      <w:rFonts w:ascii="Times New Roman" w:eastAsia="Times New Roman" w:hAnsi="Times New Roman"/>
      <w:sz w:val="24"/>
      <w:szCs w:val="24"/>
    </w:rPr>
  </w:style>
  <w:style w:type="paragraph" w:customStyle="1" w:styleId="a7">
    <w:name w:val="ИАЦ_Перечисление циферное"/>
    <w:basedOn w:val="affff3"/>
    <w:link w:val="affff5"/>
    <w:qFormat/>
    <w:rsid w:val="0088557E"/>
    <w:pPr>
      <w:numPr>
        <w:numId w:val="17"/>
      </w:numPr>
    </w:pPr>
  </w:style>
  <w:style w:type="character" w:customStyle="1" w:styleId="affff5">
    <w:name w:val="ИАЦ_Перечисление циферное Знак"/>
    <w:link w:val="a7"/>
    <w:rsid w:val="0088557E"/>
    <w:rPr>
      <w:rFonts w:ascii="Times New Roman" w:eastAsia="Times New Roman" w:hAnsi="Times New Roman"/>
      <w:sz w:val="24"/>
      <w:szCs w:val="24"/>
    </w:rPr>
  </w:style>
  <w:style w:type="paragraph" w:customStyle="1" w:styleId="a6">
    <w:name w:val="Перечисление"/>
    <w:basedOn w:val="aa"/>
    <w:link w:val="affff6"/>
    <w:qFormat/>
    <w:rsid w:val="00A829BA"/>
    <w:pPr>
      <w:numPr>
        <w:numId w:val="19"/>
      </w:numPr>
    </w:pPr>
    <w:rPr>
      <w:rFonts w:eastAsia="Arial Unicode MS"/>
      <w:lang w:val="x-none" w:eastAsia="x-none"/>
    </w:rPr>
  </w:style>
  <w:style w:type="character" w:customStyle="1" w:styleId="affff6">
    <w:name w:val="Перечисление Знак"/>
    <w:link w:val="a6"/>
    <w:rsid w:val="00A829BA"/>
    <w:rPr>
      <w:rFonts w:ascii="Times New Roman" w:eastAsia="Arial Unicode MS" w:hAnsi="Times New Roman"/>
      <w:sz w:val="24"/>
      <w:szCs w:val="24"/>
      <w:lang w:val="x-none" w:eastAsia="x-none"/>
    </w:rPr>
  </w:style>
  <w:style w:type="paragraph" w:customStyle="1" w:styleId="35">
    <w:name w:val="Пункт_3ур"/>
    <w:basedOn w:val="afe"/>
    <w:link w:val="36"/>
    <w:rsid w:val="00D84A97"/>
    <w:pPr>
      <w:ind w:left="1224" w:hanging="504"/>
    </w:pPr>
  </w:style>
  <w:style w:type="character" w:customStyle="1" w:styleId="36">
    <w:name w:val="Пункт_3ур Знак"/>
    <w:basedOn w:val="afffc"/>
    <w:link w:val="35"/>
    <w:rsid w:val="00506E5B"/>
    <w:rPr>
      <w:rFonts w:ascii="Times New Roman" w:eastAsia="Times New Roman" w:hAnsi="Times New Roman"/>
      <w:b/>
      <w:bCs/>
      <w:sz w:val="28"/>
      <w:szCs w:val="26"/>
      <w:lang w:val="x-none" w:eastAsia="en-US" w:bidi="ar-SA"/>
    </w:rPr>
  </w:style>
  <w:style w:type="paragraph" w:styleId="2">
    <w:name w:val="List Bullet 2"/>
    <w:basedOn w:val="aa"/>
    <w:uiPriority w:val="99"/>
    <w:semiHidden/>
    <w:unhideWhenUsed/>
    <w:rsid w:val="00BF3552"/>
    <w:pPr>
      <w:numPr>
        <w:numId w:val="20"/>
      </w:numPr>
    </w:pPr>
  </w:style>
  <w:style w:type="paragraph" w:customStyle="1" w:styleId="2-21">
    <w:name w:val="Средний список 2 - Акцент 21"/>
    <w:hidden/>
    <w:uiPriority w:val="99"/>
    <w:semiHidden/>
    <w:rsid w:val="008575A0"/>
    <w:rPr>
      <w:rFonts w:ascii="Times New Roman" w:hAnsi="Times New Roman"/>
      <w:sz w:val="24"/>
      <w:szCs w:val="22"/>
      <w:lang w:eastAsia="en-US"/>
    </w:rPr>
  </w:style>
  <w:style w:type="paragraph" w:customStyle="1" w:styleId="-6">
    <w:name w:val="Под-пункт"/>
    <w:basedOn w:val="aff"/>
    <w:link w:val="-7"/>
    <w:qFormat/>
    <w:rsid w:val="00511A29"/>
    <w:pPr>
      <w:keepLines w:val="0"/>
      <w:numPr>
        <w:ilvl w:val="3"/>
      </w:numPr>
      <w:ind w:left="2268" w:hanging="1559"/>
      <w:jc w:val="both"/>
    </w:pPr>
    <w:rPr>
      <w:b w:val="0"/>
      <w:sz w:val="24"/>
    </w:rPr>
  </w:style>
  <w:style w:type="character" w:customStyle="1" w:styleId="-7">
    <w:name w:val="Под-пункт Знак"/>
    <w:link w:val="-6"/>
    <w:rsid w:val="00511A29"/>
    <w:rPr>
      <w:rFonts w:ascii="Times New Roman" w:eastAsia="Times New Roman" w:hAnsi="Times New Roman"/>
      <w:bCs/>
      <w:sz w:val="24"/>
      <w:szCs w:val="26"/>
      <w:lang w:val="x-none" w:eastAsia="en-US"/>
    </w:rPr>
  </w:style>
  <w:style w:type="paragraph" w:customStyle="1" w:styleId="phnormal">
    <w:name w:val="ph_normal"/>
    <w:basedOn w:val="aa"/>
    <w:autoRedefine/>
    <w:rsid w:val="002B2D64"/>
    <w:pPr>
      <w:ind w:right="284"/>
    </w:pPr>
    <w:rPr>
      <w:rFonts w:ascii="Arial" w:hAnsi="Arial"/>
      <w:szCs w:val="20"/>
    </w:rPr>
  </w:style>
  <w:style w:type="character" w:customStyle="1" w:styleId="st">
    <w:name w:val="st"/>
    <w:rsid w:val="009565C0"/>
  </w:style>
  <w:style w:type="paragraph" w:customStyle="1" w:styleId="affff7">
    <w:name w:val="Шапка таблицы"/>
    <w:basedOn w:val="afff5"/>
    <w:link w:val="affff8"/>
    <w:rsid w:val="000F537C"/>
    <w:pPr>
      <w:keepNext/>
      <w:spacing w:before="60"/>
    </w:pPr>
    <w:rPr>
      <w:b/>
    </w:rPr>
  </w:style>
  <w:style w:type="paragraph" w:customStyle="1" w:styleId="a3">
    <w:name w:val="Нумерованный список (тбл)"/>
    <w:basedOn w:val="aa"/>
    <w:rsid w:val="000F537C"/>
    <w:pPr>
      <w:numPr>
        <w:numId w:val="23"/>
      </w:numPr>
      <w:tabs>
        <w:tab w:val="clear" w:pos="567"/>
      </w:tabs>
      <w:spacing w:before="40" w:after="80"/>
    </w:pPr>
    <w:rPr>
      <w:bCs/>
      <w:sz w:val="22"/>
      <w:szCs w:val="18"/>
    </w:rPr>
  </w:style>
  <w:style w:type="paragraph" w:customStyle="1" w:styleId="affff9">
    <w:name w:val="Название таблицы"/>
    <w:basedOn w:val="aa"/>
    <w:next w:val="aa"/>
    <w:link w:val="affffa"/>
    <w:rsid w:val="000F537C"/>
    <w:pPr>
      <w:keepNext/>
      <w:keepLines/>
      <w:spacing w:before="120" w:after="120"/>
    </w:pPr>
  </w:style>
  <w:style w:type="character" w:customStyle="1" w:styleId="affffb">
    <w:name w:val="Перекрестная ссылка"/>
    <w:rsid w:val="000F537C"/>
    <w:rPr>
      <w:rFonts w:ascii="Times New Roman" w:hAnsi="Times New Roman" w:cs="Times New Roman"/>
      <w:color w:val="0000FF"/>
      <w:u w:val="single"/>
    </w:rPr>
  </w:style>
  <w:style w:type="character" w:customStyle="1" w:styleId="affff8">
    <w:name w:val="Шапка таблицы Знак"/>
    <w:link w:val="affff7"/>
    <w:rsid w:val="000F537C"/>
    <w:rPr>
      <w:rFonts w:ascii="Times New Roman" w:eastAsia="Times New Roman" w:hAnsi="Times New Roman"/>
      <w:b/>
      <w:bCs/>
      <w:sz w:val="22"/>
      <w:szCs w:val="18"/>
    </w:rPr>
  </w:style>
  <w:style w:type="character" w:customStyle="1" w:styleId="affffa">
    <w:name w:val="Название таблицы Знак"/>
    <w:link w:val="affff9"/>
    <w:rsid w:val="000F537C"/>
    <w:rPr>
      <w:rFonts w:ascii="Times New Roman" w:eastAsia="Times New Roman" w:hAnsi="Times New Roman"/>
      <w:sz w:val="24"/>
      <w:szCs w:val="24"/>
    </w:rPr>
  </w:style>
  <w:style w:type="paragraph" w:customStyle="1" w:styleId="a5">
    <w:name w:val="Маркированный список (тбл)"/>
    <w:basedOn w:val="aa"/>
    <w:autoRedefine/>
    <w:rsid w:val="0097338D"/>
    <w:pPr>
      <w:numPr>
        <w:numId w:val="24"/>
      </w:numPr>
      <w:spacing w:before="40" w:after="80"/>
    </w:pPr>
    <w:rPr>
      <w:bCs/>
      <w:sz w:val="22"/>
      <w:szCs w:val="18"/>
    </w:rPr>
  </w:style>
  <w:style w:type="paragraph" w:styleId="affffc">
    <w:name w:val="Revision"/>
    <w:hidden/>
    <w:uiPriority w:val="99"/>
    <w:semiHidden/>
    <w:rsid w:val="004268C8"/>
    <w:rPr>
      <w:rFonts w:ascii="Times New Roman" w:hAnsi="Times New Roman"/>
      <w:sz w:val="24"/>
      <w:szCs w:val="22"/>
      <w:lang w:eastAsia="en-US"/>
    </w:rPr>
  </w:style>
  <w:style w:type="paragraph" w:customStyle="1" w:styleId="affffd">
    <w:name w:val="ОКМО_список"/>
    <w:basedOn w:val="11"/>
    <w:link w:val="affffe"/>
    <w:qFormat/>
    <w:rsid w:val="00CF5CB0"/>
    <w:pPr>
      <w:numPr>
        <w:numId w:val="0"/>
      </w:numPr>
      <w:ind w:left="1134" w:hanging="425"/>
    </w:pPr>
  </w:style>
  <w:style w:type="character" w:customStyle="1" w:styleId="affffe">
    <w:name w:val="ОКМО_список Знак"/>
    <w:basedOn w:val="1a"/>
    <w:link w:val="affffd"/>
    <w:rsid w:val="00CF5CB0"/>
    <w:rPr>
      <w:rFonts w:ascii="Times New Roman" w:eastAsia="Times New Roman" w:hAnsi="Times New Roman"/>
      <w:sz w:val="24"/>
      <w:szCs w:val="24"/>
      <w:lang w:val="ru-RU" w:eastAsia="ja-JP" w:bidi="ar-SA"/>
    </w:rPr>
  </w:style>
  <w:style w:type="character" w:customStyle="1" w:styleId="afffff">
    <w:name w:val="Примечания: текст Знак Знак"/>
    <w:rsid w:val="00F77926"/>
    <w:rPr>
      <w:rFonts w:ascii="Times New Roman" w:hAnsi="Times New Roman"/>
      <w:lang w:eastAsia="en-US"/>
    </w:rPr>
  </w:style>
  <w:style w:type="paragraph" w:customStyle="1" w:styleId="afffff0">
    <w:name w:val="основной текст ТЗ без отступа"/>
    <w:basedOn w:val="aa"/>
    <w:qFormat/>
    <w:rsid w:val="005053AA"/>
    <w:pPr>
      <w:suppressLineNumbers/>
      <w:suppressAutoHyphens/>
      <w:spacing w:before="60" w:after="60"/>
      <w:ind w:firstLine="709"/>
    </w:pPr>
    <w:rPr>
      <w:rFonts w:ascii="Arial" w:hAnsi="Arial" w:cs="Arial"/>
      <w:kern w:val="24"/>
      <w:sz w:val="20"/>
      <w:szCs w:val="20"/>
    </w:rPr>
  </w:style>
  <w:style w:type="paragraph" w:customStyle="1" w:styleId="1">
    <w:name w:val="Список1"/>
    <w:basedOn w:val="aa"/>
    <w:rsid w:val="005053AA"/>
    <w:pPr>
      <w:numPr>
        <w:numId w:val="25"/>
      </w:numPr>
    </w:pPr>
  </w:style>
  <w:style w:type="paragraph" w:customStyle="1" w:styleId="-11">
    <w:name w:val="Цветной список - Акцент 11"/>
    <w:basedOn w:val="aa"/>
    <w:qFormat/>
    <w:rsid w:val="00602479"/>
    <w:pPr>
      <w:ind w:left="720" w:firstLine="709"/>
    </w:pPr>
  </w:style>
  <w:style w:type="character" w:customStyle="1" w:styleId="41">
    <w:name w:val="Стиль4 Заголовки таблиц Знак"/>
    <w:link w:val="42"/>
    <w:locked/>
    <w:rsid w:val="00553C7B"/>
    <w:rPr>
      <w:b/>
      <w:sz w:val="24"/>
      <w:lang w:bidi="ar-SA"/>
    </w:rPr>
  </w:style>
  <w:style w:type="paragraph" w:customStyle="1" w:styleId="42">
    <w:name w:val="Стиль4 Заголовки таблиц"/>
    <w:basedOn w:val="aa"/>
    <w:link w:val="41"/>
    <w:qFormat/>
    <w:rsid w:val="00553C7B"/>
    <w:pPr>
      <w:spacing w:before="80" w:after="80"/>
      <w:jc w:val="center"/>
    </w:pPr>
    <w:rPr>
      <w:b/>
      <w:szCs w:val="20"/>
    </w:rPr>
  </w:style>
  <w:style w:type="paragraph" w:customStyle="1" w:styleId="1f">
    <w:name w:val="Знак Знак Знак Знак Знак Знак Знак1 Знак Знак Знак"/>
    <w:basedOn w:val="aa"/>
    <w:rsid w:val="00B366F7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apple-converted-space">
    <w:name w:val="apple-converted-space"/>
    <w:basedOn w:val="ab"/>
    <w:rsid w:val="00946EAF"/>
  </w:style>
  <w:style w:type="character" w:customStyle="1" w:styleId="00">
    <w:name w:val="_Текст0 Знак Знак"/>
    <w:link w:val="0"/>
    <w:rsid w:val="002D273A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8;&#1090;&#1077;&#1084;%20&#1042;&#1080;&#1096;&#1085;&#1103;\&#1056;&#1072;&#1073;&#1086;&#1090;&#1072;\&#1060;&#1072;&#1074;&#1086;&#1088;&#1080;&#1090;%20&#1089;&#1080;&#1089;&#1090;&#1077;&#1084;&#1099;\&#1055;&#1088;&#1086;&#1077;&#1082;&#1090;&#1099;\&#1055;&#1088;&#1086;&#1077;&#1082;&#1090;%20&#1045;&#1052;&#1048;&#1040;&#1057;\&#1044;&#1083;&#1103;%20&#1040;&#1088;&#1090;&#1077;&#1084;&#1072;\&#1044;&#1083;&#1103;%20&#1040;&#1088;&#1090;&#1077;&#1084;&#1072;\&#1053;&#1072;&#1096;%20&#1096;&#1072;&#1073;&#1083;&#1086;&#1085;%20&#1076;&#1083;&#1103;%20&#1044;&#1048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C:\Users\Артем Вишня\Работа\Фаворит системы\Проекты\Проект ЕМИАС\Для Артема\Для Артема\Наш шаблон для ДИТ.dot</Template>
  <TotalTime>131</TotalTime>
  <Pages>23</Pages>
  <Words>5135</Words>
  <Characters>29272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34339</CharactersWithSpaces>
  <SharedDoc>false</SharedDoc>
  <HLinks>
    <vt:vector size="168" baseType="variant">
      <vt:variant>
        <vt:i4>3539071</vt:i4>
      </vt:variant>
      <vt:variant>
        <vt:i4>174</vt:i4>
      </vt:variant>
      <vt:variant>
        <vt:i4>0</vt:i4>
      </vt:variant>
      <vt:variant>
        <vt:i4>5</vt:i4>
      </vt:variant>
      <vt:variant>
        <vt:lpwstr>https://ru.wikipedia.org/wiki/Java</vt:lpwstr>
      </vt:variant>
      <vt:variant>
        <vt:lpwstr/>
      </vt:variant>
      <vt:variant>
        <vt:i4>2031667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_Toc467069670</vt:lpwstr>
      </vt:variant>
      <vt:variant>
        <vt:i4>1966131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_Toc467069669</vt:lpwstr>
      </vt:variant>
      <vt:variant>
        <vt:i4>1966131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_Toc467069668</vt:lpwstr>
      </vt:variant>
      <vt:variant>
        <vt:i4>1966131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_Toc467069667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_Toc467069666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_Toc467069665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_Toc467069664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_Toc467069663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_Toc467069662</vt:lpwstr>
      </vt:variant>
      <vt:variant>
        <vt:i4>1966131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_Toc467069661</vt:lpwstr>
      </vt:variant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_Toc467069660</vt:lpwstr>
      </vt:variant>
      <vt:variant>
        <vt:i4>1900595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_Toc467069659</vt:lpwstr>
      </vt:variant>
      <vt:variant>
        <vt:i4>1900595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_Toc467069658</vt:lpwstr>
      </vt:variant>
      <vt:variant>
        <vt:i4>1900595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_Toc467069657</vt:lpwstr>
      </vt:variant>
      <vt:variant>
        <vt:i4>1900595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_Toc467069656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_Toc467069655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_Toc467069654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_Toc467069653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_Toc467069652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_Toc467069651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_Toc467069650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_Toc467069649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_Toc467069648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_Toc467069647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_Toc467069646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_Toc467069645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_Toc467069644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</dc:creator>
  <cp:keywords/>
  <dc:description/>
  <cp:lastModifiedBy>Microsoft Office User</cp:lastModifiedBy>
  <cp:revision>5</cp:revision>
  <dcterms:created xsi:type="dcterms:W3CDTF">2020-12-21T12:38:00Z</dcterms:created>
  <dcterms:modified xsi:type="dcterms:W3CDTF">2021-01-12T10:01:00Z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05450759.4251801.510.ПМ1</vt:lpwstr>
  </property>
  <property fmtid="{D5CDD505-2E9C-101B-9397-08002B2CF9AE}" pid="3" name="Версия">
    <vt:lpwstr>1.0</vt:lpwstr>
  </property>
  <property fmtid="{D5CDD505-2E9C-101B-9397-08002B2CF9AE}" pid="4" name="PublishingExpirationDate">
    <vt:lpwstr/>
  </property>
  <property fmtid="{D5CDD505-2E9C-101B-9397-08002B2CF9AE}" pid="5" name="PublishingStartDate">
    <vt:lpwstr/>
  </property>
  <property fmtid="{D5CDD505-2E9C-101B-9397-08002B2CF9AE}" pid="6" name="StatusApproval">
    <vt:lpwstr/>
  </property>
  <property fmtid="{D5CDD505-2E9C-101B-9397-08002B2CF9AE}" pid="7" name="ContentType">
    <vt:lpwstr>Документ</vt:lpwstr>
  </property>
  <property fmtid="{D5CDD505-2E9C-101B-9397-08002B2CF9AE}" pid="8" name="_dlc_DocId">
    <vt:lpwstr>44SDT3RCRQSD-194-312</vt:lpwstr>
  </property>
  <property fmtid="{D5CDD505-2E9C-101B-9397-08002B2CF9AE}" pid="9" name="_dlc_DocIdItemGuid">
    <vt:lpwstr>c4aceed2-4b98-4800-b658-681b370abfac</vt:lpwstr>
  </property>
  <property fmtid="{D5CDD505-2E9C-101B-9397-08002B2CF9AE}" pid="10" name="_dlc_DocIdUrl">
    <vt:lpwstr>https://shrp.dzm.lanit.ru/emias_ap/_layouts/15/DocIdRedir.aspx?ID=44SDT3RCRQSD-194-312, 44SDT3RCRQSD-194-312</vt:lpwstr>
  </property>
</Properties>
</file>